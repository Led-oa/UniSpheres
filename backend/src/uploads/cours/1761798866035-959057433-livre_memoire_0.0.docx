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08C94" w14:textId="77777777" w:rsidR="00CC34B4" w:rsidRDefault="00CC34B4" w:rsidP="00CC34B4">
      <w:pPr>
        <w:jc w:val="center"/>
      </w:pPr>
      <w:r w:rsidRPr="00E72EEB">
        <w:rPr>
          <w:noProof/>
          <w:lang w:eastAsia="fr-FR"/>
        </w:rPr>
        <w:drawing>
          <wp:inline distT="0" distB="0" distL="0" distR="0" wp14:anchorId="77A07918" wp14:editId="62527D23">
            <wp:extent cx="1913890" cy="1435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F165" w14:textId="77777777" w:rsidR="00CC34B4" w:rsidRPr="00CC34B4" w:rsidRDefault="00CC34B4" w:rsidP="00CC34B4">
      <w:pPr>
        <w:spacing w:line="276" w:lineRule="auto"/>
        <w:jc w:val="center"/>
        <w:rPr>
          <w:b/>
        </w:rPr>
      </w:pPr>
      <w:r w:rsidRPr="00CC34B4">
        <w:rPr>
          <w:b/>
        </w:rPr>
        <w:t>UNIVERSITE A VOCATION PROFESSIONNALISANTE</w:t>
      </w:r>
    </w:p>
    <w:p w14:paraId="24B26B43" w14:textId="77777777" w:rsidR="00CC34B4" w:rsidRPr="00CC34B4" w:rsidRDefault="00CC34B4" w:rsidP="00CC34B4">
      <w:pPr>
        <w:spacing w:line="276" w:lineRule="auto"/>
        <w:jc w:val="center"/>
        <w:rPr>
          <w:b/>
        </w:rPr>
      </w:pPr>
      <w:r w:rsidRPr="00CC34B4">
        <w:rPr>
          <w:b/>
        </w:rPr>
        <w:t>Athénée Saint Joseph Antsirabe</w:t>
      </w:r>
    </w:p>
    <w:p w14:paraId="6BC9AC53" w14:textId="77777777" w:rsidR="00CC34B4" w:rsidRPr="00C066BF" w:rsidRDefault="00CC34B4" w:rsidP="00CC34B4">
      <w:pPr>
        <w:jc w:val="center"/>
        <w:rPr>
          <w:b/>
        </w:rPr>
      </w:pPr>
    </w:p>
    <w:p w14:paraId="32E4D4D4" w14:textId="77777777" w:rsidR="00CC34B4" w:rsidRPr="00C066BF" w:rsidRDefault="00CC34B4" w:rsidP="00CC34B4">
      <w:pPr>
        <w:spacing w:line="276" w:lineRule="auto"/>
        <w:jc w:val="center"/>
        <w:rPr>
          <w:b/>
        </w:rPr>
      </w:pPr>
      <w:r w:rsidRPr="00C066BF">
        <w:rPr>
          <w:b/>
        </w:rPr>
        <w:t>MEMOIRE DE FIN D’ETUDE EN VUE DE L’</w:t>
      </w:r>
      <w:r w:rsidR="003D073B">
        <w:rPr>
          <w:b/>
        </w:rPr>
        <w:t>OBTENTION DU DIPLOME DE MASTER</w:t>
      </w:r>
    </w:p>
    <w:p w14:paraId="0FC5996B" w14:textId="77777777" w:rsidR="00CC34B4" w:rsidRPr="00C066BF" w:rsidRDefault="00CC34B4" w:rsidP="00CC34B4">
      <w:pPr>
        <w:jc w:val="center"/>
        <w:rPr>
          <w:b/>
        </w:rPr>
      </w:pPr>
    </w:p>
    <w:p w14:paraId="2A9B4D87" w14:textId="77777777" w:rsidR="00CC34B4" w:rsidRPr="00C066BF" w:rsidRDefault="00CC34B4" w:rsidP="00CC34B4">
      <w:pPr>
        <w:spacing w:line="276" w:lineRule="auto"/>
        <w:jc w:val="center"/>
      </w:pPr>
      <w:r w:rsidRPr="00C066BF">
        <w:rPr>
          <w:b/>
          <w:i/>
        </w:rPr>
        <w:t>Domaine </w:t>
      </w:r>
      <w:r w:rsidRPr="00C066BF">
        <w:rPr>
          <w:b/>
        </w:rPr>
        <w:t xml:space="preserve">: </w:t>
      </w:r>
      <w:r w:rsidRPr="00C066BF">
        <w:t>Science et Technologie</w:t>
      </w:r>
    </w:p>
    <w:p w14:paraId="22F9FB9A" w14:textId="77777777" w:rsidR="00CC34B4" w:rsidRPr="00C066BF" w:rsidRDefault="00CC34B4" w:rsidP="00CC34B4">
      <w:pPr>
        <w:spacing w:line="276" w:lineRule="auto"/>
        <w:jc w:val="center"/>
        <w:rPr>
          <w:b/>
        </w:rPr>
      </w:pPr>
      <w:r w:rsidRPr="00C066BF">
        <w:rPr>
          <w:b/>
          <w:i/>
        </w:rPr>
        <w:t>Mention :</w:t>
      </w:r>
      <w:r w:rsidRPr="00C066BF">
        <w:rPr>
          <w:b/>
        </w:rPr>
        <w:t xml:space="preserve"> </w:t>
      </w:r>
      <w:r w:rsidRPr="00C066BF">
        <w:t>Informatique</w:t>
      </w:r>
    </w:p>
    <w:p w14:paraId="6B360854" w14:textId="77777777" w:rsidR="00CC34B4" w:rsidRPr="00C066BF" w:rsidRDefault="00CC34B4" w:rsidP="00CC34B4">
      <w:pPr>
        <w:spacing w:line="276" w:lineRule="auto"/>
        <w:jc w:val="center"/>
      </w:pPr>
      <w:r w:rsidRPr="00C066BF">
        <w:rPr>
          <w:b/>
          <w:i/>
        </w:rPr>
        <w:t>Parcours</w:t>
      </w:r>
      <w:r w:rsidRPr="00C066BF">
        <w:rPr>
          <w:b/>
        </w:rPr>
        <w:t xml:space="preserve"> : </w:t>
      </w:r>
      <w:r w:rsidRPr="00C066BF">
        <w:t>Télécommunication</w:t>
      </w:r>
      <w:r w:rsidR="0045184D">
        <w:t>/Génie Logiciel</w:t>
      </w:r>
      <w:r w:rsidR="00771022">
        <w:t>/Génie Industriel</w:t>
      </w:r>
    </w:p>
    <w:p w14:paraId="12EA6000" w14:textId="77777777" w:rsidR="00CC34B4" w:rsidRPr="00C066BF" w:rsidRDefault="00CC34B4" w:rsidP="00CC34B4">
      <w:pPr>
        <w:jc w:val="center"/>
        <w:rPr>
          <w:i/>
        </w:rPr>
      </w:pPr>
    </w:p>
    <w:p w14:paraId="44719F9D" w14:textId="77777777" w:rsidR="00CC34B4" w:rsidRPr="00C066BF" w:rsidRDefault="00CC34B4" w:rsidP="00CC34B4">
      <w:pPr>
        <w:spacing w:line="276" w:lineRule="auto"/>
        <w:jc w:val="center"/>
        <w:rPr>
          <w:b/>
        </w:rPr>
      </w:pPr>
      <w:r w:rsidRPr="00C066BF">
        <w:rPr>
          <w:i/>
        </w:rPr>
        <w:t>Par</w:t>
      </w:r>
      <w:r w:rsidRPr="00C066BF">
        <w:t xml:space="preserve"> : </w:t>
      </w:r>
    </w:p>
    <w:p w14:paraId="56052C0A" w14:textId="45B41DF1" w:rsidR="00CC34B4" w:rsidRPr="00C066BF" w:rsidRDefault="00DF5AF9" w:rsidP="00CC34B4">
      <w:pPr>
        <w:spacing w:line="276" w:lineRule="auto"/>
        <w:jc w:val="center"/>
        <w:rPr>
          <w:b/>
        </w:rPr>
      </w:pPr>
      <w:r>
        <w:rPr>
          <w:b/>
        </w:rPr>
        <w:t>LEDOA Gaël</w:t>
      </w:r>
    </w:p>
    <w:p w14:paraId="1F776BF4" w14:textId="77777777" w:rsidR="00CC34B4" w:rsidRDefault="00CC34B4" w:rsidP="00CC34B4">
      <w:pPr>
        <w:jc w:val="center"/>
        <w:rPr>
          <w:i/>
        </w:rPr>
      </w:pPr>
    </w:p>
    <w:p w14:paraId="43752DD5" w14:textId="77777777" w:rsidR="00CC34B4" w:rsidRPr="00013400" w:rsidRDefault="00CC34B4" w:rsidP="00CC34B4">
      <w:pPr>
        <w:spacing w:line="276" w:lineRule="auto"/>
        <w:jc w:val="center"/>
        <w:rPr>
          <w:i/>
        </w:rPr>
      </w:pPr>
      <w:r w:rsidRPr="00013400">
        <w:rPr>
          <w:i/>
        </w:rPr>
        <w:t>Titre :</w:t>
      </w:r>
    </w:p>
    <w:p w14:paraId="016C1515" w14:textId="77777777" w:rsidR="00CC34B4" w:rsidRPr="00C066BF" w:rsidRDefault="00CC34B4" w:rsidP="00CC34B4">
      <w:pPr>
        <w:spacing w:line="276" w:lineRule="auto"/>
        <w:jc w:val="center"/>
        <w:rPr>
          <w:b/>
        </w:rPr>
      </w:pPr>
      <w:r>
        <w:rPr>
          <w:b/>
        </w:rPr>
        <w:t>TITRE DU MEMOIRE</w:t>
      </w:r>
    </w:p>
    <w:p w14:paraId="2A716BCC" w14:textId="77777777" w:rsidR="00CC34B4" w:rsidRDefault="00CC34B4" w:rsidP="00CC34B4">
      <w:pPr>
        <w:jc w:val="center"/>
      </w:pPr>
    </w:p>
    <w:p w14:paraId="5C41282E" w14:textId="77777777" w:rsidR="00CC34B4" w:rsidRPr="00C066BF" w:rsidRDefault="00CC34B4" w:rsidP="00CC34B4">
      <w:pPr>
        <w:jc w:val="center"/>
      </w:pPr>
      <w:r w:rsidRPr="00C066BF">
        <w:t>Soutenu le, devant les membres du jury composé de :</w:t>
      </w:r>
    </w:p>
    <w:p w14:paraId="4AAF6575" w14:textId="77777777" w:rsidR="00CC34B4" w:rsidRPr="00C066BF" w:rsidRDefault="00CC34B4" w:rsidP="00CC34B4">
      <w:pPr>
        <w:jc w:val="left"/>
      </w:pPr>
      <w:r w:rsidRPr="00C066BF">
        <w:t xml:space="preserve">Président : </w:t>
      </w:r>
    </w:p>
    <w:p w14:paraId="45D41B83" w14:textId="77777777" w:rsidR="00CC34B4" w:rsidRPr="00C066BF" w:rsidRDefault="00CC34B4" w:rsidP="00CC34B4">
      <w:pPr>
        <w:jc w:val="left"/>
      </w:pPr>
      <w:r w:rsidRPr="00C066BF">
        <w:t>Examinateurs :</w:t>
      </w:r>
    </w:p>
    <w:p w14:paraId="75303A8B" w14:textId="3A450DB3" w:rsidR="00CC34B4" w:rsidRPr="00C066BF" w:rsidRDefault="00CC34B4" w:rsidP="00CC34B4">
      <w:pPr>
        <w:jc w:val="left"/>
      </w:pPr>
      <w:r w:rsidRPr="00C066BF">
        <w:t xml:space="preserve">Encadreur pédagogique : </w:t>
      </w:r>
      <w:r w:rsidR="0098041A">
        <w:t>Monsieur …. Chandellina Camille, docteur en science cognitives et …</w:t>
      </w:r>
    </w:p>
    <w:p w14:paraId="5642CB0D" w14:textId="77777777" w:rsidR="00CC34B4" w:rsidRPr="009F06EE" w:rsidRDefault="00CC34B4" w:rsidP="00CC34B4">
      <w:pPr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3"/>
        <w:gridCol w:w="4743"/>
      </w:tblGrid>
      <w:tr w:rsidR="00CC34B4" w14:paraId="4D3C3AFB" w14:textId="77777777" w:rsidTr="00DC34CE">
        <w:tc>
          <w:tcPr>
            <w:tcW w:w="4743" w:type="dxa"/>
          </w:tcPr>
          <w:p w14:paraId="5B748292" w14:textId="77777777" w:rsidR="00CC34B4" w:rsidRDefault="00CC34B4" w:rsidP="00DC34CE">
            <w:pPr>
              <w:rPr>
                <w:b/>
              </w:rPr>
            </w:pPr>
            <w:r w:rsidRPr="00C066BF">
              <w:rPr>
                <w:b/>
                <w:noProof/>
                <w:lang w:eastAsia="fr-FR"/>
              </w:rPr>
              <w:drawing>
                <wp:inline distT="0" distB="0" distL="0" distR="0" wp14:anchorId="11978574" wp14:editId="7CE76F88">
                  <wp:extent cx="1424940" cy="118046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3" w:type="dxa"/>
          </w:tcPr>
          <w:p w14:paraId="1FC1F481" w14:textId="77777777" w:rsidR="00CC34B4" w:rsidRDefault="00CC34B4" w:rsidP="00DC34C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55AE9DAE" wp14:editId="26E3FDFF">
                  <wp:simplePos x="0" y="0"/>
                  <wp:positionH relativeFrom="column">
                    <wp:posOffset>1534795</wp:posOffset>
                  </wp:positionH>
                  <wp:positionV relativeFrom="paragraph">
                    <wp:posOffset>77943</wp:posOffset>
                  </wp:positionV>
                  <wp:extent cx="1350645" cy="989330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CDCE0E" w14:textId="77777777" w:rsidR="00CC34B4" w:rsidRDefault="00CC34B4" w:rsidP="00DC34CE">
            <w:pPr>
              <w:rPr>
                <w:noProof/>
                <w:lang w:eastAsia="fr-FR"/>
              </w:rPr>
            </w:pPr>
          </w:p>
          <w:p w14:paraId="6866DD14" w14:textId="77777777" w:rsidR="00CC34B4" w:rsidRDefault="00CC34B4" w:rsidP="00DC34CE">
            <w:pPr>
              <w:rPr>
                <w:b/>
              </w:rPr>
            </w:pPr>
          </w:p>
        </w:tc>
      </w:tr>
      <w:tr w:rsidR="00CC34B4" w:rsidRPr="00C818BD" w14:paraId="657FFB21" w14:textId="77777777" w:rsidTr="00DC34CE">
        <w:tc>
          <w:tcPr>
            <w:tcW w:w="4743" w:type="dxa"/>
          </w:tcPr>
          <w:p w14:paraId="1AAF8C8C" w14:textId="77777777" w:rsidR="00CC34B4" w:rsidRPr="00C066BF" w:rsidRDefault="00CC34B4" w:rsidP="00DC34CE">
            <w:pPr>
              <w:rPr>
                <w:sz w:val="24"/>
              </w:rPr>
            </w:pPr>
            <w:r w:rsidRPr="00C066BF">
              <w:rPr>
                <w:sz w:val="24"/>
              </w:rPr>
              <w:t>BP 287 Antsirabe 110</w:t>
            </w:r>
          </w:p>
          <w:p w14:paraId="5BAF96C6" w14:textId="77777777" w:rsidR="00CC34B4" w:rsidRPr="00C066BF" w:rsidRDefault="00CC34B4" w:rsidP="00DC34CE">
            <w:pPr>
              <w:rPr>
                <w:sz w:val="24"/>
              </w:rPr>
            </w:pPr>
            <w:r w:rsidRPr="00C066BF">
              <w:rPr>
                <w:sz w:val="24"/>
              </w:rPr>
              <w:t>Tél: 4448319/20</w:t>
            </w:r>
          </w:p>
          <w:p w14:paraId="7A380171" w14:textId="77777777" w:rsidR="00CC34B4" w:rsidRPr="00C066BF" w:rsidRDefault="00CC34B4" w:rsidP="00DC34CE">
            <w:pPr>
              <w:rPr>
                <w:sz w:val="24"/>
              </w:rPr>
            </w:pPr>
            <w:r w:rsidRPr="00C066BF">
              <w:rPr>
                <w:sz w:val="24"/>
              </w:rPr>
              <w:t>E-mail: info@asja-univ.net</w:t>
            </w:r>
          </w:p>
          <w:p w14:paraId="519C523F" w14:textId="77777777" w:rsidR="00CC34B4" w:rsidRPr="00C066BF" w:rsidRDefault="00CC34B4" w:rsidP="00DC34CE">
            <w:pPr>
              <w:rPr>
                <w:sz w:val="24"/>
              </w:rPr>
            </w:pPr>
            <w:r w:rsidRPr="00C066BF">
              <w:rPr>
                <w:sz w:val="24"/>
              </w:rPr>
              <w:t xml:space="preserve">Site : </w:t>
            </w:r>
            <w:hyperlink r:id="rId11" w:history="1">
              <w:r w:rsidRPr="00C066BF">
                <w:rPr>
                  <w:rStyle w:val="Hyperlink"/>
                  <w:sz w:val="24"/>
                </w:rPr>
                <w:t>www.asja.univ</w:t>
              </w:r>
            </w:hyperlink>
          </w:p>
        </w:tc>
        <w:tc>
          <w:tcPr>
            <w:tcW w:w="4743" w:type="dxa"/>
          </w:tcPr>
          <w:p w14:paraId="750C2103" w14:textId="77777777" w:rsidR="00CC34B4" w:rsidRDefault="00CC34B4" w:rsidP="00DC34CE">
            <w:pPr>
              <w:jc w:val="right"/>
            </w:pPr>
          </w:p>
          <w:p w14:paraId="6D5B6008" w14:textId="77777777" w:rsidR="00CC34B4" w:rsidRPr="00C066BF" w:rsidRDefault="00CC34B4" w:rsidP="00DC34CE">
            <w:pPr>
              <w:jc w:val="right"/>
            </w:pPr>
            <w:r w:rsidRPr="00C066BF">
              <w:rPr>
                <w:sz w:val="24"/>
              </w:rPr>
              <w:t>Année Universitaire :</w:t>
            </w:r>
            <w:r>
              <w:rPr>
                <w:sz w:val="24"/>
              </w:rPr>
              <w:t xml:space="preserve"> 20.. – 20..</w:t>
            </w:r>
            <w:r w:rsidRPr="00C066BF">
              <w:rPr>
                <w:sz w:val="24"/>
              </w:rPr>
              <w:t xml:space="preserve"> </w:t>
            </w:r>
          </w:p>
        </w:tc>
      </w:tr>
    </w:tbl>
    <w:p w14:paraId="79D2144D" w14:textId="77777777" w:rsidR="00A8464F" w:rsidRPr="006558D6" w:rsidRDefault="00A8464F" w:rsidP="00622F75">
      <w:pPr>
        <w:ind w:right="-284"/>
        <w:jc w:val="left"/>
        <w:rPr>
          <w:b/>
        </w:rPr>
      </w:pPr>
      <w:r>
        <w:br w:type="page"/>
      </w:r>
    </w:p>
    <w:p w14:paraId="0B61BCB8" w14:textId="77777777" w:rsidR="007952DA" w:rsidRDefault="007952DA" w:rsidP="00CD28C6">
      <w:pPr>
        <w:spacing w:after="480"/>
        <w:contextualSpacing/>
        <w:jc w:val="center"/>
        <w:outlineLvl w:val="0"/>
        <w:rPr>
          <w:rFonts w:eastAsia="Calibri"/>
          <w:b/>
          <w:color w:val="auto"/>
        </w:rPr>
        <w:sectPr w:rsidR="007952DA" w:rsidSect="00F82C66">
          <w:headerReference w:type="default" r:id="rId12"/>
          <w:footerReference w:type="default" r:id="rId13"/>
          <w:footerReference w:type="first" r:id="rId14"/>
          <w:pgSz w:w="11906" w:h="16838" w:code="9"/>
          <w:pgMar w:top="1418" w:right="992" w:bottom="1985" w:left="1134" w:header="567" w:footer="851" w:gutter="284"/>
          <w:pgNumType w:fmt="lowerRoman" w:start="1"/>
          <w:cols w:space="708"/>
          <w:docGrid w:linePitch="360"/>
        </w:sectPr>
      </w:pPr>
      <w:bookmarkStart w:id="0" w:name="_Toc277926289"/>
    </w:p>
    <w:p w14:paraId="3F91A44D" w14:textId="77777777" w:rsidR="00260DBF" w:rsidRDefault="00B37546" w:rsidP="00260DBF">
      <w:pPr>
        <w:spacing w:after="480"/>
        <w:contextualSpacing/>
        <w:jc w:val="center"/>
        <w:outlineLvl w:val="0"/>
        <w:rPr>
          <w:rFonts w:eastAsia="Calibri"/>
          <w:b/>
          <w:color w:val="auto"/>
        </w:rPr>
      </w:pPr>
      <w:bookmarkStart w:id="1" w:name="_Toc522862808"/>
      <w:bookmarkStart w:id="2" w:name="_Toc277926290"/>
      <w:bookmarkEnd w:id="0"/>
      <w:r>
        <w:rPr>
          <w:rFonts w:eastAsia="Calibri"/>
          <w:b/>
          <w:color w:val="auto"/>
        </w:rPr>
        <w:lastRenderedPageBreak/>
        <w:t xml:space="preserve">TENY </w:t>
      </w:r>
      <w:r w:rsidR="00260DBF">
        <w:rPr>
          <w:rFonts w:eastAsia="Calibri"/>
          <w:b/>
          <w:color w:val="auto"/>
        </w:rPr>
        <w:t>FI</w:t>
      </w:r>
      <w:r w:rsidR="00260DBF" w:rsidRPr="006C4870">
        <w:rPr>
          <w:rFonts w:eastAsia="Calibri"/>
          <w:b/>
          <w:color w:val="auto"/>
        </w:rPr>
        <w:t>S</w:t>
      </w:r>
      <w:r w:rsidR="00260DBF">
        <w:rPr>
          <w:rFonts w:eastAsia="Calibri"/>
          <w:b/>
          <w:color w:val="auto"/>
        </w:rPr>
        <w:t>AORANA</w:t>
      </w:r>
      <w:bookmarkEnd w:id="1"/>
    </w:p>
    <w:p w14:paraId="5159066C" w14:textId="77777777" w:rsidR="00FB1D6E" w:rsidRDefault="00FB1D6E" w:rsidP="00260DBF">
      <w:pPr>
        <w:autoSpaceDE/>
        <w:autoSpaceDN/>
        <w:adjustRightInd/>
        <w:spacing w:before="120"/>
        <w:rPr>
          <w:rFonts w:eastAsia="Calibri"/>
          <w:color w:val="auto"/>
        </w:rPr>
      </w:pPr>
    </w:p>
    <w:p w14:paraId="5F583F04" w14:textId="77777777" w:rsidR="00FB1D6E" w:rsidRPr="00EF19B4" w:rsidRDefault="00FB1D6E" w:rsidP="00FB1D6E">
      <w:pPr>
        <w:autoSpaceDE/>
        <w:autoSpaceDN/>
        <w:adjustRightInd/>
        <w:spacing w:before="120"/>
        <w:rPr>
          <w:rFonts w:eastAsia="Calibri"/>
          <w:color w:val="auto"/>
        </w:rPr>
      </w:pPr>
    </w:p>
    <w:p w14:paraId="577657DD" w14:textId="77777777" w:rsidR="00260DBF" w:rsidRPr="00EF19B4" w:rsidRDefault="00260DBF" w:rsidP="00FB1D6E">
      <w:pPr>
        <w:autoSpaceDE/>
        <w:autoSpaceDN/>
        <w:adjustRightInd/>
        <w:spacing w:before="120"/>
        <w:jc w:val="right"/>
        <w:rPr>
          <w:rFonts w:eastAsia="Calibri"/>
          <w:color w:val="auto"/>
        </w:rPr>
      </w:pPr>
      <w:r w:rsidRPr="00EF19B4">
        <w:rPr>
          <w:rFonts w:eastAsia="Calibri"/>
          <w:color w:val="auto"/>
        </w:rPr>
        <w:br w:type="page"/>
      </w:r>
    </w:p>
    <w:p w14:paraId="7215AA33" w14:textId="77777777" w:rsidR="00260DBF" w:rsidRDefault="00260DBF" w:rsidP="00403BF3">
      <w:pPr>
        <w:spacing w:after="240"/>
        <w:jc w:val="center"/>
        <w:outlineLvl w:val="0"/>
        <w:rPr>
          <w:rFonts w:eastAsia="Calibri"/>
          <w:b/>
          <w:color w:val="auto"/>
        </w:rPr>
      </w:pPr>
      <w:bookmarkStart w:id="3" w:name="_Toc406394238"/>
      <w:bookmarkStart w:id="4" w:name="_Toc522862809"/>
      <w:r w:rsidRPr="006C4870">
        <w:rPr>
          <w:rFonts w:eastAsia="Calibri"/>
          <w:b/>
          <w:color w:val="auto"/>
        </w:rPr>
        <w:lastRenderedPageBreak/>
        <w:t>REMERCIEMENTS</w:t>
      </w:r>
      <w:bookmarkEnd w:id="3"/>
      <w:bookmarkEnd w:id="4"/>
    </w:p>
    <w:p w14:paraId="442F5C77" w14:textId="77777777" w:rsidR="00E12073" w:rsidRDefault="00E12073" w:rsidP="00B127DA">
      <w:pPr>
        <w:rPr>
          <w:color w:val="000000"/>
        </w:rPr>
      </w:pPr>
    </w:p>
    <w:p w14:paraId="67FB1779" w14:textId="77777777" w:rsidR="00260DBF" w:rsidRPr="00B127DA" w:rsidRDefault="00260DBF" w:rsidP="00B127DA">
      <w:r w:rsidRPr="00B127DA">
        <w:br w:type="page"/>
      </w:r>
    </w:p>
    <w:p w14:paraId="26C0596C" w14:textId="77777777" w:rsidR="00CD28C6" w:rsidRPr="006C4870" w:rsidRDefault="00CD28C6" w:rsidP="00CD28C6">
      <w:pPr>
        <w:spacing w:after="480"/>
        <w:contextualSpacing/>
        <w:jc w:val="center"/>
        <w:outlineLvl w:val="0"/>
        <w:rPr>
          <w:rFonts w:eastAsia="Calibri"/>
          <w:b/>
          <w:color w:val="auto"/>
        </w:rPr>
      </w:pPr>
      <w:bookmarkStart w:id="5" w:name="_Toc522862810"/>
      <w:r w:rsidRPr="006C4870">
        <w:rPr>
          <w:rFonts w:eastAsia="Calibri"/>
          <w:b/>
          <w:color w:val="auto"/>
        </w:rPr>
        <w:lastRenderedPageBreak/>
        <w:t>TABLE DES MATIERES</w:t>
      </w:r>
      <w:bookmarkEnd w:id="2"/>
      <w:bookmarkEnd w:id="5"/>
    </w:p>
    <w:p w14:paraId="3C333D41" w14:textId="77777777" w:rsidR="00B74F25" w:rsidRDefault="00FB236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r>
        <w:rPr>
          <w:rFonts w:eastAsia="Calibri"/>
          <w:color w:val="auto"/>
        </w:rPr>
        <w:fldChar w:fldCharType="begin"/>
      </w:r>
      <w:r w:rsidR="009918E1">
        <w:rPr>
          <w:rFonts w:eastAsia="Calibri"/>
          <w:color w:val="auto"/>
        </w:rPr>
        <w:instrText xml:space="preserve"> TOC \o "1-3" \h \z \u </w:instrText>
      </w:r>
      <w:r>
        <w:rPr>
          <w:rFonts w:eastAsia="Calibri"/>
          <w:color w:val="auto"/>
        </w:rPr>
        <w:fldChar w:fldCharType="separate"/>
      </w:r>
      <w:hyperlink w:anchor="_Toc522862808" w:history="1">
        <w:r w:rsidR="00B74F25" w:rsidRPr="00A862F0">
          <w:rPr>
            <w:rStyle w:val="Hyperlink"/>
            <w:rFonts w:eastAsia="Calibri"/>
            <w:noProof/>
          </w:rPr>
          <w:t>TENY FISAORANA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_Toc522862808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i</w:t>
        </w:r>
        <w:r w:rsidR="00B74F25">
          <w:rPr>
            <w:noProof/>
            <w:webHidden/>
          </w:rPr>
          <w:fldChar w:fldCharType="end"/>
        </w:r>
      </w:hyperlink>
    </w:p>
    <w:p w14:paraId="14C1C939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09" w:history="1">
        <w:r w:rsidRPr="00A862F0">
          <w:rPr>
            <w:rStyle w:val="Hyperlink"/>
            <w:rFonts w:eastAsia="Calibri"/>
            <w:noProof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95144AE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0" w:history="1">
        <w:r w:rsidRPr="00A862F0">
          <w:rPr>
            <w:rStyle w:val="Hyperlink"/>
            <w:rFonts w:eastAsia="Calibri"/>
            <w:noProof/>
          </w:rPr>
          <w:t>TABLE DES MATIERES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6DC4B128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1" w:history="1">
        <w:r w:rsidRPr="00A862F0">
          <w:rPr>
            <w:rStyle w:val="Hyperlink"/>
            <w:rFonts w:eastAsia="Calibri"/>
            <w:noProof/>
          </w:rPr>
          <w:t>NOTATIONS ET ABREVIATIONS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2DCD4597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2" w:history="1">
        <w:r w:rsidRPr="00A862F0">
          <w:rPr>
            <w:rStyle w:val="Hyperlink"/>
            <w:rFonts w:eastAsia="Calibri"/>
            <w:noProof/>
          </w:rPr>
          <w:t>LISTES DES TABLEAUX ET DES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36F387A6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3" w:history="1">
        <w:r w:rsidRPr="00A862F0">
          <w:rPr>
            <w:rStyle w:val="Hyperlink"/>
            <w:noProof/>
          </w:rPr>
          <w:t>INTRODUCTION GENERALE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A7C452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4" w:history="1">
        <w:r w:rsidRPr="00A862F0">
          <w:rPr>
            <w:rStyle w:val="Hyperlink"/>
            <w:noProof/>
          </w:rPr>
          <w:t>CHAPITRE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234F89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5" w:history="1">
        <w:r w:rsidRPr="00A862F0">
          <w:rPr>
            <w:rStyle w:val="Hyperlink"/>
            <w:noProof/>
          </w:rPr>
          <w:t>PRECISER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AF1B20" w14:textId="77777777" w:rsidR="00B74F25" w:rsidRDefault="00B74F2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6" w:history="1">
        <w:r w:rsidRPr="00A862F0">
          <w:rPr>
            <w:rStyle w:val="Hyperlink"/>
            <w:noProof/>
            <w:snapToGrid w:val="0"/>
            <w:w w:val="0"/>
          </w:rPr>
          <w:t>1.1</w:t>
        </w:r>
        <w:r w:rsidRPr="00A862F0">
          <w:rPr>
            <w:rStyle w:val="Hyperlink"/>
            <w:noProof/>
          </w:rPr>
          <w:t xml:space="preserve">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B08B18" w14:textId="77777777" w:rsidR="00B74F25" w:rsidRDefault="00B74F25">
      <w:pPr>
        <w:pStyle w:val="TOC3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Cs w:val="22"/>
          <w:lang w:eastAsia="fr-FR"/>
        </w:rPr>
      </w:pPr>
      <w:hyperlink w:anchor="_Toc522862817" w:history="1">
        <w:r w:rsidRPr="00A862F0">
          <w:rPr>
            <w:rStyle w:val="Hyperlink"/>
            <w:noProof/>
          </w:rPr>
          <w:t>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D4E3EB" w14:textId="77777777" w:rsidR="00B74F25" w:rsidRDefault="00B74F2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8" w:history="1">
        <w:r w:rsidRPr="00A862F0">
          <w:rPr>
            <w:rStyle w:val="Hyperlink"/>
            <w:noProof/>
            <w:snapToGrid w:val="0"/>
            <w:w w:val="0"/>
          </w:rPr>
          <w:t>1.2</w:t>
        </w:r>
        <w:r w:rsidRPr="00A862F0">
          <w:rPr>
            <w:rStyle w:val="Hyperlink"/>
            <w:noProof/>
          </w:rPr>
          <w:t xml:space="preserve">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38A428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9" w:history="1">
        <w:r w:rsidRPr="00A862F0">
          <w:rPr>
            <w:rStyle w:val="Hyperlink"/>
            <w:noProof/>
          </w:rPr>
          <w:t>CHAPITRE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FE810C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0" w:history="1">
        <w:r w:rsidRPr="00A862F0">
          <w:rPr>
            <w:rStyle w:val="Hyperlink"/>
            <w:noProof/>
          </w:rPr>
          <w:t>PRECISER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A9A67D" w14:textId="77777777" w:rsidR="00B74F25" w:rsidRDefault="00B74F2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1" w:history="1">
        <w:r w:rsidRPr="00A862F0">
          <w:rPr>
            <w:rStyle w:val="Hyperlink"/>
            <w:noProof/>
            <w:snapToGrid w:val="0"/>
            <w:w w:val="0"/>
          </w:rPr>
          <w:t>2.1</w:t>
        </w:r>
        <w:r w:rsidRPr="00A862F0">
          <w:rPr>
            <w:rStyle w:val="Hyperlink"/>
            <w:noProof/>
          </w:rPr>
          <w:t xml:space="preserve">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64F06F" w14:textId="77777777" w:rsidR="00B74F25" w:rsidRDefault="00B74F25">
      <w:pPr>
        <w:pStyle w:val="TOC3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Cs w:val="22"/>
          <w:lang w:eastAsia="fr-FR"/>
        </w:rPr>
      </w:pPr>
      <w:hyperlink w:anchor="_Toc522862822" w:history="1">
        <w:r w:rsidRPr="00A862F0">
          <w:rPr>
            <w:rStyle w:val="Hyperlink"/>
            <w:noProof/>
          </w:rPr>
          <w:t>2.1.1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68C93C" w14:textId="77777777" w:rsidR="00B74F25" w:rsidRDefault="00B74F2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3" w:history="1">
        <w:r w:rsidRPr="00A862F0">
          <w:rPr>
            <w:rStyle w:val="Hyperlink"/>
            <w:noProof/>
            <w:snapToGrid w:val="0"/>
            <w:w w:val="0"/>
          </w:rPr>
          <w:t>2.2</w:t>
        </w:r>
        <w:r w:rsidRPr="00A862F0">
          <w:rPr>
            <w:rStyle w:val="Hyperlink"/>
            <w:noProof/>
          </w:rPr>
          <w:t xml:space="preserve">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FCE6D4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4" w:history="1">
        <w:r w:rsidRPr="00A862F0">
          <w:rPr>
            <w:rStyle w:val="Hyperlink"/>
            <w:noProof/>
          </w:rPr>
          <w:t>CHAPITRE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30194D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5" w:history="1">
        <w:r w:rsidRPr="00A862F0">
          <w:rPr>
            <w:rStyle w:val="Hyperlink"/>
            <w:noProof/>
          </w:rPr>
          <w:t>PRECISER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4760FC" w14:textId="77777777" w:rsidR="00B74F25" w:rsidRDefault="00B74F2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6" w:history="1">
        <w:r w:rsidRPr="00A862F0">
          <w:rPr>
            <w:rStyle w:val="Hyperlink"/>
            <w:noProof/>
            <w:snapToGrid w:val="0"/>
            <w:w w:val="0"/>
          </w:rPr>
          <w:t>3.1</w:t>
        </w:r>
        <w:r w:rsidRPr="00A862F0">
          <w:rPr>
            <w:rStyle w:val="Hyperlink"/>
            <w:noProof/>
          </w:rPr>
          <w:t xml:space="preserve">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607E5D" w14:textId="77777777" w:rsidR="00B74F25" w:rsidRDefault="00B74F25">
      <w:pPr>
        <w:pStyle w:val="TOC3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Cs w:val="22"/>
          <w:lang w:eastAsia="fr-FR"/>
        </w:rPr>
      </w:pPr>
      <w:hyperlink w:anchor="_Toc522862827" w:history="1">
        <w:r w:rsidRPr="00A862F0">
          <w:rPr>
            <w:rStyle w:val="Hyperlink"/>
            <w:noProof/>
          </w:rPr>
          <w:t>3.1.1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DC6EF5" w14:textId="77777777" w:rsidR="00B74F25" w:rsidRDefault="00B74F2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8" w:history="1">
        <w:r w:rsidRPr="00A862F0">
          <w:rPr>
            <w:rStyle w:val="Hyperlink"/>
            <w:noProof/>
            <w:snapToGrid w:val="0"/>
            <w:w w:val="0"/>
          </w:rPr>
          <w:t>3.2</w:t>
        </w:r>
        <w:r w:rsidRPr="00A862F0">
          <w:rPr>
            <w:rStyle w:val="Hyperlink"/>
            <w:noProof/>
          </w:rPr>
          <w:t xml:space="preserve">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99772E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9" w:history="1">
        <w:r w:rsidRPr="00A862F0">
          <w:rPr>
            <w:rStyle w:val="Hyperlink"/>
            <w:noProof/>
          </w:rPr>
          <w:t>CHAPITRE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7E192C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0" w:history="1">
        <w:r w:rsidRPr="00A862F0">
          <w:rPr>
            <w:rStyle w:val="Hyperlink"/>
            <w:noProof/>
          </w:rPr>
          <w:t>PRECISER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987165" w14:textId="77777777" w:rsidR="00B74F25" w:rsidRDefault="00B74F2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1" w:history="1">
        <w:r w:rsidRPr="00A862F0">
          <w:rPr>
            <w:rStyle w:val="Hyperlink"/>
            <w:noProof/>
            <w:snapToGrid w:val="0"/>
            <w:w w:val="0"/>
          </w:rPr>
          <w:t>4.1</w:t>
        </w:r>
        <w:r w:rsidRPr="00A862F0">
          <w:rPr>
            <w:rStyle w:val="Hyperlink"/>
            <w:noProof/>
          </w:rPr>
          <w:t xml:space="preserve">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430351" w14:textId="77777777" w:rsidR="00B74F25" w:rsidRDefault="00B74F25">
      <w:pPr>
        <w:pStyle w:val="TOC3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Cs w:val="22"/>
          <w:lang w:eastAsia="fr-FR"/>
        </w:rPr>
      </w:pPr>
      <w:hyperlink w:anchor="_Toc522862832" w:history="1">
        <w:r w:rsidRPr="00A862F0">
          <w:rPr>
            <w:rStyle w:val="Hyperlink"/>
            <w:noProof/>
          </w:rPr>
          <w:t>4.1.1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E2E2D0" w14:textId="77777777" w:rsidR="00B74F25" w:rsidRDefault="00B74F2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3" w:history="1">
        <w:r w:rsidRPr="00A862F0">
          <w:rPr>
            <w:rStyle w:val="Hyperlink"/>
            <w:noProof/>
            <w:snapToGrid w:val="0"/>
            <w:w w:val="0"/>
          </w:rPr>
          <w:t>4.2</w:t>
        </w:r>
        <w:r w:rsidRPr="00A862F0">
          <w:rPr>
            <w:rStyle w:val="Hyperlink"/>
            <w:noProof/>
          </w:rPr>
          <w:t xml:space="preserve">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241BBB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4" w:history="1">
        <w:r w:rsidRPr="00A862F0">
          <w:rPr>
            <w:rStyle w:val="Hyperlink"/>
            <w:noProof/>
          </w:rPr>
          <w:t>CONCLUSION GENERALE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48C16D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5" w:history="1">
        <w:r w:rsidRPr="00A862F0">
          <w:rPr>
            <w:rStyle w:val="Hyperlink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317366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6" w:history="1">
        <w:r w:rsidRPr="00A862F0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24F32F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7" w:history="1">
        <w:r w:rsidRPr="00A862F0">
          <w:rPr>
            <w:rStyle w:val="Hyperlink"/>
            <w:rFonts w:eastAsia="Times New Roman"/>
            <w:noProof/>
            <w:kern w:val="28"/>
            <w:lang w:eastAsia="fr-FR"/>
          </w:rPr>
          <w:t>FICHE DE RENSEIGNEMENTS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9237D3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8" w:history="1">
        <w:r w:rsidRPr="00A862F0">
          <w:rPr>
            <w:rStyle w:val="Hyperlink"/>
            <w:noProof/>
          </w:rPr>
          <w:t>FAMINTINANA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748D1D" w14:textId="77777777" w:rsidR="00B74F25" w:rsidRDefault="00B74F2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9" w:history="1">
        <w:r w:rsidRPr="00A862F0">
          <w:rPr>
            <w:rStyle w:val="Hyperlink"/>
            <w:noProof/>
          </w:rPr>
          <w:t>RESUME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_Toc522862839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568E37" w14:textId="77777777" w:rsidR="0031082A" w:rsidRDefault="00FB2360" w:rsidP="0031082A">
      <w:pPr>
        <w:pStyle w:val="TOC1"/>
      </w:pPr>
      <w:r>
        <w:fldChar w:fldCharType="end"/>
      </w:r>
    </w:p>
    <w:p w14:paraId="6A9AB768" w14:textId="77777777" w:rsidR="0031082A" w:rsidRDefault="0031082A">
      <w:pPr>
        <w:autoSpaceDE/>
        <w:autoSpaceDN/>
        <w:adjustRightInd/>
        <w:spacing w:before="120"/>
        <w:ind w:left="578" w:hanging="578"/>
        <w:rPr>
          <w:rFonts w:eastAsia="Calibri"/>
          <w:color w:val="auto"/>
          <w:sz w:val="22"/>
        </w:rPr>
      </w:pPr>
      <w:r>
        <w:rPr>
          <w:rFonts w:eastAsia="Calibri"/>
          <w:b/>
          <w:color w:val="auto"/>
        </w:rPr>
        <w:br w:type="page"/>
      </w:r>
    </w:p>
    <w:p w14:paraId="4C7B1268" w14:textId="77777777" w:rsidR="0031082A" w:rsidRDefault="0031082A" w:rsidP="0031082A">
      <w:pPr>
        <w:spacing w:after="240"/>
        <w:jc w:val="center"/>
        <w:outlineLvl w:val="0"/>
        <w:rPr>
          <w:rFonts w:eastAsia="Calibri"/>
          <w:b/>
          <w:color w:val="auto"/>
        </w:rPr>
      </w:pPr>
      <w:bookmarkStart w:id="6" w:name="_Toc522862811"/>
      <w:r>
        <w:rPr>
          <w:rFonts w:eastAsia="Calibri"/>
          <w:b/>
          <w:color w:val="auto"/>
        </w:rPr>
        <w:lastRenderedPageBreak/>
        <w:t>NOTATIONS</w:t>
      </w:r>
      <w:r w:rsidR="000B791E">
        <w:rPr>
          <w:rFonts w:eastAsia="Calibri"/>
          <w:b/>
          <w:color w:val="auto"/>
        </w:rPr>
        <w:t xml:space="preserve"> ET ABREVIATIONS</w:t>
      </w:r>
      <w:bookmarkEnd w:id="6"/>
    </w:p>
    <w:p w14:paraId="287E02C3" w14:textId="77777777" w:rsidR="0031082A" w:rsidRPr="006C4870" w:rsidRDefault="0031082A" w:rsidP="0031082A">
      <w:pPr>
        <w:pStyle w:val="Notation"/>
        <w:rPr>
          <w:color w:val="auto"/>
        </w:rPr>
      </w:pPr>
      <w:r w:rsidRPr="006C4870">
        <w:rPr>
          <w:color w:val="auto"/>
        </w:rPr>
        <w:t>Minuscules latines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78"/>
      </w:tblGrid>
      <w:tr w:rsidR="0031082A" w:rsidRPr="00372906" w14:paraId="50128C71" w14:textId="77777777" w:rsidTr="00CB323B">
        <w:tc>
          <w:tcPr>
            <w:tcW w:w="2376" w:type="dxa"/>
          </w:tcPr>
          <w:p w14:paraId="053CCAA9" w14:textId="77777777"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08376461" w14:textId="77777777"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14:paraId="06702B9F" w14:textId="77777777" w:rsidTr="00CB323B">
        <w:tc>
          <w:tcPr>
            <w:tcW w:w="2376" w:type="dxa"/>
          </w:tcPr>
          <w:p w14:paraId="72A2B585" w14:textId="77777777" w:rsidR="0031082A" w:rsidRPr="001A382C" w:rsidRDefault="0031082A" w:rsidP="00E479F5">
            <w:pPr>
              <w:spacing w:before="120" w:after="120"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978" w:type="dxa"/>
          </w:tcPr>
          <w:p w14:paraId="671AB3CA" w14:textId="77777777"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14:paraId="2EAC1150" w14:textId="77777777" w:rsidTr="00CB323B">
        <w:tc>
          <w:tcPr>
            <w:tcW w:w="2376" w:type="dxa"/>
          </w:tcPr>
          <w:p w14:paraId="18462112" w14:textId="77777777" w:rsidR="0031082A" w:rsidRPr="001A382C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6978" w:type="dxa"/>
          </w:tcPr>
          <w:p w14:paraId="556F6CC1" w14:textId="77777777" w:rsidR="0031082A" w:rsidRPr="001A382C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31082A" w:rsidRPr="00372906" w14:paraId="51481EEF" w14:textId="77777777" w:rsidTr="00CB323B">
        <w:tc>
          <w:tcPr>
            <w:tcW w:w="2376" w:type="dxa"/>
          </w:tcPr>
          <w:p w14:paraId="1A2104CE" w14:textId="77777777"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7FC20509" w14:textId="77777777"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14:paraId="6DDDC2A0" w14:textId="77777777" w:rsidTr="00CB323B">
        <w:tc>
          <w:tcPr>
            <w:tcW w:w="2376" w:type="dxa"/>
          </w:tcPr>
          <w:p w14:paraId="56D7899E" w14:textId="77777777"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25C76797" w14:textId="77777777"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14:paraId="792EE8FF" w14:textId="77777777" w:rsidTr="00CB323B">
        <w:tc>
          <w:tcPr>
            <w:tcW w:w="2376" w:type="dxa"/>
          </w:tcPr>
          <w:p w14:paraId="6F806BDC" w14:textId="77777777" w:rsidR="0031082A" w:rsidRPr="001A382C" w:rsidRDefault="0031082A" w:rsidP="00E479F5">
            <w:pPr>
              <w:spacing w:before="120" w:after="120" w:line="360" w:lineRule="auto"/>
              <w:rPr>
                <w:i/>
                <w:sz w:val="24"/>
                <w:szCs w:val="24"/>
              </w:rPr>
            </w:pPr>
          </w:p>
        </w:tc>
        <w:tc>
          <w:tcPr>
            <w:tcW w:w="6978" w:type="dxa"/>
          </w:tcPr>
          <w:p w14:paraId="2CB6BAF4" w14:textId="77777777"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14:paraId="6D3D8D06" w14:textId="77777777" w:rsidTr="00CB323B">
        <w:tc>
          <w:tcPr>
            <w:tcW w:w="2376" w:type="dxa"/>
          </w:tcPr>
          <w:p w14:paraId="17AD6DFC" w14:textId="77777777" w:rsidR="0031082A" w:rsidRPr="001A382C" w:rsidRDefault="0031082A" w:rsidP="00E479F5">
            <w:pPr>
              <w:spacing w:before="120" w:after="120" w:line="360" w:lineRule="auto"/>
              <w:rPr>
                <w:i/>
                <w:color w:val="auto"/>
                <w:sz w:val="24"/>
                <w:szCs w:val="24"/>
                <w:vertAlign w:val="subscript"/>
              </w:rPr>
            </w:pPr>
          </w:p>
        </w:tc>
        <w:tc>
          <w:tcPr>
            <w:tcW w:w="6978" w:type="dxa"/>
          </w:tcPr>
          <w:p w14:paraId="73610D06" w14:textId="77777777"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14:paraId="4732DA90" w14:textId="77777777" w:rsidTr="00CB323B">
        <w:tc>
          <w:tcPr>
            <w:tcW w:w="2376" w:type="dxa"/>
          </w:tcPr>
          <w:p w14:paraId="6D58041B" w14:textId="77777777"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64A2736C" w14:textId="77777777"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14:paraId="1E1F005C" w14:textId="77777777" w:rsidTr="00CB323B">
        <w:tc>
          <w:tcPr>
            <w:tcW w:w="2376" w:type="dxa"/>
          </w:tcPr>
          <w:p w14:paraId="04F7A879" w14:textId="77777777"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2C06DB7C" w14:textId="77777777" w:rsidR="0031082A" w:rsidRPr="001A382C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372906" w14:paraId="7610DFB9" w14:textId="77777777" w:rsidTr="00CB323B">
        <w:tc>
          <w:tcPr>
            <w:tcW w:w="2376" w:type="dxa"/>
          </w:tcPr>
          <w:p w14:paraId="265D9ADF" w14:textId="77777777"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700B217E" w14:textId="77777777"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14:paraId="62075246" w14:textId="77777777" w:rsidTr="00CB323B">
        <w:tc>
          <w:tcPr>
            <w:tcW w:w="2376" w:type="dxa"/>
          </w:tcPr>
          <w:p w14:paraId="0063AD47" w14:textId="77777777"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0AFB3405" w14:textId="77777777"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14:paraId="3D62144D" w14:textId="77777777" w:rsidTr="00CB323B">
        <w:tc>
          <w:tcPr>
            <w:tcW w:w="2376" w:type="dxa"/>
          </w:tcPr>
          <w:p w14:paraId="4DEC20F6" w14:textId="77777777"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76B94A3E" w14:textId="77777777"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14:paraId="0C6FB306" w14:textId="77777777" w:rsidTr="00CB323B">
        <w:tc>
          <w:tcPr>
            <w:tcW w:w="2376" w:type="dxa"/>
          </w:tcPr>
          <w:p w14:paraId="76B19779" w14:textId="77777777"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160D046E" w14:textId="77777777" w:rsidR="0031082A" w:rsidRPr="001A382C" w:rsidRDefault="0031082A" w:rsidP="00E479F5">
            <w:pPr>
              <w:spacing w:before="120" w:after="120" w:line="360" w:lineRule="auto"/>
              <w:rPr>
                <w:b/>
                <w:color w:val="auto"/>
                <w:sz w:val="24"/>
                <w:szCs w:val="24"/>
              </w:rPr>
            </w:pPr>
          </w:p>
        </w:tc>
      </w:tr>
      <w:tr w:rsidR="0031082A" w:rsidRPr="00372906" w14:paraId="6F5C16F6" w14:textId="77777777" w:rsidTr="00CB323B">
        <w:tc>
          <w:tcPr>
            <w:tcW w:w="2376" w:type="dxa"/>
          </w:tcPr>
          <w:p w14:paraId="3433B676" w14:textId="77777777"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3EEB9912" w14:textId="77777777" w:rsidR="0031082A" w:rsidRPr="001A382C" w:rsidRDefault="0031082A" w:rsidP="00E479F5">
            <w:pPr>
              <w:spacing w:before="120" w:after="120" w:line="360" w:lineRule="auto"/>
              <w:rPr>
                <w:b/>
                <w:color w:val="auto"/>
                <w:sz w:val="24"/>
                <w:szCs w:val="24"/>
              </w:rPr>
            </w:pPr>
          </w:p>
        </w:tc>
      </w:tr>
      <w:tr w:rsidR="0031082A" w:rsidRPr="00372906" w14:paraId="4193FE2E" w14:textId="77777777" w:rsidTr="00CB323B">
        <w:tc>
          <w:tcPr>
            <w:tcW w:w="2376" w:type="dxa"/>
          </w:tcPr>
          <w:p w14:paraId="3AE9C9E3" w14:textId="77777777"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35F2E04F" w14:textId="77777777" w:rsidR="0031082A" w:rsidRPr="001A382C" w:rsidRDefault="0031082A" w:rsidP="00E479F5">
            <w:pPr>
              <w:spacing w:before="120" w:after="120" w:line="360" w:lineRule="auto"/>
              <w:rPr>
                <w:b/>
                <w:color w:val="auto"/>
                <w:sz w:val="24"/>
                <w:szCs w:val="24"/>
              </w:rPr>
            </w:pPr>
          </w:p>
        </w:tc>
      </w:tr>
      <w:tr w:rsidR="0031082A" w:rsidRPr="00372906" w14:paraId="3CB29C9E" w14:textId="77777777" w:rsidTr="00CB323B">
        <w:tc>
          <w:tcPr>
            <w:tcW w:w="2376" w:type="dxa"/>
          </w:tcPr>
          <w:p w14:paraId="658B0F7D" w14:textId="77777777"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22DE1404" w14:textId="77777777"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14:paraId="258EDFE2" w14:textId="77777777" w:rsidTr="00CB323B">
        <w:tc>
          <w:tcPr>
            <w:tcW w:w="2376" w:type="dxa"/>
          </w:tcPr>
          <w:p w14:paraId="2B2F37F6" w14:textId="77777777"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4D8294AF" w14:textId="77777777"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14:paraId="234FA7BC" w14:textId="77777777" w:rsidTr="00CB323B">
        <w:tc>
          <w:tcPr>
            <w:tcW w:w="2376" w:type="dxa"/>
          </w:tcPr>
          <w:p w14:paraId="752FA090" w14:textId="77777777"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3F2FAEBF" w14:textId="77777777" w:rsidR="0031082A" w:rsidRPr="001A382C" w:rsidRDefault="0031082A" w:rsidP="00E479F5">
            <w:pPr>
              <w:spacing w:before="120" w:after="120" w:line="360" w:lineRule="auto"/>
              <w:rPr>
                <w:b/>
                <w:color w:val="auto"/>
                <w:sz w:val="24"/>
                <w:szCs w:val="24"/>
              </w:rPr>
            </w:pPr>
          </w:p>
        </w:tc>
      </w:tr>
    </w:tbl>
    <w:p w14:paraId="41E2A2AD" w14:textId="77777777" w:rsidR="0031082A" w:rsidRPr="006C4870" w:rsidRDefault="0031082A" w:rsidP="0031082A">
      <w:pPr>
        <w:pStyle w:val="Notation"/>
        <w:numPr>
          <w:ilvl w:val="0"/>
          <w:numId w:val="0"/>
        </w:numPr>
        <w:rPr>
          <w:b w:val="0"/>
          <w:color w:val="auto"/>
        </w:rPr>
      </w:pPr>
    </w:p>
    <w:p w14:paraId="2E879659" w14:textId="77777777" w:rsidR="0031082A" w:rsidRPr="006C4870" w:rsidRDefault="0031082A" w:rsidP="0031082A">
      <w:pPr>
        <w:pStyle w:val="Notation"/>
        <w:rPr>
          <w:color w:val="auto"/>
        </w:rPr>
      </w:pPr>
      <w:r w:rsidRPr="006C4870">
        <w:rPr>
          <w:color w:val="auto"/>
        </w:rPr>
        <w:lastRenderedPageBreak/>
        <w:t>Majuscules latines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088"/>
      </w:tblGrid>
      <w:tr w:rsidR="0031082A" w:rsidRPr="006C4870" w14:paraId="1E49A30F" w14:textId="77777777" w:rsidTr="00CB323B">
        <w:tc>
          <w:tcPr>
            <w:tcW w:w="2376" w:type="dxa"/>
          </w:tcPr>
          <w:p w14:paraId="229FA375" w14:textId="77777777" w:rsidR="0031082A" w:rsidRPr="00AB2B88" w:rsidRDefault="0031082A" w:rsidP="00E479F5">
            <w:pPr>
              <w:spacing w:before="120" w:after="120" w:line="360" w:lineRule="auto"/>
            </w:pPr>
          </w:p>
        </w:tc>
        <w:tc>
          <w:tcPr>
            <w:tcW w:w="7088" w:type="dxa"/>
          </w:tcPr>
          <w:p w14:paraId="614E9226" w14:textId="77777777" w:rsidR="0031082A" w:rsidRPr="003D43A1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</w:rPr>
            </w:pPr>
          </w:p>
        </w:tc>
      </w:tr>
      <w:tr w:rsidR="0031082A" w:rsidRPr="006C4870" w14:paraId="4BE1241E" w14:textId="77777777" w:rsidTr="00CB323B">
        <w:tc>
          <w:tcPr>
            <w:tcW w:w="2376" w:type="dxa"/>
          </w:tcPr>
          <w:p w14:paraId="0A013578" w14:textId="77777777" w:rsidR="0031082A" w:rsidRPr="00AB2B88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6B6CE6DA" w14:textId="77777777" w:rsidR="0031082A" w:rsidRPr="00335827" w:rsidRDefault="0031082A" w:rsidP="00E479F5">
            <w:pPr>
              <w:spacing w:before="120" w:after="120" w:line="360" w:lineRule="auto"/>
              <w:rPr>
                <w:b/>
                <w:color w:val="auto"/>
              </w:rPr>
            </w:pPr>
          </w:p>
        </w:tc>
      </w:tr>
      <w:tr w:rsidR="0031082A" w:rsidRPr="006C4870" w14:paraId="231A7AE6" w14:textId="77777777" w:rsidTr="00CB323B">
        <w:tc>
          <w:tcPr>
            <w:tcW w:w="2376" w:type="dxa"/>
          </w:tcPr>
          <w:p w14:paraId="17337488" w14:textId="77777777" w:rsidR="0031082A" w:rsidRPr="00AB2B88" w:rsidRDefault="0031082A" w:rsidP="00E479F5">
            <w:pPr>
              <w:spacing w:before="120" w:after="120" w:line="360" w:lineRule="auto"/>
            </w:pPr>
          </w:p>
        </w:tc>
        <w:tc>
          <w:tcPr>
            <w:tcW w:w="7088" w:type="dxa"/>
          </w:tcPr>
          <w:p w14:paraId="2C0A52E2" w14:textId="77777777"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14:paraId="6AD39A3F" w14:textId="77777777" w:rsidTr="00CB323B">
        <w:tc>
          <w:tcPr>
            <w:tcW w:w="2376" w:type="dxa"/>
          </w:tcPr>
          <w:p w14:paraId="49E99861" w14:textId="77777777" w:rsidR="0031082A" w:rsidRPr="003358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1879E60" w14:textId="77777777"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14:paraId="7F96DA21" w14:textId="77777777" w:rsidTr="00CB323B">
        <w:tc>
          <w:tcPr>
            <w:tcW w:w="2376" w:type="dxa"/>
          </w:tcPr>
          <w:p w14:paraId="52D146C4" w14:textId="77777777" w:rsidR="0031082A" w:rsidRPr="00AB2B88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4194ABFD" w14:textId="77777777" w:rsidR="0031082A" w:rsidRPr="00F82C66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31082A" w:rsidRPr="006C4870" w14:paraId="1E4081E8" w14:textId="77777777" w:rsidTr="00CB323B">
        <w:tc>
          <w:tcPr>
            <w:tcW w:w="2376" w:type="dxa"/>
          </w:tcPr>
          <w:p w14:paraId="593B204B" w14:textId="77777777" w:rsidR="0031082A" w:rsidRPr="00AB2B88" w:rsidRDefault="0031082A" w:rsidP="00E479F5">
            <w:pPr>
              <w:spacing w:before="120" w:after="120" w:line="360" w:lineRule="auto"/>
              <w:jc w:val="left"/>
            </w:pPr>
          </w:p>
        </w:tc>
        <w:tc>
          <w:tcPr>
            <w:tcW w:w="7088" w:type="dxa"/>
          </w:tcPr>
          <w:p w14:paraId="4C52C446" w14:textId="77777777"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14:paraId="43D9B29A" w14:textId="77777777" w:rsidTr="00CB323B">
        <w:tc>
          <w:tcPr>
            <w:tcW w:w="2376" w:type="dxa"/>
          </w:tcPr>
          <w:p w14:paraId="2BC457E8" w14:textId="77777777" w:rsidR="0031082A" w:rsidRPr="00AB2B88" w:rsidRDefault="0031082A" w:rsidP="00E479F5">
            <w:pPr>
              <w:spacing w:before="120" w:after="120" w:line="360" w:lineRule="auto"/>
              <w:jc w:val="left"/>
            </w:pPr>
          </w:p>
        </w:tc>
        <w:tc>
          <w:tcPr>
            <w:tcW w:w="7088" w:type="dxa"/>
          </w:tcPr>
          <w:p w14:paraId="266D22B8" w14:textId="77777777" w:rsidR="0031082A" w:rsidRPr="00AB2B88" w:rsidRDefault="0031082A" w:rsidP="00E479F5">
            <w:pPr>
              <w:spacing w:before="120" w:after="120" w:line="360" w:lineRule="auto"/>
              <w:jc w:val="left"/>
            </w:pPr>
          </w:p>
        </w:tc>
      </w:tr>
      <w:tr w:rsidR="0031082A" w:rsidRPr="006C4870" w14:paraId="4EFFDEAD" w14:textId="77777777" w:rsidTr="00CB323B">
        <w:tc>
          <w:tcPr>
            <w:tcW w:w="2376" w:type="dxa"/>
          </w:tcPr>
          <w:p w14:paraId="11A59BE9" w14:textId="77777777" w:rsidR="0031082A" w:rsidRPr="003358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195AE495" w14:textId="77777777" w:rsidR="0031082A" w:rsidRPr="00F82C66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31082A" w:rsidRPr="006C4870" w14:paraId="10B775F2" w14:textId="77777777" w:rsidTr="00CB323B">
        <w:tc>
          <w:tcPr>
            <w:tcW w:w="2376" w:type="dxa"/>
          </w:tcPr>
          <w:p w14:paraId="490E75AE" w14:textId="77777777" w:rsidR="0031082A" w:rsidRPr="0090371B" w:rsidRDefault="0031082A" w:rsidP="00E479F5">
            <w:pPr>
              <w:spacing w:before="120" w:after="120" w:line="360" w:lineRule="auto"/>
            </w:pPr>
          </w:p>
        </w:tc>
        <w:tc>
          <w:tcPr>
            <w:tcW w:w="7088" w:type="dxa"/>
          </w:tcPr>
          <w:p w14:paraId="4AC55E17" w14:textId="77777777"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31082A" w:rsidRPr="006C4870" w14:paraId="171730B8" w14:textId="77777777" w:rsidTr="00CB323B">
        <w:tc>
          <w:tcPr>
            <w:tcW w:w="2376" w:type="dxa"/>
          </w:tcPr>
          <w:p w14:paraId="6934735E" w14:textId="77777777" w:rsidR="0031082A" w:rsidRPr="003358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1C3ACEAB" w14:textId="77777777" w:rsidR="0031082A" w:rsidRPr="003D43A1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</w:rPr>
            </w:pPr>
          </w:p>
        </w:tc>
      </w:tr>
      <w:tr w:rsidR="0031082A" w:rsidRPr="006C4870" w14:paraId="108D56DB" w14:textId="77777777" w:rsidTr="00CB323B">
        <w:tc>
          <w:tcPr>
            <w:tcW w:w="2376" w:type="dxa"/>
          </w:tcPr>
          <w:p w14:paraId="6FB4B7F7" w14:textId="77777777" w:rsidR="0031082A" w:rsidRPr="003358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0302769F" w14:textId="77777777"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14:paraId="77852F27" w14:textId="77777777" w:rsidTr="00CB323B">
        <w:tc>
          <w:tcPr>
            <w:tcW w:w="2376" w:type="dxa"/>
          </w:tcPr>
          <w:p w14:paraId="1949BFAB" w14:textId="77777777" w:rsidR="0031082A" w:rsidRPr="0090371B" w:rsidRDefault="0031082A" w:rsidP="00E479F5">
            <w:pPr>
              <w:spacing w:before="120" w:after="120" w:line="360" w:lineRule="auto"/>
            </w:pPr>
          </w:p>
        </w:tc>
        <w:tc>
          <w:tcPr>
            <w:tcW w:w="7088" w:type="dxa"/>
          </w:tcPr>
          <w:p w14:paraId="3D4ABEC4" w14:textId="77777777"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31082A" w:rsidRPr="006C4870" w14:paraId="03EC6393" w14:textId="77777777" w:rsidTr="00CB323B">
        <w:tc>
          <w:tcPr>
            <w:tcW w:w="2376" w:type="dxa"/>
          </w:tcPr>
          <w:p w14:paraId="4B6EF616" w14:textId="77777777" w:rsidR="0031082A" w:rsidRPr="007F4C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7AE37AD6" w14:textId="77777777"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14:paraId="1C658219" w14:textId="77777777" w:rsidTr="00CB323B">
        <w:tc>
          <w:tcPr>
            <w:tcW w:w="2376" w:type="dxa"/>
          </w:tcPr>
          <w:p w14:paraId="1EB4AD62" w14:textId="77777777" w:rsidR="0031082A" w:rsidRPr="007F4C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146C5E2C" w14:textId="77777777"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14:paraId="0D3C2FFF" w14:textId="77777777" w:rsidTr="00CB323B">
        <w:tc>
          <w:tcPr>
            <w:tcW w:w="2376" w:type="dxa"/>
          </w:tcPr>
          <w:p w14:paraId="7D3CB0D3" w14:textId="77777777" w:rsidR="0031082A" w:rsidRPr="007F4C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1C589441" w14:textId="77777777"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14:paraId="1783EF44" w14:textId="77777777" w:rsidTr="00CB323B">
        <w:tc>
          <w:tcPr>
            <w:tcW w:w="2376" w:type="dxa"/>
          </w:tcPr>
          <w:p w14:paraId="590A0DD2" w14:textId="77777777" w:rsidR="0031082A" w:rsidRPr="003358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71C1165D" w14:textId="77777777"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14:paraId="1946DCFE" w14:textId="77777777" w:rsidTr="00CB323B">
        <w:tc>
          <w:tcPr>
            <w:tcW w:w="2376" w:type="dxa"/>
          </w:tcPr>
          <w:p w14:paraId="3B7EB262" w14:textId="77777777" w:rsidR="0031082A" w:rsidRPr="00AB2B88" w:rsidRDefault="0031082A" w:rsidP="00E479F5">
            <w:pPr>
              <w:spacing w:before="120" w:after="120" w:line="360" w:lineRule="auto"/>
            </w:pPr>
          </w:p>
        </w:tc>
        <w:tc>
          <w:tcPr>
            <w:tcW w:w="7088" w:type="dxa"/>
          </w:tcPr>
          <w:p w14:paraId="068E39AA" w14:textId="77777777"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14:paraId="15E49895" w14:textId="77777777" w:rsidTr="00CB323B">
        <w:tc>
          <w:tcPr>
            <w:tcW w:w="2376" w:type="dxa"/>
          </w:tcPr>
          <w:p w14:paraId="4E98B285" w14:textId="77777777" w:rsidR="0031082A" w:rsidRPr="00335827" w:rsidRDefault="0031082A" w:rsidP="00E479F5">
            <w:pPr>
              <w:spacing w:before="120" w:after="120" w:line="360" w:lineRule="auto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7088" w:type="dxa"/>
          </w:tcPr>
          <w:p w14:paraId="530585A3" w14:textId="77777777" w:rsidR="0031082A" w:rsidRPr="00E01877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</w:rPr>
            </w:pPr>
          </w:p>
        </w:tc>
      </w:tr>
      <w:tr w:rsidR="0031082A" w:rsidRPr="006C4870" w14:paraId="6D0F554A" w14:textId="77777777" w:rsidTr="00CB323B">
        <w:tc>
          <w:tcPr>
            <w:tcW w:w="2376" w:type="dxa"/>
          </w:tcPr>
          <w:p w14:paraId="7DBE41D9" w14:textId="77777777" w:rsidR="0031082A" w:rsidRPr="00335827" w:rsidRDefault="0031082A" w:rsidP="00E479F5">
            <w:pPr>
              <w:spacing w:before="120" w:after="120" w:line="360" w:lineRule="auto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7088" w:type="dxa"/>
          </w:tcPr>
          <w:p w14:paraId="06F12B1B" w14:textId="77777777"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0047F7B7" w14:textId="77777777" w:rsidR="0031082A" w:rsidRPr="006C4870" w:rsidRDefault="0031082A" w:rsidP="0031082A">
      <w:pPr>
        <w:rPr>
          <w:rFonts w:eastAsia="Calibri"/>
          <w:color w:val="auto"/>
        </w:rPr>
      </w:pPr>
    </w:p>
    <w:p w14:paraId="63F6D675" w14:textId="77777777" w:rsidR="0031082A" w:rsidRPr="006C4870" w:rsidRDefault="0031082A" w:rsidP="0031082A">
      <w:pPr>
        <w:pStyle w:val="Notation"/>
        <w:rPr>
          <w:color w:val="auto"/>
        </w:rPr>
      </w:pPr>
      <w:r w:rsidRPr="006C4870">
        <w:rPr>
          <w:color w:val="auto"/>
        </w:rPr>
        <w:lastRenderedPageBreak/>
        <w:t>Minuscules grecques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78"/>
      </w:tblGrid>
      <w:tr w:rsidR="0031082A" w:rsidRPr="006C4870" w14:paraId="55430563" w14:textId="77777777" w:rsidTr="00CB323B">
        <w:tc>
          <w:tcPr>
            <w:tcW w:w="2376" w:type="dxa"/>
          </w:tcPr>
          <w:p w14:paraId="0F8E4271" w14:textId="77777777" w:rsidR="0031082A" w:rsidRPr="00DD51D6" w:rsidRDefault="0031082A" w:rsidP="00E479F5">
            <w:pPr>
              <w:spacing w:before="120" w:after="120" w:line="360" w:lineRule="auto"/>
              <w:rPr>
                <w:rFonts w:eastAsia="Calibri"/>
                <w:color w:val="auto"/>
              </w:rPr>
            </w:pPr>
          </w:p>
        </w:tc>
        <w:tc>
          <w:tcPr>
            <w:tcW w:w="6978" w:type="dxa"/>
          </w:tcPr>
          <w:p w14:paraId="5F97952F" w14:textId="77777777" w:rsidR="0031082A" w:rsidRPr="00F82C66" w:rsidRDefault="0031082A" w:rsidP="00E479F5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14:paraId="1DE2F7C1" w14:textId="77777777" w:rsidTr="00CB323B">
        <w:tc>
          <w:tcPr>
            <w:tcW w:w="2376" w:type="dxa"/>
          </w:tcPr>
          <w:p w14:paraId="07329497" w14:textId="77777777" w:rsidR="0031082A" w:rsidRPr="007F4C27" w:rsidRDefault="0031082A" w:rsidP="00E479F5">
            <w:pPr>
              <w:spacing w:before="120" w:after="120" w:line="360" w:lineRule="auto"/>
              <w:rPr>
                <w:rFonts w:eastAsia="Calibri"/>
                <w:color w:val="auto"/>
              </w:rPr>
            </w:pPr>
          </w:p>
        </w:tc>
        <w:tc>
          <w:tcPr>
            <w:tcW w:w="6978" w:type="dxa"/>
          </w:tcPr>
          <w:p w14:paraId="3A7B0E5E" w14:textId="77777777" w:rsidR="0031082A" w:rsidRPr="00F82C66" w:rsidRDefault="0031082A" w:rsidP="00E479F5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14:paraId="212D7B05" w14:textId="77777777" w:rsidTr="00CB323B">
        <w:tc>
          <w:tcPr>
            <w:tcW w:w="2376" w:type="dxa"/>
          </w:tcPr>
          <w:p w14:paraId="27476528" w14:textId="77777777" w:rsidR="0031082A" w:rsidRPr="007F4C27" w:rsidRDefault="0031082A" w:rsidP="00E479F5">
            <w:pPr>
              <w:spacing w:before="120" w:after="120" w:line="360" w:lineRule="auto"/>
              <w:rPr>
                <w:rFonts w:eastAsia="Calibri"/>
                <w:color w:val="auto"/>
              </w:rPr>
            </w:pPr>
          </w:p>
        </w:tc>
        <w:tc>
          <w:tcPr>
            <w:tcW w:w="6978" w:type="dxa"/>
          </w:tcPr>
          <w:p w14:paraId="7900724A" w14:textId="77777777" w:rsidR="0031082A" w:rsidRPr="00897EE9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</w:rPr>
            </w:pPr>
          </w:p>
        </w:tc>
      </w:tr>
      <w:tr w:rsidR="0031082A" w:rsidRPr="006C4870" w14:paraId="47736463" w14:textId="77777777" w:rsidTr="00CB323B">
        <w:tc>
          <w:tcPr>
            <w:tcW w:w="2376" w:type="dxa"/>
          </w:tcPr>
          <w:p w14:paraId="68D5254A" w14:textId="77777777" w:rsidR="0031082A" w:rsidRPr="00DD51D6" w:rsidRDefault="0031082A" w:rsidP="00E479F5">
            <w:pPr>
              <w:spacing w:before="120" w:after="120" w:line="360" w:lineRule="auto"/>
              <w:rPr>
                <w:i/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540463BE" w14:textId="77777777" w:rsidR="0031082A" w:rsidRPr="00897EE9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6C4870" w14:paraId="19D03CB3" w14:textId="77777777" w:rsidTr="00CB323B">
        <w:tc>
          <w:tcPr>
            <w:tcW w:w="2376" w:type="dxa"/>
          </w:tcPr>
          <w:p w14:paraId="30DF072D" w14:textId="77777777" w:rsidR="0031082A" w:rsidRPr="00DD51D6" w:rsidRDefault="0031082A" w:rsidP="00E479F5">
            <w:pPr>
              <w:spacing w:before="120" w:after="120" w:line="360" w:lineRule="auto"/>
              <w:rPr>
                <w:i/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772321AF" w14:textId="77777777" w:rsidR="0031082A" w:rsidRPr="003B26E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6C4870" w14:paraId="5D285949" w14:textId="77777777" w:rsidTr="00CB323B">
        <w:tc>
          <w:tcPr>
            <w:tcW w:w="2376" w:type="dxa"/>
          </w:tcPr>
          <w:p w14:paraId="64B557E5" w14:textId="77777777" w:rsidR="0031082A" w:rsidRPr="007F4C27" w:rsidRDefault="0031082A" w:rsidP="00E479F5">
            <w:pPr>
              <w:spacing w:before="120" w:after="120" w:line="360" w:lineRule="auto"/>
              <w:rPr>
                <w:rFonts w:eastAsia="Calibri"/>
                <w:color w:val="auto"/>
              </w:rPr>
            </w:pPr>
          </w:p>
        </w:tc>
        <w:tc>
          <w:tcPr>
            <w:tcW w:w="6978" w:type="dxa"/>
          </w:tcPr>
          <w:p w14:paraId="1BF9E73A" w14:textId="77777777" w:rsidR="0031082A" w:rsidRPr="00F82C66" w:rsidRDefault="0031082A" w:rsidP="00E479F5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14:paraId="7340E3C4" w14:textId="77777777" w:rsidTr="00CB323B">
        <w:tc>
          <w:tcPr>
            <w:tcW w:w="2376" w:type="dxa"/>
          </w:tcPr>
          <w:p w14:paraId="6FF62EB7" w14:textId="77777777" w:rsidR="0031082A" w:rsidRPr="00DD51D6" w:rsidRDefault="0031082A" w:rsidP="00E479F5">
            <w:pPr>
              <w:spacing w:before="120" w:after="120" w:line="360" w:lineRule="auto"/>
              <w:rPr>
                <w:i/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526B2395" w14:textId="77777777" w:rsidR="0031082A" w:rsidRPr="00F82C66" w:rsidRDefault="0031082A" w:rsidP="00E479F5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31082A" w:rsidRPr="006C4870" w14:paraId="6CFC30F0" w14:textId="77777777" w:rsidTr="00CB323B">
        <w:tc>
          <w:tcPr>
            <w:tcW w:w="2376" w:type="dxa"/>
          </w:tcPr>
          <w:p w14:paraId="1B6ED1D6" w14:textId="77777777" w:rsidR="0031082A" w:rsidRPr="00DD51D6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0574CD7F" w14:textId="77777777" w:rsidR="0031082A" w:rsidRPr="00F82C66" w:rsidRDefault="0031082A" w:rsidP="00E479F5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21EE630C" w14:textId="77777777" w:rsidR="0031082A" w:rsidRDefault="0031082A" w:rsidP="0031082A">
      <w:pPr>
        <w:pStyle w:val="Notation"/>
      </w:pPr>
      <w:r>
        <w:t>Majuscules grecques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0"/>
        <w:gridCol w:w="7002"/>
      </w:tblGrid>
      <w:tr w:rsidR="0031082A" w14:paraId="57039EAF" w14:textId="77777777" w:rsidTr="00CB323B">
        <w:trPr>
          <w:trHeight w:val="315"/>
        </w:trPr>
        <w:tc>
          <w:tcPr>
            <w:tcW w:w="2320" w:type="dxa"/>
          </w:tcPr>
          <w:p w14:paraId="515A8093" w14:textId="77777777"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</w:tcPr>
          <w:p w14:paraId="1803709B" w14:textId="77777777"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14:paraId="7CC31AF5" w14:textId="77777777" w:rsidTr="00CB323B">
        <w:trPr>
          <w:trHeight w:val="315"/>
        </w:trPr>
        <w:tc>
          <w:tcPr>
            <w:tcW w:w="2320" w:type="dxa"/>
          </w:tcPr>
          <w:p w14:paraId="40EB7824" w14:textId="77777777"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</w:tcPr>
          <w:p w14:paraId="246CCB61" w14:textId="77777777"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14:paraId="05C9A29A" w14:textId="77777777" w:rsidTr="00CB323B">
        <w:trPr>
          <w:trHeight w:val="315"/>
        </w:trPr>
        <w:tc>
          <w:tcPr>
            <w:tcW w:w="2320" w:type="dxa"/>
          </w:tcPr>
          <w:p w14:paraId="63EE1739" w14:textId="77777777" w:rsidR="0031082A" w:rsidRPr="007F4C27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</w:tcPr>
          <w:p w14:paraId="3FFDC70A" w14:textId="77777777" w:rsidR="0031082A" w:rsidRPr="00F82C66" w:rsidRDefault="0031082A" w:rsidP="00E479F5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14:paraId="64E324E4" w14:textId="77777777" w:rsidTr="00CB323B">
        <w:trPr>
          <w:trHeight w:val="315"/>
        </w:trPr>
        <w:tc>
          <w:tcPr>
            <w:tcW w:w="2320" w:type="dxa"/>
          </w:tcPr>
          <w:p w14:paraId="236FAADD" w14:textId="77777777" w:rsidR="0031082A" w:rsidRPr="007F4C27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</w:tcPr>
          <w:p w14:paraId="0DFAAD9D" w14:textId="77777777" w:rsidR="0031082A" w:rsidRPr="003B26E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</w:tr>
    </w:tbl>
    <w:p w14:paraId="790B3C41" w14:textId="77777777" w:rsidR="0031082A" w:rsidRDefault="0031082A" w:rsidP="0031082A">
      <w:pPr>
        <w:pStyle w:val="Notation"/>
        <w:numPr>
          <w:ilvl w:val="0"/>
          <w:numId w:val="0"/>
        </w:numPr>
      </w:pPr>
    </w:p>
    <w:p w14:paraId="3F138C5D" w14:textId="77777777" w:rsidR="0031082A" w:rsidRDefault="0031082A" w:rsidP="0031082A">
      <w:pPr>
        <w:pStyle w:val="Notation"/>
      </w:pPr>
      <w:r>
        <w:t>Notations spéciales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0"/>
        <w:gridCol w:w="7002"/>
      </w:tblGrid>
      <w:tr w:rsidR="0031082A" w:rsidRPr="00EF03AE" w14:paraId="16E64578" w14:textId="77777777" w:rsidTr="00CB323B">
        <w:trPr>
          <w:trHeight w:val="315"/>
        </w:trPr>
        <w:tc>
          <w:tcPr>
            <w:tcW w:w="2320" w:type="dxa"/>
            <w:vAlign w:val="center"/>
          </w:tcPr>
          <w:p w14:paraId="6BFCA446" w14:textId="77777777" w:rsidR="0031082A" w:rsidRPr="00DD51D6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14:paraId="5636FF20" w14:textId="77777777"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EF03AE" w14:paraId="7B7215CF" w14:textId="77777777" w:rsidTr="00CB323B">
        <w:trPr>
          <w:trHeight w:val="315"/>
        </w:trPr>
        <w:tc>
          <w:tcPr>
            <w:tcW w:w="2320" w:type="dxa"/>
            <w:vAlign w:val="center"/>
          </w:tcPr>
          <w:p w14:paraId="1B03D414" w14:textId="77777777" w:rsidR="0031082A" w:rsidRPr="00DD51D6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14:paraId="7CEBC1AD" w14:textId="77777777"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EF03AE" w14:paraId="41C8A58F" w14:textId="77777777" w:rsidTr="00CB323B">
        <w:trPr>
          <w:trHeight w:val="315"/>
        </w:trPr>
        <w:tc>
          <w:tcPr>
            <w:tcW w:w="2320" w:type="dxa"/>
            <w:vAlign w:val="center"/>
          </w:tcPr>
          <w:p w14:paraId="62BBB217" w14:textId="77777777" w:rsidR="0031082A" w:rsidRPr="00DD51D6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14:paraId="55ABFAFD" w14:textId="77777777"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EF03AE" w14:paraId="793C4321" w14:textId="77777777" w:rsidTr="00CB323B">
        <w:trPr>
          <w:trHeight w:val="315"/>
        </w:trPr>
        <w:tc>
          <w:tcPr>
            <w:tcW w:w="2320" w:type="dxa"/>
            <w:vAlign w:val="center"/>
          </w:tcPr>
          <w:p w14:paraId="49843D22" w14:textId="77777777" w:rsidR="0031082A" w:rsidRPr="00DD51D6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14:paraId="712A278D" w14:textId="77777777"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EF03AE" w14:paraId="3F395259" w14:textId="77777777" w:rsidTr="00CB323B">
        <w:trPr>
          <w:trHeight w:val="315"/>
        </w:trPr>
        <w:tc>
          <w:tcPr>
            <w:tcW w:w="2320" w:type="dxa"/>
            <w:vAlign w:val="center"/>
          </w:tcPr>
          <w:p w14:paraId="17E85362" w14:textId="77777777" w:rsidR="0031082A" w:rsidRPr="00DD51D6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14:paraId="46D39CF6" w14:textId="77777777"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EF03AE" w14:paraId="426A1603" w14:textId="77777777" w:rsidTr="00CB323B">
        <w:trPr>
          <w:trHeight w:val="315"/>
        </w:trPr>
        <w:tc>
          <w:tcPr>
            <w:tcW w:w="2320" w:type="dxa"/>
            <w:vAlign w:val="center"/>
          </w:tcPr>
          <w:p w14:paraId="1518F707" w14:textId="77777777" w:rsidR="0031082A" w:rsidRPr="00DD51D6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14:paraId="79C98116" w14:textId="77777777"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</w:tbl>
    <w:p w14:paraId="7ADB5604" w14:textId="77777777" w:rsidR="0031082A" w:rsidRDefault="0031082A" w:rsidP="0031082A">
      <w:pPr>
        <w:pStyle w:val="Notation"/>
        <w:numPr>
          <w:ilvl w:val="0"/>
          <w:numId w:val="0"/>
        </w:numPr>
        <w:rPr>
          <w:color w:val="auto"/>
        </w:rPr>
      </w:pPr>
    </w:p>
    <w:p w14:paraId="4B7FCAFE" w14:textId="77777777" w:rsidR="0031082A" w:rsidRPr="00EF03AE" w:rsidRDefault="0031082A" w:rsidP="0031082A">
      <w:pPr>
        <w:pStyle w:val="Notation"/>
        <w:rPr>
          <w:color w:val="auto"/>
        </w:rPr>
      </w:pPr>
      <w:r w:rsidRPr="00EF03AE">
        <w:rPr>
          <w:color w:val="auto"/>
        </w:rPr>
        <w:lastRenderedPageBreak/>
        <w:t>Abréviations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78"/>
      </w:tblGrid>
      <w:tr w:rsidR="0031082A" w:rsidRPr="003D6B10" w14:paraId="7ECB9365" w14:textId="77777777" w:rsidTr="00CB323B">
        <w:tc>
          <w:tcPr>
            <w:tcW w:w="2376" w:type="dxa"/>
          </w:tcPr>
          <w:p w14:paraId="009B4FB7" w14:textId="77777777" w:rsidR="0031082A" w:rsidRPr="004F44ED" w:rsidRDefault="0031082A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614DBFFF" w14:textId="77777777" w:rsidR="0031082A" w:rsidRPr="00FD3010" w:rsidRDefault="0031082A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31082A" w:rsidRPr="00E260CA" w14:paraId="0D016C82" w14:textId="77777777" w:rsidTr="00CB323B">
        <w:tc>
          <w:tcPr>
            <w:tcW w:w="2376" w:type="dxa"/>
          </w:tcPr>
          <w:p w14:paraId="62E2755D" w14:textId="77777777" w:rsidR="0031082A" w:rsidRPr="007A6D02" w:rsidRDefault="0031082A" w:rsidP="00E479F5">
            <w:pPr>
              <w:spacing w:line="480" w:lineRule="auto"/>
              <w:rPr>
                <w:color w:val="auto"/>
                <w:sz w:val="24"/>
                <w:lang w:val="en-US"/>
              </w:rPr>
            </w:pPr>
          </w:p>
        </w:tc>
        <w:tc>
          <w:tcPr>
            <w:tcW w:w="6978" w:type="dxa"/>
          </w:tcPr>
          <w:p w14:paraId="24BD4B60" w14:textId="77777777" w:rsidR="0031082A" w:rsidRPr="00E260CA" w:rsidRDefault="0031082A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E260CA" w14:paraId="2E2D0504" w14:textId="77777777" w:rsidTr="00CB323B">
        <w:tc>
          <w:tcPr>
            <w:tcW w:w="2376" w:type="dxa"/>
          </w:tcPr>
          <w:p w14:paraId="0AAC6769" w14:textId="77777777" w:rsidR="00574A53" w:rsidRPr="007A6D02" w:rsidRDefault="00574A53" w:rsidP="00177774">
            <w:pPr>
              <w:spacing w:line="480" w:lineRule="auto"/>
              <w:rPr>
                <w:color w:val="auto"/>
                <w:sz w:val="24"/>
                <w:lang w:val="en-US"/>
              </w:rPr>
            </w:pPr>
          </w:p>
        </w:tc>
        <w:tc>
          <w:tcPr>
            <w:tcW w:w="6978" w:type="dxa"/>
          </w:tcPr>
          <w:p w14:paraId="1307D2C2" w14:textId="77777777" w:rsidR="00574A53" w:rsidRPr="00E260CA" w:rsidRDefault="00574A53" w:rsidP="00177774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3D6B10" w14:paraId="261B6DC4" w14:textId="77777777" w:rsidTr="00CB323B">
        <w:tc>
          <w:tcPr>
            <w:tcW w:w="2376" w:type="dxa"/>
          </w:tcPr>
          <w:p w14:paraId="10262833" w14:textId="77777777"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22E0D36B" w14:textId="77777777"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0B2F3A" w14:paraId="531E4086" w14:textId="77777777" w:rsidTr="00CB323B">
        <w:tc>
          <w:tcPr>
            <w:tcW w:w="2376" w:type="dxa"/>
          </w:tcPr>
          <w:p w14:paraId="054EAD08" w14:textId="77777777" w:rsidR="00574A53" w:rsidRPr="00E260CA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3650C18E" w14:textId="77777777" w:rsidR="00574A53" w:rsidRPr="00664AE0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E260CA" w14:paraId="02B96169" w14:textId="77777777" w:rsidTr="00CB323B">
        <w:tc>
          <w:tcPr>
            <w:tcW w:w="2376" w:type="dxa"/>
          </w:tcPr>
          <w:p w14:paraId="4A9E29A6" w14:textId="77777777" w:rsidR="00574A53" w:rsidRPr="00E260CA" w:rsidRDefault="00574A53" w:rsidP="00E479F5">
            <w:pPr>
              <w:spacing w:line="480" w:lineRule="auto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14:paraId="30B09E65" w14:textId="77777777" w:rsidR="00574A53" w:rsidRPr="00E260CA" w:rsidRDefault="00574A53" w:rsidP="00E479F5">
            <w:pPr>
              <w:spacing w:line="480" w:lineRule="auto"/>
              <w:rPr>
                <w:iCs/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E260CA" w14:paraId="1D65CC38" w14:textId="77777777" w:rsidTr="00CB323B">
        <w:tc>
          <w:tcPr>
            <w:tcW w:w="2376" w:type="dxa"/>
          </w:tcPr>
          <w:p w14:paraId="1CDAAF05" w14:textId="77777777" w:rsidR="00574A53" w:rsidRPr="004F44ED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0C791D4D" w14:textId="77777777" w:rsidR="00574A53" w:rsidRPr="00B05109" w:rsidRDefault="00574A53" w:rsidP="00E479F5">
            <w:pPr>
              <w:spacing w:line="480" w:lineRule="auto"/>
              <w:rPr>
                <w:bCs/>
                <w:iCs/>
                <w:sz w:val="24"/>
                <w:lang w:val="en-US"/>
              </w:rPr>
            </w:pPr>
          </w:p>
        </w:tc>
      </w:tr>
      <w:tr w:rsidR="00574A53" w:rsidRPr="003D6B10" w14:paraId="5EF11375" w14:textId="77777777" w:rsidTr="00CB323B">
        <w:tc>
          <w:tcPr>
            <w:tcW w:w="2376" w:type="dxa"/>
          </w:tcPr>
          <w:p w14:paraId="6558517D" w14:textId="77777777"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083B1DC0" w14:textId="77777777"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E260CA" w14:paraId="7EFDA55E" w14:textId="77777777" w:rsidTr="00CB323B">
        <w:tc>
          <w:tcPr>
            <w:tcW w:w="2376" w:type="dxa"/>
          </w:tcPr>
          <w:p w14:paraId="61845EFF" w14:textId="77777777" w:rsidR="00574A53" w:rsidRPr="00E260CA" w:rsidRDefault="00574A53" w:rsidP="00E479F5">
            <w:pPr>
              <w:pStyle w:val="Notation"/>
              <w:numPr>
                <w:ilvl w:val="0"/>
                <w:numId w:val="0"/>
              </w:numPr>
              <w:spacing w:line="480" w:lineRule="auto"/>
              <w:jc w:val="left"/>
              <w:rPr>
                <w:b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2E3D4144" w14:textId="77777777" w:rsidR="00574A53" w:rsidRPr="004F44ED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E260CA" w14:paraId="37F4E34E" w14:textId="77777777" w:rsidTr="00CB323B">
        <w:tc>
          <w:tcPr>
            <w:tcW w:w="2376" w:type="dxa"/>
          </w:tcPr>
          <w:p w14:paraId="63BDF4EB" w14:textId="77777777"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0969B943" w14:textId="77777777"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E260CA" w14:paraId="0F3767B6" w14:textId="77777777" w:rsidTr="00CB323B">
        <w:tc>
          <w:tcPr>
            <w:tcW w:w="2376" w:type="dxa"/>
          </w:tcPr>
          <w:p w14:paraId="48C1085E" w14:textId="77777777" w:rsidR="00574A53" w:rsidRPr="004F44ED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306AE09B" w14:textId="77777777" w:rsidR="00574A53" w:rsidRPr="00FD3010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3D6B10" w14:paraId="54D62EAF" w14:textId="77777777" w:rsidTr="00CB323B">
        <w:tc>
          <w:tcPr>
            <w:tcW w:w="2376" w:type="dxa"/>
          </w:tcPr>
          <w:p w14:paraId="5B927CF1" w14:textId="77777777"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1DD022DD" w14:textId="77777777"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E260CA" w14:paraId="06E5A652" w14:textId="77777777" w:rsidTr="00CB323B">
        <w:tc>
          <w:tcPr>
            <w:tcW w:w="2376" w:type="dxa"/>
          </w:tcPr>
          <w:p w14:paraId="37C9C478" w14:textId="77777777" w:rsidR="00574A53" w:rsidRPr="004F44ED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528301B7" w14:textId="77777777" w:rsidR="00574A53" w:rsidRPr="00664AE0" w:rsidRDefault="00574A53" w:rsidP="00E479F5">
            <w:pPr>
              <w:pStyle w:val="Default"/>
              <w:spacing w:line="480" w:lineRule="auto"/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574A53" w:rsidRPr="00E260CA" w14:paraId="58C40450" w14:textId="77777777" w:rsidTr="00CB323B">
        <w:tc>
          <w:tcPr>
            <w:tcW w:w="2376" w:type="dxa"/>
          </w:tcPr>
          <w:p w14:paraId="332A4D4A" w14:textId="77777777" w:rsidR="00574A53" w:rsidRPr="004F44ED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78E3DDE1" w14:textId="77777777" w:rsidR="00574A53" w:rsidRPr="00DE1B58" w:rsidRDefault="00574A53" w:rsidP="00E479F5">
            <w:pPr>
              <w:spacing w:line="480" w:lineRule="auto"/>
              <w:rPr>
                <w:bCs/>
                <w:iCs/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3D6B10" w14:paraId="59CAA195" w14:textId="77777777" w:rsidTr="00CB323B">
        <w:tc>
          <w:tcPr>
            <w:tcW w:w="2376" w:type="dxa"/>
          </w:tcPr>
          <w:p w14:paraId="72E64966" w14:textId="77777777"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079AD42E" w14:textId="77777777"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E260CA" w14:paraId="4A2E5723" w14:textId="77777777" w:rsidTr="00CB323B">
        <w:tc>
          <w:tcPr>
            <w:tcW w:w="2376" w:type="dxa"/>
          </w:tcPr>
          <w:p w14:paraId="4DA5A5CC" w14:textId="77777777"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66D666B0" w14:textId="77777777"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E260CA" w14:paraId="12495435" w14:textId="77777777" w:rsidTr="00CB323B">
        <w:tc>
          <w:tcPr>
            <w:tcW w:w="2376" w:type="dxa"/>
          </w:tcPr>
          <w:p w14:paraId="6ED1B473" w14:textId="77777777" w:rsidR="00574A53" w:rsidRPr="00E260CA" w:rsidRDefault="00574A53" w:rsidP="00E479F5">
            <w:pPr>
              <w:spacing w:line="480" w:lineRule="auto"/>
              <w:rPr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7E049EB4" w14:textId="77777777" w:rsidR="00574A53" w:rsidRPr="004F44ED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EF03AE" w14:paraId="6789A4A3" w14:textId="77777777" w:rsidTr="00CB323B">
        <w:tc>
          <w:tcPr>
            <w:tcW w:w="2376" w:type="dxa"/>
          </w:tcPr>
          <w:p w14:paraId="22302FA0" w14:textId="77777777" w:rsidR="00574A53" w:rsidRPr="00EF03AE" w:rsidRDefault="00574A53" w:rsidP="00E479F5">
            <w:pPr>
              <w:spacing w:line="480" w:lineRule="auto"/>
              <w:rPr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2D9FD3B5" w14:textId="77777777" w:rsidR="00574A53" w:rsidRPr="00EF03AE" w:rsidRDefault="00574A53" w:rsidP="00E479F5">
            <w:pPr>
              <w:pStyle w:val="Default"/>
              <w:spacing w:line="480" w:lineRule="auto"/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574A53" w:rsidRPr="00E260CA" w14:paraId="10B50986" w14:textId="77777777" w:rsidTr="00CB323B">
        <w:tc>
          <w:tcPr>
            <w:tcW w:w="2376" w:type="dxa"/>
          </w:tcPr>
          <w:p w14:paraId="267DF1E9" w14:textId="77777777"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48B63250" w14:textId="77777777"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3D6B10" w14:paraId="2017BF6F" w14:textId="77777777" w:rsidTr="00CB323B">
        <w:tc>
          <w:tcPr>
            <w:tcW w:w="2376" w:type="dxa"/>
          </w:tcPr>
          <w:p w14:paraId="0C3B00B9" w14:textId="77777777"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4E975EAC" w14:textId="77777777"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196218" w14:paraId="34912091" w14:textId="77777777" w:rsidTr="00CB323B">
        <w:tc>
          <w:tcPr>
            <w:tcW w:w="2376" w:type="dxa"/>
          </w:tcPr>
          <w:p w14:paraId="4A17BBB9" w14:textId="77777777"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0B897D1B" w14:textId="77777777"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E260CA" w14:paraId="10F2C825" w14:textId="77777777" w:rsidTr="00CB323B">
        <w:tc>
          <w:tcPr>
            <w:tcW w:w="2376" w:type="dxa"/>
          </w:tcPr>
          <w:p w14:paraId="3E9B3783" w14:textId="77777777"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14:paraId="63AD7873" w14:textId="77777777"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664508" w14:paraId="534EF777" w14:textId="77777777" w:rsidTr="00CB323B">
        <w:tc>
          <w:tcPr>
            <w:tcW w:w="2376" w:type="dxa"/>
          </w:tcPr>
          <w:p w14:paraId="4CF4EA4A" w14:textId="77777777" w:rsidR="00574A53" w:rsidRPr="004F44ED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6ACCF139" w14:textId="77777777" w:rsidR="00574A53" w:rsidRPr="006F17C7" w:rsidRDefault="00574A53" w:rsidP="00E479F5">
            <w:pPr>
              <w:spacing w:line="480" w:lineRule="auto"/>
              <w:rPr>
                <w:bCs/>
                <w:iCs/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E260CA" w14:paraId="2AEAE723" w14:textId="77777777" w:rsidTr="00CB323B">
        <w:tc>
          <w:tcPr>
            <w:tcW w:w="2376" w:type="dxa"/>
          </w:tcPr>
          <w:p w14:paraId="17786F78" w14:textId="77777777" w:rsidR="00574A53" w:rsidRPr="00E260CA" w:rsidRDefault="00574A53" w:rsidP="00E479F5">
            <w:pPr>
              <w:spacing w:line="480" w:lineRule="auto"/>
              <w:rPr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14:paraId="0258FCE7" w14:textId="77777777" w:rsidR="00574A53" w:rsidRPr="007A6D02" w:rsidRDefault="00574A53" w:rsidP="00E479F5">
            <w:pPr>
              <w:spacing w:line="480" w:lineRule="auto"/>
              <w:rPr>
                <w:sz w:val="24"/>
                <w:lang w:val="en-US"/>
              </w:rPr>
            </w:pPr>
          </w:p>
        </w:tc>
      </w:tr>
    </w:tbl>
    <w:p w14:paraId="10B1EC8E" w14:textId="77777777" w:rsidR="0064410B" w:rsidRPr="0064410B" w:rsidRDefault="0031082A" w:rsidP="0064410B">
      <w:pPr>
        <w:spacing w:after="240"/>
        <w:jc w:val="center"/>
        <w:outlineLvl w:val="0"/>
        <w:rPr>
          <w:rFonts w:eastAsia="Calibri"/>
          <w:b/>
          <w:color w:val="auto"/>
        </w:rPr>
      </w:pPr>
      <w:r w:rsidRPr="00196218">
        <w:rPr>
          <w:rFonts w:eastAsia="Calibri"/>
          <w:b/>
          <w:color w:val="auto"/>
        </w:rPr>
        <w:br w:type="page"/>
      </w:r>
      <w:bookmarkStart w:id="7" w:name="_Toc522862812"/>
      <w:r w:rsidR="0064410B" w:rsidRPr="0064410B">
        <w:rPr>
          <w:rFonts w:eastAsia="Calibri"/>
          <w:b/>
          <w:color w:val="auto"/>
        </w:rPr>
        <w:lastRenderedPageBreak/>
        <w:t>LISTES DES TABLEAUX ET DES FIGURES</w:t>
      </w:r>
      <w:bookmarkEnd w:id="7"/>
    </w:p>
    <w:p w14:paraId="14CCCEF7" w14:textId="77777777" w:rsidR="004C579E" w:rsidRDefault="004C579E" w:rsidP="004C579E">
      <w:pPr>
        <w:pStyle w:val="Notation"/>
        <w:numPr>
          <w:ilvl w:val="0"/>
          <w:numId w:val="35"/>
        </w:numPr>
        <w:rPr>
          <w:color w:val="auto"/>
        </w:rPr>
      </w:pPr>
      <w:r>
        <w:rPr>
          <w:color w:val="auto"/>
        </w:rPr>
        <w:t>Liste des tableaux</w:t>
      </w:r>
    </w:p>
    <w:p w14:paraId="102CA93C" w14:textId="77777777" w:rsidR="00DC34CE" w:rsidRDefault="002F703C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r w:rsidRPr="000318FC">
        <w:rPr>
          <w:b w:val="0"/>
          <w:color w:val="auto"/>
        </w:rPr>
        <w:fldChar w:fldCharType="begin"/>
      </w:r>
      <w:r w:rsidRPr="000318FC">
        <w:rPr>
          <w:b w:val="0"/>
          <w:color w:val="auto"/>
        </w:rPr>
        <w:instrText xml:space="preserve"> TOC \h \z \t "Tabilao;1" </w:instrText>
      </w:r>
      <w:r w:rsidRPr="000318FC">
        <w:rPr>
          <w:b w:val="0"/>
          <w:color w:val="auto"/>
        </w:rPr>
        <w:fldChar w:fldCharType="separate"/>
      </w:r>
      <w:hyperlink w:anchor="_Toc75168136" w:history="1">
        <w:r w:rsidR="00DC34CE" w:rsidRPr="000D7721">
          <w:rPr>
            <w:rStyle w:val="Hyperlink"/>
            <w:noProof/>
          </w:rPr>
          <w:t xml:space="preserve">Tableau 1.01 : </w:t>
        </w:r>
        <w:r w:rsidR="00DC34CE" w:rsidRPr="00816C62">
          <w:rPr>
            <w:rStyle w:val="Hyperlink"/>
            <w:i/>
            <w:noProof/>
          </w:rPr>
          <w:t>Titre italique</w:t>
        </w:r>
        <w:r w:rsidR="00DC34CE">
          <w:rPr>
            <w:noProof/>
            <w:webHidden/>
          </w:rPr>
          <w:tab/>
        </w:r>
        <w:r w:rsidR="00DC34CE">
          <w:rPr>
            <w:noProof/>
            <w:webHidden/>
          </w:rPr>
          <w:fldChar w:fldCharType="begin"/>
        </w:r>
        <w:r w:rsidR="00DC34CE">
          <w:rPr>
            <w:noProof/>
            <w:webHidden/>
          </w:rPr>
          <w:instrText xml:space="preserve"> PAGEREF _Toc75168136 \h </w:instrText>
        </w:r>
        <w:r w:rsidR="00DC34CE">
          <w:rPr>
            <w:noProof/>
            <w:webHidden/>
          </w:rPr>
        </w:r>
        <w:r w:rsidR="00DC34CE">
          <w:rPr>
            <w:noProof/>
            <w:webHidden/>
          </w:rPr>
          <w:fldChar w:fldCharType="separate"/>
        </w:r>
        <w:r w:rsidR="00DC34CE">
          <w:rPr>
            <w:noProof/>
            <w:webHidden/>
          </w:rPr>
          <w:t>2</w:t>
        </w:r>
        <w:r w:rsidR="00DC34CE">
          <w:rPr>
            <w:noProof/>
            <w:webHidden/>
          </w:rPr>
          <w:fldChar w:fldCharType="end"/>
        </w:r>
      </w:hyperlink>
    </w:p>
    <w:p w14:paraId="1C650B8F" w14:textId="77777777" w:rsidR="00DC34CE" w:rsidRDefault="00DC34CE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75168137" w:history="1">
        <w:r w:rsidRPr="000D7721">
          <w:rPr>
            <w:rStyle w:val="Hyperlink"/>
            <w:noProof/>
          </w:rPr>
          <w:t>Tableau 2.01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_Toc75168137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793F98" w14:textId="77777777" w:rsidR="00DC34CE" w:rsidRDefault="00DC34CE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75168138" w:history="1">
        <w:r w:rsidRPr="000D7721">
          <w:rPr>
            <w:rStyle w:val="Hyperlink"/>
            <w:noProof/>
          </w:rPr>
          <w:t>Tableau 3.01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_Toc75168138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899179" w14:textId="77777777" w:rsidR="00DC34CE" w:rsidRDefault="00DC34CE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75168139" w:history="1">
        <w:r w:rsidRPr="000D7721">
          <w:rPr>
            <w:rStyle w:val="Hyperlink"/>
            <w:noProof/>
          </w:rPr>
          <w:t>Tableau 4.01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_Toc75168139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9E8E20" w14:textId="77777777" w:rsidR="004C579E" w:rsidRPr="004C579E" w:rsidRDefault="002F703C" w:rsidP="002051D6">
      <w:pPr>
        <w:pStyle w:val="TOC1"/>
        <w:rPr>
          <w:b w:val="0"/>
          <w:color w:val="auto"/>
        </w:rPr>
      </w:pPr>
      <w:r w:rsidRPr="000318FC">
        <w:rPr>
          <w:b w:val="0"/>
          <w:color w:val="auto"/>
        </w:rPr>
        <w:fldChar w:fldCharType="end"/>
      </w:r>
    </w:p>
    <w:p w14:paraId="42BF19D2" w14:textId="77777777" w:rsidR="004C579E" w:rsidRDefault="004C579E" w:rsidP="002051D6">
      <w:pPr>
        <w:pStyle w:val="Notation"/>
        <w:numPr>
          <w:ilvl w:val="0"/>
          <w:numId w:val="35"/>
        </w:numPr>
        <w:spacing w:before="120" w:after="120"/>
        <w:rPr>
          <w:color w:val="auto"/>
        </w:rPr>
      </w:pPr>
      <w:r>
        <w:rPr>
          <w:color w:val="auto"/>
        </w:rPr>
        <w:t>Liste des figures</w:t>
      </w:r>
    </w:p>
    <w:p w14:paraId="384E6FF8" w14:textId="77777777" w:rsidR="00DC34CE" w:rsidRDefault="000318FC" w:rsidP="00DC34CE">
      <w:pPr>
        <w:pStyle w:val="TableofFigures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r>
        <w:rPr>
          <w:rFonts w:eastAsia="Calibri"/>
          <w:color w:val="auto"/>
        </w:rPr>
        <w:fldChar w:fldCharType="begin"/>
      </w:r>
      <w:r>
        <w:rPr>
          <w:rFonts w:eastAsia="Calibri"/>
          <w:color w:val="auto"/>
        </w:rPr>
        <w:instrText xml:space="preserve"> TOC \f F \h \z \t "Figure" \c </w:instrText>
      </w:r>
      <w:r>
        <w:rPr>
          <w:rFonts w:eastAsia="Calibri"/>
          <w:color w:val="auto"/>
        </w:rPr>
        <w:fldChar w:fldCharType="separate"/>
      </w:r>
      <w:hyperlink w:anchor="_Toc75168144" w:history="1">
        <w:r w:rsidR="00DC34CE" w:rsidRPr="00F053E2">
          <w:rPr>
            <w:rStyle w:val="Hyperlink"/>
            <w:b/>
            <w:noProof/>
          </w:rPr>
          <w:t>Figure 1.01 :</w:t>
        </w:r>
        <w:r w:rsidR="00DC34CE" w:rsidRPr="00F053E2">
          <w:rPr>
            <w:rStyle w:val="Hyperlink"/>
            <w:noProof/>
          </w:rPr>
          <w:t xml:space="preserve"> </w:t>
        </w:r>
        <w:r w:rsidR="00DC34CE" w:rsidRPr="00816C62">
          <w:rPr>
            <w:rStyle w:val="Hyperlink"/>
            <w:i/>
            <w:noProof/>
          </w:rPr>
          <w:t>Titre italique</w:t>
        </w:r>
        <w:r w:rsidR="00DC34CE">
          <w:rPr>
            <w:noProof/>
            <w:webHidden/>
          </w:rPr>
          <w:tab/>
        </w:r>
        <w:r w:rsidR="00DC34CE">
          <w:rPr>
            <w:noProof/>
            <w:webHidden/>
          </w:rPr>
          <w:fldChar w:fldCharType="begin"/>
        </w:r>
        <w:r w:rsidR="00DC34CE">
          <w:rPr>
            <w:noProof/>
            <w:webHidden/>
          </w:rPr>
          <w:instrText xml:space="preserve"> PAGEREF _Toc75168144 \h </w:instrText>
        </w:r>
        <w:r w:rsidR="00DC34CE">
          <w:rPr>
            <w:noProof/>
            <w:webHidden/>
          </w:rPr>
        </w:r>
        <w:r w:rsidR="00DC34CE">
          <w:rPr>
            <w:noProof/>
            <w:webHidden/>
          </w:rPr>
          <w:fldChar w:fldCharType="separate"/>
        </w:r>
        <w:r w:rsidR="00DC34CE">
          <w:rPr>
            <w:noProof/>
            <w:webHidden/>
          </w:rPr>
          <w:t>2</w:t>
        </w:r>
        <w:r w:rsidR="00DC34CE">
          <w:rPr>
            <w:noProof/>
            <w:webHidden/>
          </w:rPr>
          <w:fldChar w:fldCharType="end"/>
        </w:r>
      </w:hyperlink>
    </w:p>
    <w:p w14:paraId="342A5F67" w14:textId="77777777" w:rsidR="00DC34CE" w:rsidRDefault="00DC34CE">
      <w:pPr>
        <w:pStyle w:val="TableofFigures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75168145" w:history="1">
        <w:r w:rsidRPr="00F053E2">
          <w:rPr>
            <w:rStyle w:val="Hyperlink"/>
            <w:b/>
            <w:noProof/>
          </w:rPr>
          <w:t>Figure 2.01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_Toc75168145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9AB1E2" w14:textId="77777777" w:rsidR="00DC34CE" w:rsidRDefault="00DC34CE">
      <w:pPr>
        <w:pStyle w:val="TableofFigures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75168146" w:history="1">
        <w:r w:rsidRPr="00F053E2">
          <w:rPr>
            <w:rStyle w:val="Hyperlink"/>
            <w:b/>
            <w:noProof/>
          </w:rPr>
          <w:t>Figure 3.01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_Toc75168146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A6FF2C" w14:textId="77777777" w:rsidR="00DC34CE" w:rsidRDefault="00DC34CE">
      <w:pPr>
        <w:pStyle w:val="TableofFigures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75168147" w:history="1">
        <w:r w:rsidRPr="00F053E2">
          <w:rPr>
            <w:rStyle w:val="Hyperlink"/>
            <w:b/>
            <w:noProof/>
          </w:rPr>
          <w:t>Figure 4.01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_Toc75168147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980D2E" w14:textId="77777777" w:rsidR="004C579E" w:rsidRDefault="000318FC" w:rsidP="004C579E">
      <w:pPr>
        <w:autoSpaceDE/>
        <w:autoSpaceDN/>
        <w:adjustRightInd/>
        <w:spacing w:before="120"/>
        <w:rPr>
          <w:rFonts w:eastAsia="Calibri"/>
          <w:color w:val="auto"/>
        </w:rPr>
      </w:pPr>
      <w:r>
        <w:rPr>
          <w:rFonts w:eastAsia="Calibri"/>
          <w:color w:val="auto"/>
        </w:rPr>
        <w:fldChar w:fldCharType="end"/>
      </w:r>
    </w:p>
    <w:p w14:paraId="6A3E8183" w14:textId="77777777" w:rsidR="004C579E" w:rsidRPr="004C579E" w:rsidRDefault="004C579E" w:rsidP="004C579E">
      <w:pPr>
        <w:autoSpaceDE/>
        <w:autoSpaceDN/>
        <w:adjustRightInd/>
        <w:spacing w:before="120"/>
        <w:rPr>
          <w:rFonts w:eastAsia="Calibri"/>
          <w:color w:val="auto"/>
        </w:rPr>
      </w:pPr>
    </w:p>
    <w:p w14:paraId="7AFB7CB1" w14:textId="77777777" w:rsidR="0064410B" w:rsidRPr="0064410B" w:rsidRDefault="0064410B" w:rsidP="004C579E">
      <w:pPr>
        <w:autoSpaceDE/>
        <w:autoSpaceDN/>
        <w:adjustRightInd/>
        <w:spacing w:before="120"/>
        <w:rPr>
          <w:rFonts w:eastAsia="Calibri"/>
          <w:b/>
          <w:color w:val="auto"/>
        </w:rPr>
      </w:pPr>
    </w:p>
    <w:p w14:paraId="1CEB870B" w14:textId="77777777" w:rsidR="0031082A" w:rsidRPr="0064410B" w:rsidRDefault="0031082A" w:rsidP="0031082A">
      <w:pPr>
        <w:autoSpaceDE/>
        <w:autoSpaceDN/>
        <w:adjustRightInd/>
        <w:spacing w:before="120"/>
        <w:rPr>
          <w:rFonts w:eastAsia="Calibri"/>
          <w:b/>
          <w:color w:val="auto"/>
        </w:rPr>
      </w:pPr>
    </w:p>
    <w:p w14:paraId="12A8647A" w14:textId="77777777" w:rsidR="001B628E" w:rsidRPr="0064410B" w:rsidRDefault="001B628E" w:rsidP="0031082A">
      <w:pPr>
        <w:pStyle w:val="TOC1"/>
        <w:sectPr w:rsidR="001B628E" w:rsidRPr="0064410B" w:rsidSect="00FC08A4">
          <w:footerReference w:type="default" r:id="rId15"/>
          <w:pgSz w:w="11906" w:h="16838" w:code="9"/>
          <w:pgMar w:top="1418" w:right="992" w:bottom="1985" w:left="1134" w:header="567" w:footer="851" w:gutter="284"/>
          <w:pgNumType w:fmt="lowerRoman" w:start="1"/>
          <w:cols w:space="708"/>
          <w:docGrid w:linePitch="360"/>
        </w:sectPr>
      </w:pPr>
    </w:p>
    <w:p w14:paraId="612347A1" w14:textId="77777777" w:rsidR="001D6900" w:rsidRDefault="00CD28C6" w:rsidP="00A6721F">
      <w:pPr>
        <w:autoSpaceDE/>
        <w:autoSpaceDN/>
        <w:adjustRightInd/>
        <w:spacing w:after="360"/>
        <w:jc w:val="center"/>
        <w:outlineLvl w:val="0"/>
        <w:rPr>
          <w:rFonts w:cstheme="minorBidi"/>
          <w:color w:val="auto"/>
          <w:szCs w:val="22"/>
        </w:rPr>
        <w:sectPr w:rsidR="001D6900" w:rsidSect="003A42D3">
          <w:pgSz w:w="11906" w:h="16838" w:code="9"/>
          <w:pgMar w:top="1418" w:right="992" w:bottom="1985" w:left="1134" w:header="567" w:footer="851" w:gutter="284"/>
          <w:pgNumType w:start="1"/>
          <w:cols w:space="708"/>
          <w:docGrid w:linePitch="360"/>
        </w:sectPr>
      </w:pPr>
      <w:bookmarkStart w:id="8" w:name="_Toc522862813"/>
      <w:r w:rsidRPr="006C4870">
        <w:rPr>
          <w:rFonts w:cstheme="minorBidi"/>
          <w:b/>
          <w:color w:val="auto"/>
          <w:szCs w:val="22"/>
        </w:rPr>
        <w:lastRenderedPageBreak/>
        <w:t>INTRODUCTION</w:t>
      </w:r>
      <w:r w:rsidR="00B74F25">
        <w:rPr>
          <w:rFonts w:cstheme="minorBidi"/>
          <w:b/>
          <w:color w:val="auto"/>
          <w:szCs w:val="22"/>
        </w:rPr>
        <w:t xml:space="preserve"> GENERALE</w:t>
      </w:r>
      <w:bookmarkEnd w:id="8"/>
    </w:p>
    <w:p w14:paraId="217FC4E1" w14:textId="77777777" w:rsidR="00F673F3" w:rsidRDefault="00F673F3" w:rsidP="00F972EB">
      <w:pPr>
        <w:pStyle w:val="Heading1"/>
        <w:rPr>
          <w:rStyle w:val="hps"/>
        </w:rPr>
      </w:pPr>
      <w:bookmarkStart w:id="9" w:name="_Toc522862814"/>
      <w:bookmarkStart w:id="10" w:name="_Toc275842017"/>
      <w:bookmarkEnd w:id="9"/>
    </w:p>
    <w:p w14:paraId="3DB0B9F7" w14:textId="77777777" w:rsidR="00F673F3" w:rsidRDefault="00196218" w:rsidP="00F972EB">
      <w:pPr>
        <w:pStyle w:val="sapitra"/>
        <w:numPr>
          <w:ilvl w:val="0"/>
          <w:numId w:val="0"/>
        </w:numPr>
        <w:rPr>
          <w:rStyle w:val="hps"/>
        </w:rPr>
      </w:pPr>
      <w:bookmarkStart w:id="11" w:name="_Toc522862815"/>
      <w:r>
        <w:rPr>
          <w:rStyle w:val="hps"/>
        </w:rPr>
        <w:t>PRECISER</w:t>
      </w:r>
      <w:bookmarkEnd w:id="11"/>
    </w:p>
    <w:p w14:paraId="3FDB047C" w14:textId="77777777" w:rsidR="00F673F3" w:rsidRDefault="00F673F3" w:rsidP="004F3256">
      <w:pPr>
        <w:pStyle w:val="11Loaten1"/>
      </w:pPr>
      <w:bookmarkStart w:id="12" w:name="_Toc435582307"/>
      <w:bookmarkStart w:id="13" w:name="_Toc522862816"/>
      <w:r w:rsidRPr="00F2048E">
        <w:t>Introduction</w:t>
      </w:r>
      <w:bookmarkEnd w:id="12"/>
      <w:bookmarkEnd w:id="13"/>
    </w:p>
    <w:p w14:paraId="5047D506" w14:textId="77777777" w:rsidR="00CC4403" w:rsidRDefault="00CC4403" w:rsidP="00801D3F">
      <w:pPr>
        <w:jc w:val="right"/>
      </w:pPr>
      <w:bookmarkStart w:id="14" w:name="_Toc435582334"/>
    </w:p>
    <w:p w14:paraId="6EC4280F" w14:textId="77777777" w:rsidR="00EF19B4" w:rsidRDefault="00EF19B4" w:rsidP="004F3256">
      <w:pPr>
        <w:pStyle w:val="111Loaten2"/>
      </w:pPr>
      <w:bookmarkStart w:id="15" w:name="_Toc522862817"/>
      <w:bookmarkEnd w:id="15"/>
    </w:p>
    <w:p w14:paraId="7641C254" w14:textId="77777777" w:rsidR="00196218" w:rsidRDefault="00196218" w:rsidP="00832B46"/>
    <w:p w14:paraId="53C90C85" w14:textId="77777777" w:rsidR="00EF19B4" w:rsidRDefault="00EF19B4" w:rsidP="004F3256">
      <w:pPr>
        <w:pStyle w:val="1111Loaten3"/>
      </w:pPr>
    </w:p>
    <w:p w14:paraId="62F23BD5" w14:textId="77777777" w:rsidR="00EF19B4" w:rsidRDefault="003B338C" w:rsidP="00832B46">
      <w:pPr>
        <w:rPr>
          <w:i/>
        </w:rPr>
      </w:pPr>
      <w:r w:rsidRPr="003B338C">
        <w:rPr>
          <w:i/>
        </w:rPr>
        <w:t>a.</w:t>
      </w:r>
    </w:p>
    <w:p w14:paraId="01EE3B57" w14:textId="77777777" w:rsidR="003B338C" w:rsidRDefault="003B338C" w:rsidP="00832B46">
      <w:pPr>
        <w:rPr>
          <w:i/>
        </w:rPr>
      </w:pPr>
    </w:p>
    <w:p w14:paraId="2B672DBB" w14:textId="77777777" w:rsidR="003B338C" w:rsidRDefault="003B338C" w:rsidP="00832B46">
      <w:pPr>
        <w:rPr>
          <w:i/>
        </w:rPr>
      </w:pPr>
      <w:r>
        <w:rPr>
          <w:i/>
        </w:rPr>
        <w:t>Définition 1.01 :</w:t>
      </w:r>
    </w:p>
    <w:p w14:paraId="30523076" w14:textId="77777777" w:rsidR="00AC4718" w:rsidRPr="00AC4718" w:rsidRDefault="00AC4718" w:rsidP="00832B46"/>
    <w:p w14:paraId="5C19DAF5" w14:textId="77777777" w:rsidR="00EF19B4" w:rsidRDefault="00AC4718" w:rsidP="00EF19B4">
      <w:pPr>
        <w:pStyle w:val="Figure"/>
      </w:pPr>
      <w:r>
        <w:t> </w:t>
      </w:r>
      <w:bookmarkStart w:id="16" w:name="_Toc75168144"/>
      <w:r>
        <w:t>Titre italique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8"/>
        <w:gridCol w:w="4818"/>
      </w:tblGrid>
      <w:tr w:rsidR="00AC4718" w14:paraId="48D31EA3" w14:textId="77777777" w:rsidTr="00AC4718">
        <w:trPr>
          <w:jc w:val="center"/>
        </w:trPr>
        <w:tc>
          <w:tcPr>
            <w:tcW w:w="4818" w:type="dxa"/>
          </w:tcPr>
          <w:p w14:paraId="66F1DCC4" w14:textId="77777777" w:rsidR="00AC4718" w:rsidRDefault="00AC4718" w:rsidP="00AC4718">
            <w:pPr>
              <w:jc w:val="center"/>
            </w:pPr>
          </w:p>
        </w:tc>
        <w:tc>
          <w:tcPr>
            <w:tcW w:w="4818" w:type="dxa"/>
          </w:tcPr>
          <w:p w14:paraId="67AF3D64" w14:textId="77777777" w:rsidR="00AC4718" w:rsidRDefault="00AC4718" w:rsidP="00832B46"/>
        </w:tc>
      </w:tr>
      <w:tr w:rsidR="00AC4718" w14:paraId="574A649A" w14:textId="77777777" w:rsidTr="00AC4718">
        <w:trPr>
          <w:jc w:val="center"/>
        </w:trPr>
        <w:tc>
          <w:tcPr>
            <w:tcW w:w="4818" w:type="dxa"/>
          </w:tcPr>
          <w:p w14:paraId="664B2FF9" w14:textId="77777777" w:rsidR="00AC4718" w:rsidRDefault="00AC4718" w:rsidP="00832B46"/>
        </w:tc>
        <w:tc>
          <w:tcPr>
            <w:tcW w:w="4818" w:type="dxa"/>
          </w:tcPr>
          <w:p w14:paraId="6D7C5EB6" w14:textId="77777777" w:rsidR="00AC4718" w:rsidRDefault="00AC4718" w:rsidP="00832B46"/>
        </w:tc>
      </w:tr>
    </w:tbl>
    <w:p w14:paraId="5C0244C8" w14:textId="77777777" w:rsidR="00EF19B4" w:rsidRDefault="00AC4718" w:rsidP="00EF19B4">
      <w:pPr>
        <w:pStyle w:val="Tabilao"/>
      </w:pPr>
      <w:r>
        <w:t> </w:t>
      </w:r>
      <w:bookmarkStart w:id="17" w:name="_Toc75168136"/>
      <w:r>
        <w:t>Titre italique</w:t>
      </w:r>
      <w:bookmarkEnd w:id="17"/>
    </w:p>
    <w:p w14:paraId="5E158884" w14:textId="77777777" w:rsidR="00EF19B4" w:rsidRDefault="00EF19B4" w:rsidP="00832B46"/>
    <w:p w14:paraId="7B232450" w14:textId="77777777" w:rsidR="00EF19B4" w:rsidRDefault="00EF19B4" w:rsidP="00832B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796"/>
      </w:tblGrid>
      <w:tr w:rsidR="00EF19B4" w:rsidRPr="00B87BA3" w14:paraId="435AEC58" w14:textId="77777777" w:rsidTr="00CB323B">
        <w:tc>
          <w:tcPr>
            <w:tcW w:w="8888" w:type="dxa"/>
          </w:tcPr>
          <w:p w14:paraId="0E3514A4" w14:textId="77777777" w:rsidR="00EF19B4" w:rsidRPr="00B87BA3" w:rsidRDefault="00EF19B4" w:rsidP="003B338C">
            <w:pPr>
              <w:spacing w:line="360" w:lineRule="auto"/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14:paraId="2565898F" w14:textId="77777777" w:rsidR="00EF19B4" w:rsidRPr="00B87BA3" w:rsidRDefault="00EF19B4" w:rsidP="00EF19B4">
            <w:pPr>
              <w:spacing w:line="360" w:lineRule="auto"/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14:paraId="1229CB0E" w14:textId="77777777" w:rsidR="00EF19B4" w:rsidRDefault="00EF19B4" w:rsidP="00832B46"/>
    <w:p w14:paraId="685F9ED1" w14:textId="77777777" w:rsidR="00EF19B4" w:rsidRPr="00BB62C9" w:rsidRDefault="00EF19B4" w:rsidP="00832B46"/>
    <w:p w14:paraId="375CA3C0" w14:textId="77777777" w:rsidR="00F673F3" w:rsidRDefault="00F673F3" w:rsidP="004F3256">
      <w:pPr>
        <w:pStyle w:val="11Loaten1"/>
      </w:pPr>
      <w:bookmarkStart w:id="18" w:name="_Toc522862818"/>
      <w:r>
        <w:t>Conclusion</w:t>
      </w:r>
      <w:bookmarkEnd w:id="14"/>
      <w:bookmarkEnd w:id="18"/>
    </w:p>
    <w:p w14:paraId="7802BED5" w14:textId="77777777" w:rsidR="00F673F3" w:rsidRDefault="00F673F3" w:rsidP="00F673F3">
      <w:pPr>
        <w:rPr>
          <w:rFonts w:eastAsiaTheme="minorEastAsia"/>
        </w:rPr>
      </w:pPr>
    </w:p>
    <w:p w14:paraId="1C5FF987" w14:textId="77777777" w:rsidR="00F673F3" w:rsidRDefault="00F673F3" w:rsidP="00F673F3"/>
    <w:p w14:paraId="28F4652B" w14:textId="77777777" w:rsidR="00F673F3" w:rsidRDefault="00F673F3" w:rsidP="00F673F3"/>
    <w:p w14:paraId="42D9F425" w14:textId="77777777" w:rsidR="00F673F3" w:rsidRDefault="00F673F3" w:rsidP="00F673F3"/>
    <w:p w14:paraId="3E77FAE5" w14:textId="77777777" w:rsidR="00F673F3" w:rsidRDefault="00F673F3" w:rsidP="00F673F3"/>
    <w:p w14:paraId="1BE0F9A9" w14:textId="77777777" w:rsidR="00F673F3" w:rsidRDefault="00F673F3" w:rsidP="00F673F3"/>
    <w:p w14:paraId="20D69366" w14:textId="77777777" w:rsidR="00336AB2" w:rsidRDefault="00336AB2">
      <w:pPr>
        <w:autoSpaceDE/>
        <w:autoSpaceDN/>
        <w:adjustRightInd/>
        <w:spacing w:before="120"/>
        <w:ind w:left="578" w:hanging="578"/>
      </w:pPr>
      <w:r>
        <w:br w:type="page"/>
      </w:r>
    </w:p>
    <w:p w14:paraId="62E18313" w14:textId="77777777" w:rsidR="00776FC8" w:rsidRDefault="00776FC8" w:rsidP="00776FC8">
      <w:pPr>
        <w:pStyle w:val="Heading1"/>
        <w:rPr>
          <w:rStyle w:val="hps"/>
        </w:rPr>
      </w:pPr>
      <w:bookmarkStart w:id="19" w:name="_Toc522862819"/>
      <w:bookmarkEnd w:id="19"/>
    </w:p>
    <w:p w14:paraId="006E53A3" w14:textId="77777777" w:rsidR="00776FC8" w:rsidRDefault="00776FC8" w:rsidP="00776FC8">
      <w:pPr>
        <w:pStyle w:val="sapitra"/>
        <w:numPr>
          <w:ilvl w:val="0"/>
          <w:numId w:val="0"/>
        </w:numPr>
        <w:rPr>
          <w:rStyle w:val="hps"/>
        </w:rPr>
      </w:pPr>
      <w:bookmarkStart w:id="20" w:name="_Toc522862820"/>
      <w:r>
        <w:rPr>
          <w:rStyle w:val="hps"/>
        </w:rPr>
        <w:t>PRECISER</w:t>
      </w:r>
      <w:bookmarkEnd w:id="20"/>
    </w:p>
    <w:p w14:paraId="238B3EA0" w14:textId="77777777" w:rsidR="00776FC8" w:rsidRDefault="00776FC8" w:rsidP="004F3256">
      <w:pPr>
        <w:pStyle w:val="11Loaten1"/>
      </w:pPr>
      <w:bookmarkStart w:id="21" w:name="_Toc522862821"/>
      <w:r w:rsidRPr="00F2048E">
        <w:t>Introduction</w:t>
      </w:r>
      <w:bookmarkEnd w:id="21"/>
    </w:p>
    <w:p w14:paraId="2FEE52A0" w14:textId="77777777" w:rsidR="00776FC8" w:rsidRDefault="00776FC8" w:rsidP="00776FC8"/>
    <w:p w14:paraId="64E48293" w14:textId="77777777" w:rsidR="00776FC8" w:rsidRDefault="00776FC8" w:rsidP="004F3256">
      <w:pPr>
        <w:pStyle w:val="111Loaten2"/>
      </w:pPr>
      <w:bookmarkStart w:id="22" w:name="_Toc522862822"/>
      <w:bookmarkEnd w:id="22"/>
    </w:p>
    <w:p w14:paraId="2D723DAC" w14:textId="77777777" w:rsidR="00776FC8" w:rsidRDefault="00776FC8" w:rsidP="00776FC8"/>
    <w:p w14:paraId="12B4BFD0" w14:textId="77777777" w:rsidR="00776FC8" w:rsidRDefault="00776FC8" w:rsidP="004F3256">
      <w:pPr>
        <w:pStyle w:val="1111Loaten3"/>
      </w:pPr>
    </w:p>
    <w:p w14:paraId="3B2F3740" w14:textId="77777777" w:rsidR="00776FC8" w:rsidRDefault="00776FC8" w:rsidP="00776FC8"/>
    <w:p w14:paraId="1D675DEE" w14:textId="77777777" w:rsidR="00CB323B" w:rsidRDefault="00CB323B" w:rsidP="00CB323B">
      <w:pPr>
        <w:rPr>
          <w:i/>
        </w:rPr>
      </w:pPr>
      <w:r w:rsidRPr="003B338C">
        <w:rPr>
          <w:i/>
        </w:rPr>
        <w:t>a.</w:t>
      </w:r>
    </w:p>
    <w:p w14:paraId="218B3879" w14:textId="77777777" w:rsidR="00CB323B" w:rsidRDefault="00CB323B" w:rsidP="00CB323B">
      <w:pPr>
        <w:rPr>
          <w:i/>
        </w:rPr>
      </w:pPr>
    </w:p>
    <w:p w14:paraId="75023898" w14:textId="77777777" w:rsidR="00CB323B" w:rsidRPr="003B338C" w:rsidRDefault="00CB323B" w:rsidP="00CB323B">
      <w:pPr>
        <w:rPr>
          <w:i/>
        </w:rPr>
      </w:pPr>
      <w:r>
        <w:rPr>
          <w:i/>
        </w:rPr>
        <w:t>Définition 2.01 :</w:t>
      </w:r>
    </w:p>
    <w:p w14:paraId="714219B9" w14:textId="77777777" w:rsidR="00CB323B" w:rsidRDefault="00CB323B" w:rsidP="00776FC8"/>
    <w:p w14:paraId="0FE1CDD0" w14:textId="77777777" w:rsidR="00776FC8" w:rsidRDefault="00776FC8" w:rsidP="00776FC8">
      <w:pPr>
        <w:pStyle w:val="Figure"/>
      </w:pPr>
      <w:bookmarkStart w:id="23" w:name="_Toc75168145"/>
      <w:bookmarkEnd w:id="23"/>
    </w:p>
    <w:p w14:paraId="64A164ED" w14:textId="77777777" w:rsidR="00776FC8" w:rsidRDefault="00776FC8" w:rsidP="00776FC8"/>
    <w:p w14:paraId="1EA9B310" w14:textId="77777777" w:rsidR="00776FC8" w:rsidRDefault="00776FC8" w:rsidP="00776FC8">
      <w:pPr>
        <w:pStyle w:val="Tabilao"/>
      </w:pPr>
      <w:bookmarkStart w:id="24" w:name="_Toc75168137"/>
      <w:bookmarkEnd w:id="24"/>
    </w:p>
    <w:p w14:paraId="6F4733EB" w14:textId="77777777" w:rsidR="00776FC8" w:rsidRDefault="00776FC8" w:rsidP="00776FC8"/>
    <w:p w14:paraId="199FA6AD" w14:textId="77777777" w:rsidR="00776FC8" w:rsidRDefault="00776FC8" w:rsidP="00776FC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796"/>
      </w:tblGrid>
      <w:tr w:rsidR="00776FC8" w:rsidRPr="00B87BA3" w14:paraId="7E3FDBC9" w14:textId="77777777" w:rsidTr="00CB323B">
        <w:tc>
          <w:tcPr>
            <w:tcW w:w="8888" w:type="dxa"/>
          </w:tcPr>
          <w:p w14:paraId="1CC9E855" w14:textId="77777777" w:rsidR="00776FC8" w:rsidRPr="00B87BA3" w:rsidRDefault="00776FC8" w:rsidP="003B338C">
            <w:pPr>
              <w:spacing w:line="360" w:lineRule="auto"/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14:paraId="08E2C22D" w14:textId="77777777" w:rsidR="00776FC8" w:rsidRPr="00B87BA3" w:rsidRDefault="00776FC8" w:rsidP="00776FC8">
            <w:pPr>
              <w:spacing w:line="360" w:lineRule="auto"/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2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14:paraId="72DFAAFF" w14:textId="77777777" w:rsidR="00776FC8" w:rsidRDefault="00776FC8" w:rsidP="00776FC8"/>
    <w:p w14:paraId="09AFF7F2" w14:textId="77777777" w:rsidR="00776FC8" w:rsidRPr="00BB62C9" w:rsidRDefault="00776FC8" w:rsidP="00776FC8"/>
    <w:p w14:paraId="3EC7A368" w14:textId="77777777" w:rsidR="00776FC8" w:rsidRDefault="00776FC8" w:rsidP="004F3256">
      <w:pPr>
        <w:pStyle w:val="11Loaten1"/>
      </w:pPr>
      <w:bookmarkStart w:id="25" w:name="_Toc522862823"/>
      <w:r>
        <w:t>Conclusion</w:t>
      </w:r>
      <w:bookmarkEnd w:id="25"/>
    </w:p>
    <w:p w14:paraId="0BD491DE" w14:textId="77777777" w:rsidR="00776FC8" w:rsidRDefault="00776FC8">
      <w:pPr>
        <w:autoSpaceDE/>
        <w:autoSpaceDN/>
        <w:adjustRightInd/>
        <w:spacing w:before="120"/>
        <w:ind w:left="578" w:hanging="578"/>
      </w:pPr>
      <w:r>
        <w:br w:type="page"/>
      </w:r>
    </w:p>
    <w:p w14:paraId="74ECB741" w14:textId="77777777" w:rsidR="00776FC8" w:rsidRDefault="00776FC8" w:rsidP="00776FC8">
      <w:pPr>
        <w:pStyle w:val="Heading1"/>
        <w:rPr>
          <w:rStyle w:val="hps"/>
        </w:rPr>
      </w:pPr>
      <w:bookmarkStart w:id="26" w:name="_Toc522862824"/>
      <w:bookmarkEnd w:id="26"/>
    </w:p>
    <w:p w14:paraId="383F2F00" w14:textId="77777777" w:rsidR="00776FC8" w:rsidRDefault="00776FC8" w:rsidP="00776FC8">
      <w:pPr>
        <w:pStyle w:val="sapitra"/>
        <w:numPr>
          <w:ilvl w:val="0"/>
          <w:numId w:val="0"/>
        </w:numPr>
        <w:rPr>
          <w:rStyle w:val="hps"/>
        </w:rPr>
      </w:pPr>
      <w:bookmarkStart w:id="27" w:name="_Toc522862825"/>
      <w:r>
        <w:rPr>
          <w:rStyle w:val="hps"/>
        </w:rPr>
        <w:t>PRECISER</w:t>
      </w:r>
      <w:bookmarkEnd w:id="27"/>
    </w:p>
    <w:p w14:paraId="6AFAEC89" w14:textId="77777777" w:rsidR="00776FC8" w:rsidRDefault="00776FC8" w:rsidP="004F3256">
      <w:pPr>
        <w:pStyle w:val="11Loaten1"/>
      </w:pPr>
      <w:bookmarkStart w:id="28" w:name="_Toc522862826"/>
      <w:r w:rsidRPr="00F2048E">
        <w:t>Introduction</w:t>
      </w:r>
      <w:bookmarkEnd w:id="28"/>
    </w:p>
    <w:p w14:paraId="3751464C" w14:textId="77777777" w:rsidR="00776FC8" w:rsidRDefault="00776FC8" w:rsidP="00776FC8"/>
    <w:p w14:paraId="44029545" w14:textId="77777777" w:rsidR="00776FC8" w:rsidRDefault="00776FC8" w:rsidP="004F3256">
      <w:pPr>
        <w:pStyle w:val="111Loaten2"/>
      </w:pPr>
      <w:bookmarkStart w:id="29" w:name="_Toc522862827"/>
      <w:bookmarkEnd w:id="29"/>
    </w:p>
    <w:p w14:paraId="322552BB" w14:textId="77777777" w:rsidR="00776FC8" w:rsidRDefault="00776FC8" w:rsidP="00776FC8"/>
    <w:p w14:paraId="5CE3A187" w14:textId="77777777" w:rsidR="00776FC8" w:rsidRDefault="00776FC8" w:rsidP="004F3256">
      <w:pPr>
        <w:pStyle w:val="1111Loaten3"/>
      </w:pPr>
    </w:p>
    <w:p w14:paraId="23B8B0D4" w14:textId="77777777" w:rsidR="00776FC8" w:rsidRDefault="00776FC8" w:rsidP="00776FC8"/>
    <w:p w14:paraId="7F64875C" w14:textId="77777777" w:rsidR="00CB323B" w:rsidRDefault="00CB323B" w:rsidP="00CB323B">
      <w:pPr>
        <w:rPr>
          <w:i/>
        </w:rPr>
      </w:pPr>
      <w:r w:rsidRPr="003B338C">
        <w:rPr>
          <w:i/>
        </w:rPr>
        <w:t>a.</w:t>
      </w:r>
    </w:p>
    <w:p w14:paraId="4EA9C62A" w14:textId="77777777" w:rsidR="00CB323B" w:rsidRDefault="00CB323B" w:rsidP="00CB323B">
      <w:pPr>
        <w:rPr>
          <w:i/>
        </w:rPr>
      </w:pPr>
    </w:p>
    <w:p w14:paraId="622408E8" w14:textId="77777777" w:rsidR="00CB323B" w:rsidRPr="003B338C" w:rsidRDefault="00CB323B" w:rsidP="00CB323B">
      <w:pPr>
        <w:rPr>
          <w:i/>
        </w:rPr>
      </w:pPr>
      <w:r>
        <w:rPr>
          <w:i/>
        </w:rPr>
        <w:t>Définition 3.01 :</w:t>
      </w:r>
    </w:p>
    <w:p w14:paraId="1B768958" w14:textId="77777777" w:rsidR="00CB323B" w:rsidRDefault="00CB323B" w:rsidP="00776FC8"/>
    <w:p w14:paraId="2D7FBF60" w14:textId="77777777" w:rsidR="00776FC8" w:rsidRDefault="00776FC8" w:rsidP="00776FC8">
      <w:pPr>
        <w:pStyle w:val="Figure"/>
      </w:pPr>
      <w:bookmarkStart w:id="30" w:name="_Toc75168146"/>
      <w:bookmarkEnd w:id="30"/>
    </w:p>
    <w:p w14:paraId="18DD8784" w14:textId="77777777" w:rsidR="00776FC8" w:rsidRDefault="00776FC8" w:rsidP="00776FC8"/>
    <w:p w14:paraId="05A48AEE" w14:textId="77777777" w:rsidR="00776FC8" w:rsidRDefault="00776FC8" w:rsidP="00776FC8">
      <w:pPr>
        <w:pStyle w:val="Tabilao"/>
      </w:pPr>
      <w:bookmarkStart w:id="31" w:name="_Toc75168138"/>
      <w:bookmarkEnd w:id="31"/>
    </w:p>
    <w:p w14:paraId="147273E0" w14:textId="77777777" w:rsidR="00776FC8" w:rsidRDefault="00776FC8" w:rsidP="00776FC8"/>
    <w:p w14:paraId="05D420AF" w14:textId="77777777" w:rsidR="00776FC8" w:rsidRDefault="00776FC8" w:rsidP="00776FC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796"/>
      </w:tblGrid>
      <w:tr w:rsidR="00776FC8" w:rsidRPr="00B87BA3" w14:paraId="2E20DF3A" w14:textId="77777777" w:rsidTr="00CB323B">
        <w:tc>
          <w:tcPr>
            <w:tcW w:w="8888" w:type="dxa"/>
          </w:tcPr>
          <w:p w14:paraId="35F697EA" w14:textId="77777777" w:rsidR="00776FC8" w:rsidRPr="00B87BA3" w:rsidRDefault="00776FC8" w:rsidP="003B338C">
            <w:pPr>
              <w:spacing w:line="360" w:lineRule="auto"/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14:paraId="502ECAA4" w14:textId="77777777" w:rsidR="00776FC8" w:rsidRPr="00B87BA3" w:rsidRDefault="00776FC8" w:rsidP="003B338C">
            <w:pPr>
              <w:spacing w:line="360" w:lineRule="auto"/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3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14:paraId="3E209241" w14:textId="77777777" w:rsidR="00776FC8" w:rsidRDefault="00776FC8" w:rsidP="00776FC8"/>
    <w:p w14:paraId="0297ADD2" w14:textId="77777777" w:rsidR="00776FC8" w:rsidRDefault="00776FC8" w:rsidP="00776FC8"/>
    <w:p w14:paraId="0FF3FB7A" w14:textId="77777777" w:rsidR="00CB323B" w:rsidRPr="00BB62C9" w:rsidRDefault="00CB323B" w:rsidP="00776FC8"/>
    <w:p w14:paraId="1E0334EB" w14:textId="77777777" w:rsidR="00776FC8" w:rsidRDefault="00776FC8" w:rsidP="004F3256">
      <w:pPr>
        <w:pStyle w:val="11Loaten1"/>
      </w:pPr>
      <w:bookmarkStart w:id="32" w:name="_Toc522862828"/>
      <w:r>
        <w:t>Conclusion</w:t>
      </w:r>
      <w:bookmarkEnd w:id="32"/>
    </w:p>
    <w:p w14:paraId="7C11CB52" w14:textId="77777777" w:rsidR="00F673F3" w:rsidRDefault="00F673F3" w:rsidP="00F673F3"/>
    <w:p w14:paraId="51B21295" w14:textId="77777777" w:rsidR="00776FC8" w:rsidRDefault="00776FC8">
      <w:pPr>
        <w:autoSpaceDE/>
        <w:autoSpaceDN/>
        <w:adjustRightInd/>
        <w:spacing w:before="120"/>
        <w:ind w:left="578" w:hanging="578"/>
      </w:pPr>
      <w:r>
        <w:br w:type="page"/>
      </w:r>
    </w:p>
    <w:p w14:paraId="377FB978" w14:textId="77777777" w:rsidR="00776FC8" w:rsidRDefault="00776FC8" w:rsidP="00776FC8">
      <w:pPr>
        <w:pStyle w:val="Heading1"/>
        <w:rPr>
          <w:rStyle w:val="hps"/>
        </w:rPr>
      </w:pPr>
      <w:bookmarkStart w:id="33" w:name="_Toc522862829"/>
      <w:bookmarkEnd w:id="33"/>
    </w:p>
    <w:p w14:paraId="39FAF42E" w14:textId="77777777" w:rsidR="00776FC8" w:rsidRDefault="00776FC8" w:rsidP="00776FC8">
      <w:pPr>
        <w:pStyle w:val="sapitra"/>
        <w:numPr>
          <w:ilvl w:val="0"/>
          <w:numId w:val="0"/>
        </w:numPr>
        <w:rPr>
          <w:rStyle w:val="hps"/>
        </w:rPr>
      </w:pPr>
      <w:bookmarkStart w:id="34" w:name="_Toc522862830"/>
      <w:r>
        <w:rPr>
          <w:rStyle w:val="hps"/>
        </w:rPr>
        <w:t>PRECISER</w:t>
      </w:r>
      <w:bookmarkEnd w:id="34"/>
    </w:p>
    <w:p w14:paraId="6B765C67" w14:textId="77777777" w:rsidR="00776FC8" w:rsidRDefault="00776FC8" w:rsidP="004F3256">
      <w:pPr>
        <w:pStyle w:val="11Loaten1"/>
      </w:pPr>
      <w:bookmarkStart w:id="35" w:name="_Toc522862831"/>
      <w:r w:rsidRPr="00F2048E">
        <w:t>Introduction</w:t>
      </w:r>
      <w:bookmarkEnd w:id="35"/>
    </w:p>
    <w:p w14:paraId="36C3D780" w14:textId="77777777" w:rsidR="00776FC8" w:rsidRDefault="00776FC8" w:rsidP="00776FC8"/>
    <w:p w14:paraId="122F1B8D" w14:textId="77777777" w:rsidR="00776FC8" w:rsidRDefault="00776FC8" w:rsidP="004F3256">
      <w:pPr>
        <w:pStyle w:val="111Loaten2"/>
      </w:pPr>
      <w:bookmarkStart w:id="36" w:name="_Toc522862832"/>
      <w:bookmarkEnd w:id="36"/>
    </w:p>
    <w:p w14:paraId="34409FBA" w14:textId="77777777" w:rsidR="00776FC8" w:rsidRDefault="00776FC8" w:rsidP="00776FC8"/>
    <w:p w14:paraId="2E3C828E" w14:textId="77777777" w:rsidR="00776FC8" w:rsidRDefault="00776FC8" w:rsidP="004F3256">
      <w:pPr>
        <w:pStyle w:val="1111Loaten3"/>
      </w:pPr>
    </w:p>
    <w:p w14:paraId="62694F36" w14:textId="77777777" w:rsidR="00776FC8" w:rsidRDefault="00776FC8" w:rsidP="00776FC8"/>
    <w:p w14:paraId="7D10AB59" w14:textId="77777777" w:rsidR="00CB323B" w:rsidRDefault="00CB323B" w:rsidP="00CB323B">
      <w:pPr>
        <w:rPr>
          <w:i/>
        </w:rPr>
      </w:pPr>
      <w:r w:rsidRPr="003B338C">
        <w:rPr>
          <w:i/>
        </w:rPr>
        <w:t>a.</w:t>
      </w:r>
    </w:p>
    <w:p w14:paraId="038A6248" w14:textId="77777777" w:rsidR="00CB323B" w:rsidRDefault="00CB323B" w:rsidP="00CB323B">
      <w:pPr>
        <w:rPr>
          <w:i/>
        </w:rPr>
      </w:pPr>
    </w:p>
    <w:p w14:paraId="6EE91BD3" w14:textId="77777777" w:rsidR="00CB323B" w:rsidRPr="003B338C" w:rsidRDefault="00CB323B" w:rsidP="00CB323B">
      <w:pPr>
        <w:rPr>
          <w:i/>
        </w:rPr>
      </w:pPr>
      <w:r>
        <w:rPr>
          <w:i/>
        </w:rPr>
        <w:t>Définition 4.01 :</w:t>
      </w:r>
    </w:p>
    <w:p w14:paraId="7FDD6C47" w14:textId="77777777" w:rsidR="00CB323B" w:rsidRDefault="00CB323B" w:rsidP="00776FC8"/>
    <w:p w14:paraId="6C8FDF18" w14:textId="77777777" w:rsidR="00776FC8" w:rsidRDefault="00776FC8" w:rsidP="00776FC8">
      <w:pPr>
        <w:pStyle w:val="Figure"/>
      </w:pPr>
      <w:bookmarkStart w:id="37" w:name="_Toc75168147"/>
      <w:bookmarkEnd w:id="37"/>
    </w:p>
    <w:p w14:paraId="666E8CEF" w14:textId="77777777" w:rsidR="00776FC8" w:rsidRDefault="00776FC8" w:rsidP="00776FC8"/>
    <w:p w14:paraId="3A219859" w14:textId="77777777" w:rsidR="00776FC8" w:rsidRDefault="00776FC8" w:rsidP="00776FC8">
      <w:pPr>
        <w:pStyle w:val="Tabilao"/>
      </w:pPr>
      <w:bookmarkStart w:id="38" w:name="_Toc75168139"/>
      <w:bookmarkEnd w:id="38"/>
    </w:p>
    <w:p w14:paraId="35DE5AE9" w14:textId="77777777" w:rsidR="00776FC8" w:rsidRDefault="00776FC8" w:rsidP="00776FC8"/>
    <w:p w14:paraId="2E52688C" w14:textId="77777777" w:rsidR="00776FC8" w:rsidRDefault="00776FC8" w:rsidP="00776FC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796"/>
      </w:tblGrid>
      <w:tr w:rsidR="00776FC8" w:rsidRPr="00B87BA3" w14:paraId="3D1C264F" w14:textId="77777777" w:rsidTr="00CB323B">
        <w:tc>
          <w:tcPr>
            <w:tcW w:w="8888" w:type="dxa"/>
          </w:tcPr>
          <w:p w14:paraId="2A819CC6" w14:textId="77777777" w:rsidR="00776FC8" w:rsidRPr="00B87BA3" w:rsidRDefault="00776FC8" w:rsidP="003B338C">
            <w:pPr>
              <w:spacing w:line="360" w:lineRule="auto"/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14:paraId="49683092" w14:textId="77777777" w:rsidR="00776FC8" w:rsidRPr="00B87BA3" w:rsidRDefault="00776FC8" w:rsidP="003B338C">
            <w:pPr>
              <w:spacing w:line="360" w:lineRule="auto"/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4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14:paraId="7BF6734C" w14:textId="77777777" w:rsidR="00776FC8" w:rsidRDefault="00776FC8" w:rsidP="00776FC8"/>
    <w:p w14:paraId="38B21934" w14:textId="77777777" w:rsidR="00CB323B" w:rsidRDefault="00CB323B" w:rsidP="00776FC8"/>
    <w:p w14:paraId="237DBDA1" w14:textId="77777777" w:rsidR="00776FC8" w:rsidRDefault="00776FC8" w:rsidP="004F3256">
      <w:pPr>
        <w:pStyle w:val="11Loaten1"/>
      </w:pPr>
      <w:bookmarkStart w:id="39" w:name="_Toc522862833"/>
      <w:r>
        <w:t>Conclusion</w:t>
      </w:r>
      <w:bookmarkEnd w:id="39"/>
    </w:p>
    <w:p w14:paraId="29E085E2" w14:textId="77777777" w:rsidR="00776FC8" w:rsidRDefault="00776FC8">
      <w:pPr>
        <w:autoSpaceDE/>
        <w:autoSpaceDN/>
        <w:adjustRightInd/>
        <w:spacing w:before="120"/>
        <w:ind w:left="578" w:hanging="578"/>
      </w:pPr>
      <w:r>
        <w:br w:type="page"/>
      </w:r>
    </w:p>
    <w:p w14:paraId="257CF204" w14:textId="77777777" w:rsidR="002051D6" w:rsidRDefault="002051D6" w:rsidP="002051D6">
      <w:pPr>
        <w:autoSpaceDE/>
        <w:autoSpaceDN/>
        <w:adjustRightInd/>
        <w:spacing w:before="120"/>
        <w:rPr>
          <w:rStyle w:val="longtext"/>
        </w:rPr>
        <w:sectPr w:rsidR="002051D6" w:rsidSect="00212F06">
          <w:headerReference w:type="default" r:id="rId16"/>
          <w:footerReference w:type="default" r:id="rId17"/>
          <w:pgSz w:w="11906" w:h="16838"/>
          <w:pgMar w:top="1418" w:right="992" w:bottom="1985" w:left="1134" w:header="567" w:footer="850" w:gutter="284"/>
          <w:cols w:space="708"/>
          <w:docGrid w:linePitch="360"/>
        </w:sectPr>
      </w:pPr>
      <w:bookmarkStart w:id="40" w:name="_Toc295934705"/>
      <w:bookmarkStart w:id="41" w:name="_Toc295934717"/>
      <w:bookmarkStart w:id="42" w:name="_Toc435582335"/>
      <w:bookmarkEnd w:id="10"/>
      <w:bookmarkEnd w:id="40"/>
      <w:bookmarkEnd w:id="41"/>
      <w:bookmarkEnd w:id="42"/>
    </w:p>
    <w:p w14:paraId="455D3ECC" w14:textId="77777777" w:rsidR="002051D6" w:rsidRDefault="002051D6" w:rsidP="002051D6">
      <w:pPr>
        <w:pStyle w:val="sapitra"/>
        <w:numPr>
          <w:ilvl w:val="0"/>
          <w:numId w:val="0"/>
        </w:numPr>
      </w:pPr>
      <w:bookmarkStart w:id="43" w:name="_Toc487036219"/>
      <w:bookmarkStart w:id="44" w:name="_Toc493750887"/>
      <w:bookmarkStart w:id="45" w:name="_Toc522862834"/>
      <w:r w:rsidRPr="00413D00">
        <w:lastRenderedPageBreak/>
        <w:t>CONCLUSION</w:t>
      </w:r>
      <w:bookmarkEnd w:id="43"/>
      <w:bookmarkEnd w:id="44"/>
      <w:r w:rsidR="00B74F25">
        <w:t xml:space="preserve"> GENERALE</w:t>
      </w:r>
      <w:bookmarkEnd w:id="45"/>
    </w:p>
    <w:p w14:paraId="253EEC8E" w14:textId="77777777" w:rsidR="00EF19B4" w:rsidRDefault="00EF19B4">
      <w:pPr>
        <w:autoSpaceDE/>
        <w:autoSpaceDN/>
        <w:adjustRightInd/>
        <w:spacing w:before="120"/>
        <w:ind w:left="578" w:hanging="578"/>
        <w:rPr>
          <w:rStyle w:val="longtext"/>
        </w:rPr>
      </w:pPr>
      <w:r>
        <w:rPr>
          <w:rStyle w:val="longtext"/>
        </w:rPr>
        <w:br w:type="page"/>
      </w:r>
    </w:p>
    <w:p w14:paraId="7A05D242" w14:textId="77777777" w:rsidR="00D906B3" w:rsidRDefault="00D906B3" w:rsidP="00F972EB">
      <w:pPr>
        <w:pStyle w:val="sapitra"/>
        <w:numPr>
          <w:ilvl w:val="0"/>
          <w:numId w:val="0"/>
        </w:numPr>
      </w:pPr>
      <w:bookmarkStart w:id="46" w:name="_Toc522862835"/>
      <w:r>
        <w:lastRenderedPageBreak/>
        <w:t>ANNEXE</w:t>
      </w:r>
      <w:r w:rsidR="00893D7E">
        <w:t>S</w:t>
      </w:r>
      <w:bookmarkEnd w:id="46"/>
    </w:p>
    <w:p w14:paraId="4C60238A" w14:textId="77777777" w:rsidR="00D906B3" w:rsidRPr="00255F87" w:rsidRDefault="00D906B3" w:rsidP="00772D89">
      <w:pPr>
        <w:spacing w:before="120" w:after="120"/>
        <w:jc w:val="center"/>
        <w:rPr>
          <w:b/>
        </w:rPr>
      </w:pPr>
      <w:r w:rsidRPr="00255F87">
        <w:rPr>
          <w:b/>
        </w:rPr>
        <w:t xml:space="preserve">Annexe 1 : </w:t>
      </w:r>
      <w:r w:rsidR="003B338C">
        <w:rPr>
          <w:b/>
        </w:rPr>
        <w:t>TITRE</w:t>
      </w:r>
    </w:p>
    <w:p w14:paraId="1F403ED3" w14:textId="77777777" w:rsidR="00EF19B4" w:rsidRDefault="00E53B69" w:rsidP="00EF19B4">
      <w:pPr>
        <w:autoSpaceDE/>
        <w:autoSpaceDN/>
        <w:adjustRightInd/>
        <w:ind w:left="578" w:hanging="578"/>
        <w:rPr>
          <w:b/>
          <w:color w:val="auto"/>
        </w:rPr>
      </w:pPr>
      <w:r w:rsidRPr="00E53B69">
        <w:rPr>
          <w:b/>
        </w:rPr>
        <w:t>A1.</w:t>
      </w:r>
      <w:r>
        <w:rPr>
          <w:b/>
        </w:rPr>
        <w:t>1</w:t>
      </w:r>
      <w:r w:rsidRPr="00E53B69">
        <w:rPr>
          <w:b/>
        </w:rPr>
        <w:t xml:space="preserve"> </w:t>
      </w:r>
    </w:p>
    <w:p w14:paraId="7EB6E862" w14:textId="77777777" w:rsidR="003B338C" w:rsidRDefault="003B338C" w:rsidP="00F110EC">
      <w:pPr>
        <w:autoSpaceDE/>
        <w:autoSpaceDN/>
        <w:adjustRightInd/>
        <w:spacing w:before="120"/>
        <w:rPr>
          <w:b/>
          <w:color w:val="auto"/>
        </w:rPr>
      </w:pPr>
    </w:p>
    <w:p w14:paraId="49FDFF99" w14:textId="77777777"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t>Figure A1.01 :</w:t>
      </w:r>
    </w:p>
    <w:p w14:paraId="30435E22" w14:textId="77777777"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</w:p>
    <w:p w14:paraId="237F181E" w14:textId="77777777"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t>Tableau A1.01 :</w:t>
      </w:r>
    </w:p>
    <w:p w14:paraId="5DCD019A" w14:textId="77777777"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970"/>
      </w:tblGrid>
      <w:tr w:rsidR="003B338C" w:rsidRPr="00B87BA3" w14:paraId="6DD1EE55" w14:textId="77777777" w:rsidTr="003B338C">
        <w:tc>
          <w:tcPr>
            <w:tcW w:w="8888" w:type="dxa"/>
          </w:tcPr>
          <w:p w14:paraId="1CC34E75" w14:textId="77777777" w:rsidR="003B338C" w:rsidRPr="00B87BA3" w:rsidRDefault="003B338C" w:rsidP="003B338C">
            <w:pPr>
              <w:spacing w:line="360" w:lineRule="auto"/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14:paraId="0BA5AC5C" w14:textId="77777777" w:rsidR="003B338C" w:rsidRPr="00B87BA3" w:rsidRDefault="003B338C" w:rsidP="003B338C">
            <w:pPr>
              <w:spacing w:line="360" w:lineRule="auto"/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A1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14:paraId="29B11377" w14:textId="77777777" w:rsidR="009306F7" w:rsidRDefault="009306F7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br w:type="page"/>
      </w:r>
    </w:p>
    <w:p w14:paraId="094474F4" w14:textId="77777777" w:rsidR="00BA6684" w:rsidRPr="00255F87" w:rsidRDefault="00BA6684" w:rsidP="009E3BA6">
      <w:pPr>
        <w:spacing w:before="120" w:after="120"/>
        <w:jc w:val="center"/>
        <w:rPr>
          <w:b/>
        </w:rPr>
      </w:pPr>
      <w:bookmarkStart w:id="47" w:name="_Toc406394245"/>
      <w:r w:rsidRPr="00255F87">
        <w:rPr>
          <w:b/>
        </w:rPr>
        <w:lastRenderedPageBreak/>
        <w:t>Annexe 2</w:t>
      </w:r>
      <w:r w:rsidR="003B338C">
        <w:rPr>
          <w:b/>
        </w:rPr>
        <w:t> </w:t>
      </w:r>
      <w:r w:rsidRPr="00255F87">
        <w:rPr>
          <w:b/>
        </w:rPr>
        <w:t xml:space="preserve">: </w:t>
      </w:r>
      <w:bookmarkEnd w:id="47"/>
      <w:r w:rsidR="003B338C">
        <w:rPr>
          <w:b/>
        </w:rPr>
        <w:t>TITRE</w:t>
      </w:r>
    </w:p>
    <w:p w14:paraId="22477B60" w14:textId="77777777" w:rsidR="003B338C" w:rsidRDefault="003B338C" w:rsidP="003B338C">
      <w:pPr>
        <w:autoSpaceDE/>
        <w:autoSpaceDN/>
        <w:adjustRightInd/>
        <w:ind w:left="578" w:hanging="578"/>
        <w:rPr>
          <w:b/>
          <w:color w:val="auto"/>
        </w:rPr>
      </w:pPr>
      <w:r w:rsidRPr="00E53B69">
        <w:rPr>
          <w:b/>
        </w:rPr>
        <w:t>A</w:t>
      </w:r>
      <w:r>
        <w:rPr>
          <w:b/>
        </w:rPr>
        <w:t>2</w:t>
      </w:r>
      <w:r w:rsidRPr="00E53B69">
        <w:rPr>
          <w:b/>
        </w:rPr>
        <w:t>.</w:t>
      </w:r>
      <w:r>
        <w:rPr>
          <w:b/>
        </w:rPr>
        <w:t>1</w:t>
      </w:r>
      <w:r w:rsidRPr="00E53B69">
        <w:rPr>
          <w:b/>
        </w:rPr>
        <w:t xml:space="preserve"> </w:t>
      </w:r>
    </w:p>
    <w:p w14:paraId="2B54D756" w14:textId="77777777" w:rsidR="00BA6684" w:rsidRDefault="00BA6684" w:rsidP="000A702D">
      <w:pPr>
        <w:jc w:val="center"/>
        <w:rPr>
          <w:sz w:val="23"/>
          <w:szCs w:val="23"/>
        </w:rPr>
      </w:pPr>
    </w:p>
    <w:p w14:paraId="70D5C054" w14:textId="77777777"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t>Figure A2.01 :</w:t>
      </w:r>
    </w:p>
    <w:p w14:paraId="5340384C" w14:textId="77777777"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</w:p>
    <w:p w14:paraId="61BC9718" w14:textId="77777777"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t>Tableau A2.01 :</w:t>
      </w:r>
    </w:p>
    <w:p w14:paraId="1AFD6B9B" w14:textId="77777777"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970"/>
      </w:tblGrid>
      <w:tr w:rsidR="003B338C" w:rsidRPr="00B87BA3" w14:paraId="0D1E18B5" w14:textId="77777777" w:rsidTr="003B338C">
        <w:tc>
          <w:tcPr>
            <w:tcW w:w="8888" w:type="dxa"/>
          </w:tcPr>
          <w:p w14:paraId="0715E4C4" w14:textId="77777777" w:rsidR="003B338C" w:rsidRPr="00B87BA3" w:rsidRDefault="003B338C" w:rsidP="003B338C">
            <w:pPr>
              <w:spacing w:line="360" w:lineRule="auto"/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14:paraId="6DF5E34E" w14:textId="77777777" w:rsidR="003B338C" w:rsidRPr="00B87BA3" w:rsidRDefault="003B338C" w:rsidP="003B338C">
            <w:pPr>
              <w:spacing w:line="360" w:lineRule="auto"/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A2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14:paraId="56A6847C" w14:textId="77777777" w:rsidR="000A702D" w:rsidRDefault="000A702D" w:rsidP="000A702D">
      <w:pPr>
        <w:jc w:val="center"/>
        <w:rPr>
          <w:sz w:val="23"/>
          <w:szCs w:val="23"/>
        </w:rPr>
      </w:pPr>
    </w:p>
    <w:p w14:paraId="4D3573BF" w14:textId="77777777" w:rsidR="000A702D" w:rsidRDefault="000A702D" w:rsidP="000A702D">
      <w:pPr>
        <w:jc w:val="center"/>
        <w:rPr>
          <w:sz w:val="23"/>
          <w:szCs w:val="23"/>
        </w:rPr>
      </w:pPr>
    </w:p>
    <w:p w14:paraId="16A6330B" w14:textId="77777777" w:rsidR="000A702D" w:rsidRPr="000A702D" w:rsidRDefault="000A702D" w:rsidP="000A702D">
      <w:pPr>
        <w:jc w:val="center"/>
        <w:rPr>
          <w:szCs w:val="23"/>
        </w:rPr>
      </w:pPr>
    </w:p>
    <w:p w14:paraId="0100D982" w14:textId="77777777" w:rsidR="000A702D" w:rsidRDefault="000A702D" w:rsidP="000A702D">
      <w:pPr>
        <w:jc w:val="center"/>
        <w:rPr>
          <w:sz w:val="23"/>
          <w:szCs w:val="23"/>
        </w:rPr>
      </w:pPr>
    </w:p>
    <w:p w14:paraId="18A4FFA9" w14:textId="77777777" w:rsidR="00EB5CF1" w:rsidRDefault="00EB5CF1" w:rsidP="000A702D">
      <w:pPr>
        <w:jc w:val="center"/>
        <w:rPr>
          <w:sz w:val="23"/>
          <w:szCs w:val="23"/>
        </w:rPr>
      </w:pPr>
    </w:p>
    <w:p w14:paraId="0CF0A90D" w14:textId="77777777" w:rsidR="00BA6684" w:rsidRDefault="00BA6684" w:rsidP="00EB5CF1">
      <w:pPr>
        <w:autoSpaceDE/>
        <w:autoSpaceDN/>
        <w:adjustRightInd/>
        <w:spacing w:before="120"/>
        <w:ind w:left="578" w:hanging="578"/>
        <w:jc w:val="center"/>
        <w:rPr>
          <w:b/>
          <w:color w:val="auto"/>
        </w:rPr>
      </w:pPr>
      <w:r>
        <w:rPr>
          <w:b/>
          <w:color w:val="auto"/>
        </w:rPr>
        <w:br w:type="page"/>
      </w:r>
    </w:p>
    <w:p w14:paraId="07920E9D" w14:textId="77777777" w:rsidR="002653E3" w:rsidRPr="006C4870" w:rsidRDefault="00ED0ACB" w:rsidP="002653E3">
      <w:pPr>
        <w:spacing w:before="240" w:after="480"/>
        <w:jc w:val="center"/>
        <w:outlineLvl w:val="0"/>
        <w:rPr>
          <w:b/>
          <w:color w:val="auto"/>
        </w:rPr>
      </w:pPr>
      <w:bookmarkStart w:id="48" w:name="_Toc522862836"/>
      <w:r>
        <w:rPr>
          <w:b/>
          <w:color w:val="auto"/>
        </w:rPr>
        <w:lastRenderedPageBreak/>
        <w:t>R</w:t>
      </w:r>
      <w:r w:rsidR="002653E3" w:rsidRPr="006C4870">
        <w:rPr>
          <w:b/>
          <w:color w:val="auto"/>
        </w:rPr>
        <w:t>E</w:t>
      </w:r>
      <w:r>
        <w:rPr>
          <w:b/>
          <w:color w:val="auto"/>
        </w:rPr>
        <w:t>FERENCES</w:t>
      </w:r>
      <w:bookmarkEnd w:id="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677"/>
      </w:tblGrid>
      <w:tr w:rsidR="00167642" w:rsidRPr="00167642" w14:paraId="09E08CD3" w14:textId="77777777" w:rsidTr="003B338C">
        <w:tc>
          <w:tcPr>
            <w:tcW w:w="959" w:type="dxa"/>
          </w:tcPr>
          <w:p w14:paraId="09473F52" w14:textId="77777777"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[1.01]</w:t>
            </w:r>
          </w:p>
        </w:tc>
        <w:tc>
          <w:tcPr>
            <w:tcW w:w="8677" w:type="dxa"/>
          </w:tcPr>
          <w:p w14:paraId="0D54D0F2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14:paraId="67DEB740" w14:textId="77777777" w:rsidTr="003B338C">
        <w:tc>
          <w:tcPr>
            <w:tcW w:w="959" w:type="dxa"/>
          </w:tcPr>
          <w:p w14:paraId="06873FA1" w14:textId="77777777"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[1.02]</w:t>
            </w:r>
          </w:p>
        </w:tc>
        <w:tc>
          <w:tcPr>
            <w:tcW w:w="8677" w:type="dxa"/>
          </w:tcPr>
          <w:p w14:paraId="0DA0AB77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14:paraId="73147C45" w14:textId="77777777" w:rsidTr="003B338C">
        <w:tc>
          <w:tcPr>
            <w:tcW w:w="959" w:type="dxa"/>
          </w:tcPr>
          <w:p w14:paraId="66291197" w14:textId="77777777"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[1.03]  </w:t>
            </w:r>
          </w:p>
        </w:tc>
        <w:tc>
          <w:tcPr>
            <w:tcW w:w="8677" w:type="dxa"/>
          </w:tcPr>
          <w:p w14:paraId="5094AF43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96218" w14:paraId="55E48D1A" w14:textId="77777777" w:rsidTr="003B338C">
        <w:tc>
          <w:tcPr>
            <w:tcW w:w="959" w:type="dxa"/>
          </w:tcPr>
          <w:p w14:paraId="73F06896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[1.04]  </w:t>
            </w:r>
          </w:p>
        </w:tc>
        <w:tc>
          <w:tcPr>
            <w:tcW w:w="8677" w:type="dxa"/>
          </w:tcPr>
          <w:p w14:paraId="68E936B4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14:paraId="5E9F152E" w14:textId="77777777" w:rsidTr="003B338C">
        <w:tc>
          <w:tcPr>
            <w:tcW w:w="959" w:type="dxa"/>
          </w:tcPr>
          <w:p w14:paraId="3C0605FF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[1.05]  </w:t>
            </w:r>
          </w:p>
        </w:tc>
        <w:tc>
          <w:tcPr>
            <w:tcW w:w="8677" w:type="dxa"/>
          </w:tcPr>
          <w:p w14:paraId="4E20E286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14:paraId="5CF04077" w14:textId="77777777" w:rsidTr="003B338C">
        <w:tc>
          <w:tcPr>
            <w:tcW w:w="959" w:type="dxa"/>
          </w:tcPr>
          <w:p w14:paraId="17FC7223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[1.06]  </w:t>
            </w:r>
          </w:p>
        </w:tc>
        <w:tc>
          <w:tcPr>
            <w:tcW w:w="8677" w:type="dxa"/>
          </w:tcPr>
          <w:p w14:paraId="4AB355D2" w14:textId="77777777" w:rsidR="00167642" w:rsidRPr="00167642" w:rsidRDefault="00167642" w:rsidP="00167642">
            <w:pPr>
              <w:spacing w:before="120" w:after="120" w:line="360" w:lineRule="auto"/>
              <w:ind w:left="51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14:paraId="4A12C756" w14:textId="77777777" w:rsidTr="003B338C">
        <w:tc>
          <w:tcPr>
            <w:tcW w:w="959" w:type="dxa"/>
          </w:tcPr>
          <w:p w14:paraId="07E5F3A5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[1.07]  </w:t>
            </w:r>
          </w:p>
        </w:tc>
        <w:tc>
          <w:tcPr>
            <w:tcW w:w="8677" w:type="dxa"/>
          </w:tcPr>
          <w:p w14:paraId="1BC0AF53" w14:textId="77777777" w:rsidR="00167642" w:rsidRPr="00167642" w:rsidRDefault="00167642" w:rsidP="00167642">
            <w:pPr>
              <w:spacing w:before="120" w:after="120" w:line="360" w:lineRule="auto"/>
              <w:ind w:left="51"/>
              <w:rPr>
                <w:color w:val="000000"/>
                <w:sz w:val="24"/>
                <w:szCs w:val="24"/>
              </w:rPr>
            </w:pPr>
          </w:p>
        </w:tc>
      </w:tr>
      <w:tr w:rsidR="00167642" w:rsidRPr="00196218" w14:paraId="596571F6" w14:textId="77777777" w:rsidTr="003B338C">
        <w:tc>
          <w:tcPr>
            <w:tcW w:w="959" w:type="dxa"/>
          </w:tcPr>
          <w:p w14:paraId="4D761352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[1.08]  </w:t>
            </w:r>
          </w:p>
        </w:tc>
        <w:tc>
          <w:tcPr>
            <w:tcW w:w="8677" w:type="dxa"/>
          </w:tcPr>
          <w:p w14:paraId="45D00BE7" w14:textId="77777777" w:rsidR="00167642" w:rsidRPr="00167642" w:rsidRDefault="00167642" w:rsidP="00167642">
            <w:pPr>
              <w:spacing w:before="120" w:after="120" w:line="360" w:lineRule="auto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7642" w:rsidRPr="00167642" w14:paraId="00C2106B" w14:textId="77777777" w:rsidTr="003B338C">
        <w:tc>
          <w:tcPr>
            <w:tcW w:w="959" w:type="dxa"/>
          </w:tcPr>
          <w:p w14:paraId="23D1CA6D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[1.09]  </w:t>
            </w:r>
          </w:p>
        </w:tc>
        <w:tc>
          <w:tcPr>
            <w:tcW w:w="8677" w:type="dxa"/>
          </w:tcPr>
          <w:p w14:paraId="424F8C31" w14:textId="77777777" w:rsidR="00167642" w:rsidRPr="00167642" w:rsidRDefault="00167642" w:rsidP="00167642">
            <w:pPr>
              <w:spacing w:before="120" w:after="120" w:line="360" w:lineRule="auto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7642" w:rsidRPr="00196218" w14:paraId="5CD342CE" w14:textId="77777777" w:rsidTr="003B338C">
        <w:tc>
          <w:tcPr>
            <w:tcW w:w="959" w:type="dxa"/>
          </w:tcPr>
          <w:p w14:paraId="2FFC7977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[1.10]  </w:t>
            </w:r>
          </w:p>
        </w:tc>
        <w:tc>
          <w:tcPr>
            <w:tcW w:w="8677" w:type="dxa"/>
          </w:tcPr>
          <w:p w14:paraId="03CCA499" w14:textId="77777777" w:rsidR="00167642" w:rsidRPr="00167642" w:rsidRDefault="00167642" w:rsidP="00167642">
            <w:pPr>
              <w:spacing w:before="120" w:after="120" w:line="360" w:lineRule="auto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7642" w:rsidRPr="00167642" w14:paraId="34500A2B" w14:textId="77777777" w:rsidTr="003B338C">
        <w:tc>
          <w:tcPr>
            <w:tcW w:w="959" w:type="dxa"/>
          </w:tcPr>
          <w:p w14:paraId="2FB6CA64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[1.11]  </w:t>
            </w:r>
          </w:p>
        </w:tc>
        <w:tc>
          <w:tcPr>
            <w:tcW w:w="8677" w:type="dxa"/>
          </w:tcPr>
          <w:p w14:paraId="127F2F8E" w14:textId="77777777" w:rsidR="00167642" w:rsidRPr="00167642" w:rsidRDefault="00167642" w:rsidP="00167642">
            <w:pPr>
              <w:spacing w:before="120" w:after="120" w:line="360" w:lineRule="auto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7642" w:rsidRPr="00196218" w14:paraId="1269B772" w14:textId="77777777" w:rsidTr="003B338C">
        <w:tc>
          <w:tcPr>
            <w:tcW w:w="959" w:type="dxa"/>
          </w:tcPr>
          <w:p w14:paraId="7DA2D435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[1.12]  </w:t>
            </w:r>
          </w:p>
        </w:tc>
        <w:tc>
          <w:tcPr>
            <w:tcW w:w="8677" w:type="dxa"/>
          </w:tcPr>
          <w:p w14:paraId="6AB3E51F" w14:textId="77777777" w:rsidR="00167642" w:rsidRPr="00167642" w:rsidRDefault="00167642" w:rsidP="00167642">
            <w:pPr>
              <w:spacing w:before="120" w:after="120" w:line="360" w:lineRule="auto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7642" w:rsidRPr="00196218" w14:paraId="6476B00D" w14:textId="77777777" w:rsidTr="003B338C">
        <w:tc>
          <w:tcPr>
            <w:tcW w:w="959" w:type="dxa"/>
          </w:tcPr>
          <w:p w14:paraId="7CAF5A71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[2.01]</w:t>
            </w:r>
          </w:p>
        </w:tc>
        <w:tc>
          <w:tcPr>
            <w:tcW w:w="8677" w:type="dxa"/>
          </w:tcPr>
          <w:p w14:paraId="6E2D8C92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14:paraId="1C40A404" w14:textId="77777777" w:rsidTr="003B338C">
        <w:tc>
          <w:tcPr>
            <w:tcW w:w="959" w:type="dxa"/>
          </w:tcPr>
          <w:p w14:paraId="384CDC08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[2.02]</w:t>
            </w:r>
          </w:p>
        </w:tc>
        <w:tc>
          <w:tcPr>
            <w:tcW w:w="8677" w:type="dxa"/>
          </w:tcPr>
          <w:p w14:paraId="77A1FBAA" w14:textId="77777777" w:rsidR="00167642" w:rsidRPr="00167642" w:rsidRDefault="00167642" w:rsidP="00167642">
            <w:pPr>
              <w:spacing w:before="120" w:after="120" w:line="360" w:lineRule="auto"/>
              <w:rPr>
                <w:iCs/>
                <w:sz w:val="24"/>
                <w:szCs w:val="24"/>
                <w:lang w:val="en-US"/>
              </w:rPr>
            </w:pPr>
          </w:p>
        </w:tc>
      </w:tr>
      <w:tr w:rsidR="00167642" w:rsidRPr="00196218" w14:paraId="46CC74EA" w14:textId="77777777" w:rsidTr="003B338C">
        <w:tc>
          <w:tcPr>
            <w:tcW w:w="959" w:type="dxa"/>
          </w:tcPr>
          <w:p w14:paraId="76E0FFA5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[2.03]</w:t>
            </w:r>
          </w:p>
        </w:tc>
        <w:tc>
          <w:tcPr>
            <w:tcW w:w="8677" w:type="dxa"/>
          </w:tcPr>
          <w:p w14:paraId="30BC671C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14:paraId="544620FB" w14:textId="77777777" w:rsidTr="003B338C">
        <w:tc>
          <w:tcPr>
            <w:tcW w:w="959" w:type="dxa"/>
          </w:tcPr>
          <w:p w14:paraId="2CAE0362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[2.04]</w:t>
            </w:r>
          </w:p>
        </w:tc>
        <w:tc>
          <w:tcPr>
            <w:tcW w:w="8677" w:type="dxa"/>
          </w:tcPr>
          <w:p w14:paraId="2AC4A04B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14:paraId="78C71336" w14:textId="77777777" w:rsidTr="003B338C">
        <w:tc>
          <w:tcPr>
            <w:tcW w:w="959" w:type="dxa"/>
          </w:tcPr>
          <w:p w14:paraId="216C1ED1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[2.05]</w:t>
            </w:r>
          </w:p>
        </w:tc>
        <w:tc>
          <w:tcPr>
            <w:tcW w:w="8677" w:type="dxa"/>
          </w:tcPr>
          <w:p w14:paraId="4BE70567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96218" w14:paraId="44F4DBD4" w14:textId="77777777" w:rsidTr="003B338C">
        <w:tc>
          <w:tcPr>
            <w:tcW w:w="959" w:type="dxa"/>
          </w:tcPr>
          <w:p w14:paraId="0838F3CF" w14:textId="77777777"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[2.06]  </w:t>
            </w:r>
          </w:p>
        </w:tc>
        <w:tc>
          <w:tcPr>
            <w:tcW w:w="8677" w:type="dxa"/>
          </w:tcPr>
          <w:p w14:paraId="0BEE02FA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14:paraId="4745AA2C" w14:textId="77777777" w:rsidTr="003B338C">
        <w:tc>
          <w:tcPr>
            <w:tcW w:w="959" w:type="dxa"/>
          </w:tcPr>
          <w:p w14:paraId="00A237E6" w14:textId="77777777"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[2.07]</w:t>
            </w:r>
          </w:p>
        </w:tc>
        <w:tc>
          <w:tcPr>
            <w:tcW w:w="8677" w:type="dxa"/>
          </w:tcPr>
          <w:p w14:paraId="6A472AE6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14:paraId="20A38B7D" w14:textId="77777777" w:rsidTr="003B338C">
        <w:tc>
          <w:tcPr>
            <w:tcW w:w="959" w:type="dxa"/>
          </w:tcPr>
          <w:p w14:paraId="569E3F83" w14:textId="77777777"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lastRenderedPageBreak/>
              <w:t xml:space="preserve">[2.08]  </w:t>
            </w:r>
          </w:p>
        </w:tc>
        <w:tc>
          <w:tcPr>
            <w:tcW w:w="8677" w:type="dxa"/>
          </w:tcPr>
          <w:p w14:paraId="0FF76327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96218" w14:paraId="269BA8C0" w14:textId="77777777" w:rsidTr="003B338C">
        <w:tc>
          <w:tcPr>
            <w:tcW w:w="959" w:type="dxa"/>
          </w:tcPr>
          <w:p w14:paraId="3D2AF65A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[2.09]</w:t>
            </w:r>
          </w:p>
        </w:tc>
        <w:tc>
          <w:tcPr>
            <w:tcW w:w="8677" w:type="dxa"/>
          </w:tcPr>
          <w:p w14:paraId="3439C086" w14:textId="77777777" w:rsidR="00167642" w:rsidRPr="00167642" w:rsidRDefault="00167642" w:rsidP="00167642">
            <w:pPr>
              <w:spacing w:before="120" w:after="120" w:line="360" w:lineRule="auto"/>
              <w:rPr>
                <w:bCs/>
                <w:i/>
                <w:sz w:val="24"/>
                <w:szCs w:val="24"/>
                <w:lang w:val="en-US"/>
              </w:rPr>
            </w:pPr>
          </w:p>
        </w:tc>
      </w:tr>
      <w:tr w:rsidR="00167642" w:rsidRPr="00196218" w14:paraId="4D3A6C96" w14:textId="77777777" w:rsidTr="003B338C">
        <w:tc>
          <w:tcPr>
            <w:tcW w:w="959" w:type="dxa"/>
          </w:tcPr>
          <w:p w14:paraId="3CA59FF2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[2.10]</w:t>
            </w:r>
          </w:p>
        </w:tc>
        <w:tc>
          <w:tcPr>
            <w:tcW w:w="8677" w:type="dxa"/>
          </w:tcPr>
          <w:p w14:paraId="38F5EAB8" w14:textId="77777777" w:rsidR="00167642" w:rsidRPr="00167642" w:rsidRDefault="00167642" w:rsidP="00167642">
            <w:pPr>
              <w:spacing w:before="120" w:after="120" w:line="360" w:lineRule="auto"/>
              <w:rPr>
                <w:bCs/>
                <w:i/>
                <w:sz w:val="24"/>
                <w:szCs w:val="24"/>
                <w:lang w:val="en-US"/>
              </w:rPr>
            </w:pPr>
          </w:p>
        </w:tc>
      </w:tr>
      <w:tr w:rsidR="00167642" w:rsidRPr="00167642" w14:paraId="10AE5758" w14:textId="77777777" w:rsidTr="003B338C">
        <w:tc>
          <w:tcPr>
            <w:tcW w:w="959" w:type="dxa"/>
          </w:tcPr>
          <w:p w14:paraId="556484DE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[3.01]</w:t>
            </w:r>
          </w:p>
        </w:tc>
        <w:tc>
          <w:tcPr>
            <w:tcW w:w="8677" w:type="dxa"/>
          </w:tcPr>
          <w:p w14:paraId="0C4A1257" w14:textId="77777777" w:rsidR="00167642" w:rsidRPr="00167642" w:rsidRDefault="00167642" w:rsidP="00167642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</w:p>
        </w:tc>
      </w:tr>
      <w:tr w:rsidR="00167642" w:rsidRPr="00196218" w14:paraId="2F1C0303" w14:textId="77777777" w:rsidTr="003B338C">
        <w:tc>
          <w:tcPr>
            <w:tcW w:w="959" w:type="dxa"/>
          </w:tcPr>
          <w:p w14:paraId="0B59863E" w14:textId="77777777"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[3.02]  </w:t>
            </w:r>
          </w:p>
        </w:tc>
        <w:tc>
          <w:tcPr>
            <w:tcW w:w="8677" w:type="dxa"/>
          </w:tcPr>
          <w:p w14:paraId="047F9FA4" w14:textId="77777777" w:rsidR="00167642" w:rsidRPr="00167642" w:rsidRDefault="00167642" w:rsidP="00167642">
            <w:pPr>
              <w:spacing w:before="120" w:after="120" w:line="36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167642" w:rsidRPr="00196218" w14:paraId="6518EAD0" w14:textId="77777777" w:rsidTr="003B338C">
        <w:tc>
          <w:tcPr>
            <w:tcW w:w="959" w:type="dxa"/>
          </w:tcPr>
          <w:p w14:paraId="60AC58EA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[3.03]</w:t>
            </w:r>
          </w:p>
        </w:tc>
        <w:tc>
          <w:tcPr>
            <w:tcW w:w="8677" w:type="dxa"/>
          </w:tcPr>
          <w:p w14:paraId="4EDBE625" w14:textId="77777777" w:rsidR="00167642" w:rsidRPr="00167642" w:rsidRDefault="00167642" w:rsidP="00167642">
            <w:pPr>
              <w:spacing w:before="120" w:after="120" w:line="360" w:lineRule="auto"/>
              <w:rPr>
                <w:i/>
                <w:sz w:val="24"/>
                <w:szCs w:val="24"/>
                <w:lang w:val="en-US"/>
              </w:rPr>
            </w:pPr>
          </w:p>
        </w:tc>
      </w:tr>
      <w:tr w:rsidR="00167642" w:rsidRPr="00196218" w14:paraId="3D62D518" w14:textId="77777777" w:rsidTr="003B338C">
        <w:tc>
          <w:tcPr>
            <w:tcW w:w="959" w:type="dxa"/>
          </w:tcPr>
          <w:p w14:paraId="07F51172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[3.04]</w:t>
            </w:r>
          </w:p>
        </w:tc>
        <w:tc>
          <w:tcPr>
            <w:tcW w:w="8677" w:type="dxa"/>
          </w:tcPr>
          <w:p w14:paraId="5FAAFAC2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14:paraId="412C78D3" w14:textId="77777777" w:rsidTr="003B338C">
        <w:tc>
          <w:tcPr>
            <w:tcW w:w="959" w:type="dxa"/>
          </w:tcPr>
          <w:p w14:paraId="1395D3C9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[3.05]</w:t>
            </w:r>
          </w:p>
        </w:tc>
        <w:tc>
          <w:tcPr>
            <w:tcW w:w="8677" w:type="dxa"/>
          </w:tcPr>
          <w:p w14:paraId="75EA863B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14:paraId="79D29D1C" w14:textId="77777777" w:rsidTr="003B338C">
        <w:tc>
          <w:tcPr>
            <w:tcW w:w="959" w:type="dxa"/>
          </w:tcPr>
          <w:p w14:paraId="62240600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[3.06]</w:t>
            </w:r>
          </w:p>
        </w:tc>
        <w:tc>
          <w:tcPr>
            <w:tcW w:w="8677" w:type="dxa"/>
          </w:tcPr>
          <w:p w14:paraId="1B07158E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14:paraId="50932AC0" w14:textId="77777777" w:rsidTr="003B338C">
        <w:tc>
          <w:tcPr>
            <w:tcW w:w="959" w:type="dxa"/>
          </w:tcPr>
          <w:p w14:paraId="1FE221AD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[3.07]</w:t>
            </w:r>
          </w:p>
        </w:tc>
        <w:tc>
          <w:tcPr>
            <w:tcW w:w="8677" w:type="dxa"/>
          </w:tcPr>
          <w:p w14:paraId="4132AFE8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14:paraId="3FA3C7F9" w14:textId="77777777" w:rsidTr="003B338C">
        <w:tc>
          <w:tcPr>
            <w:tcW w:w="959" w:type="dxa"/>
          </w:tcPr>
          <w:p w14:paraId="38DBEEED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[3.08]</w:t>
            </w:r>
          </w:p>
        </w:tc>
        <w:tc>
          <w:tcPr>
            <w:tcW w:w="8677" w:type="dxa"/>
          </w:tcPr>
          <w:p w14:paraId="6869D881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14:paraId="7D533724" w14:textId="77777777" w:rsidTr="003B338C">
        <w:tc>
          <w:tcPr>
            <w:tcW w:w="959" w:type="dxa"/>
          </w:tcPr>
          <w:p w14:paraId="093B5FA5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[3.09]</w:t>
            </w:r>
          </w:p>
        </w:tc>
        <w:tc>
          <w:tcPr>
            <w:tcW w:w="8677" w:type="dxa"/>
          </w:tcPr>
          <w:p w14:paraId="45D0FBA8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14:paraId="5DC4B459" w14:textId="77777777" w:rsidTr="003B338C">
        <w:tc>
          <w:tcPr>
            <w:tcW w:w="959" w:type="dxa"/>
          </w:tcPr>
          <w:p w14:paraId="7C775B7B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[3.10]</w:t>
            </w:r>
          </w:p>
        </w:tc>
        <w:tc>
          <w:tcPr>
            <w:tcW w:w="8677" w:type="dxa"/>
          </w:tcPr>
          <w:p w14:paraId="09FD842F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14:paraId="6BE16538" w14:textId="77777777" w:rsidTr="003B338C">
        <w:tc>
          <w:tcPr>
            <w:tcW w:w="959" w:type="dxa"/>
          </w:tcPr>
          <w:p w14:paraId="5E4799CA" w14:textId="77777777" w:rsidR="00167642" w:rsidRPr="00167642" w:rsidRDefault="004867CE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[3.11</w:t>
            </w:r>
            <w:r w:rsidR="00167642" w:rsidRPr="00167642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8677" w:type="dxa"/>
          </w:tcPr>
          <w:p w14:paraId="7BE3C3F4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14:paraId="4E50EB98" w14:textId="77777777" w:rsidTr="003B338C">
        <w:tc>
          <w:tcPr>
            <w:tcW w:w="959" w:type="dxa"/>
          </w:tcPr>
          <w:p w14:paraId="40F4FFAB" w14:textId="77777777" w:rsidR="00167642" w:rsidRPr="00167642" w:rsidRDefault="00167642" w:rsidP="004867CE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[3.1</w:t>
            </w:r>
            <w:r w:rsidR="004867CE">
              <w:rPr>
                <w:sz w:val="24"/>
                <w:szCs w:val="24"/>
                <w:lang w:val="en-US"/>
              </w:rPr>
              <w:t>2</w:t>
            </w:r>
            <w:r w:rsidRPr="00167642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8677" w:type="dxa"/>
          </w:tcPr>
          <w:p w14:paraId="1201135F" w14:textId="77777777" w:rsidR="00167642" w:rsidRPr="00167642" w:rsidRDefault="00167642" w:rsidP="00167642">
            <w:pPr>
              <w:spacing w:before="120" w:after="120" w:line="360" w:lineRule="auto"/>
              <w:rPr>
                <w:rFonts w:ascii="TimesNewRomanPSMT" w:hAnsi="TimesNewRomanPSMT"/>
                <w:color w:val="000000"/>
                <w:sz w:val="24"/>
                <w:szCs w:val="24"/>
                <w:lang w:val="en-US"/>
              </w:rPr>
            </w:pPr>
          </w:p>
        </w:tc>
      </w:tr>
      <w:tr w:rsidR="00167642" w:rsidRPr="00196218" w14:paraId="1F383E4E" w14:textId="77777777" w:rsidTr="003B338C">
        <w:tc>
          <w:tcPr>
            <w:tcW w:w="959" w:type="dxa"/>
          </w:tcPr>
          <w:p w14:paraId="116AF605" w14:textId="77777777"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[4.01]</w:t>
            </w:r>
          </w:p>
        </w:tc>
        <w:tc>
          <w:tcPr>
            <w:tcW w:w="8677" w:type="dxa"/>
          </w:tcPr>
          <w:p w14:paraId="4F6CE273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14:paraId="0521016F" w14:textId="77777777" w:rsidTr="003B338C">
        <w:tc>
          <w:tcPr>
            <w:tcW w:w="959" w:type="dxa"/>
          </w:tcPr>
          <w:p w14:paraId="4BBAF8B9" w14:textId="77777777"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[4.02]  </w:t>
            </w:r>
          </w:p>
        </w:tc>
        <w:tc>
          <w:tcPr>
            <w:tcW w:w="8677" w:type="dxa"/>
          </w:tcPr>
          <w:p w14:paraId="5EE4A87F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14:paraId="3FF92CF3" w14:textId="77777777" w:rsidTr="003B338C">
        <w:tc>
          <w:tcPr>
            <w:tcW w:w="959" w:type="dxa"/>
          </w:tcPr>
          <w:p w14:paraId="5E40A503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[4.03]  </w:t>
            </w:r>
          </w:p>
        </w:tc>
        <w:tc>
          <w:tcPr>
            <w:tcW w:w="8677" w:type="dxa"/>
          </w:tcPr>
          <w:p w14:paraId="71074BF0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14:paraId="1BAC5BE6" w14:textId="77777777" w:rsidTr="003B338C">
        <w:tc>
          <w:tcPr>
            <w:tcW w:w="959" w:type="dxa"/>
          </w:tcPr>
          <w:p w14:paraId="553E3C5E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[4.04]  </w:t>
            </w:r>
          </w:p>
        </w:tc>
        <w:tc>
          <w:tcPr>
            <w:tcW w:w="8677" w:type="dxa"/>
          </w:tcPr>
          <w:p w14:paraId="4F9ED709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14:paraId="0D7E4776" w14:textId="77777777" w:rsidTr="003B338C">
        <w:tc>
          <w:tcPr>
            <w:tcW w:w="959" w:type="dxa"/>
          </w:tcPr>
          <w:p w14:paraId="3E4E420C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[4.05]  </w:t>
            </w:r>
          </w:p>
        </w:tc>
        <w:tc>
          <w:tcPr>
            <w:tcW w:w="8677" w:type="dxa"/>
          </w:tcPr>
          <w:p w14:paraId="5B48A8BD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96218" w14:paraId="3A938567" w14:textId="77777777" w:rsidTr="003B338C">
        <w:tc>
          <w:tcPr>
            <w:tcW w:w="959" w:type="dxa"/>
          </w:tcPr>
          <w:p w14:paraId="40882374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lastRenderedPageBreak/>
              <w:t xml:space="preserve">[4.06]  </w:t>
            </w:r>
          </w:p>
        </w:tc>
        <w:tc>
          <w:tcPr>
            <w:tcW w:w="8677" w:type="dxa"/>
          </w:tcPr>
          <w:p w14:paraId="41C4EBB6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14:paraId="71D00FD2" w14:textId="77777777" w:rsidTr="003B338C">
        <w:tc>
          <w:tcPr>
            <w:tcW w:w="959" w:type="dxa"/>
          </w:tcPr>
          <w:p w14:paraId="4871838E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[4.07]  </w:t>
            </w:r>
          </w:p>
        </w:tc>
        <w:tc>
          <w:tcPr>
            <w:tcW w:w="8677" w:type="dxa"/>
          </w:tcPr>
          <w:p w14:paraId="45D0AED6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96218" w14:paraId="45A5EB53" w14:textId="77777777" w:rsidTr="003B338C">
        <w:tc>
          <w:tcPr>
            <w:tcW w:w="959" w:type="dxa"/>
          </w:tcPr>
          <w:p w14:paraId="55FBE173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[4.08]  </w:t>
            </w:r>
          </w:p>
        </w:tc>
        <w:tc>
          <w:tcPr>
            <w:tcW w:w="8677" w:type="dxa"/>
          </w:tcPr>
          <w:p w14:paraId="3B04E3DA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14:paraId="27435290" w14:textId="77777777" w:rsidTr="003B338C">
        <w:tc>
          <w:tcPr>
            <w:tcW w:w="959" w:type="dxa"/>
          </w:tcPr>
          <w:p w14:paraId="0941B3C9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[4.09]  </w:t>
            </w:r>
          </w:p>
        </w:tc>
        <w:tc>
          <w:tcPr>
            <w:tcW w:w="8677" w:type="dxa"/>
          </w:tcPr>
          <w:p w14:paraId="389AD753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14:paraId="3B6992AE" w14:textId="77777777" w:rsidTr="003B338C">
        <w:tc>
          <w:tcPr>
            <w:tcW w:w="959" w:type="dxa"/>
          </w:tcPr>
          <w:p w14:paraId="5CC315C2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[4.10]  </w:t>
            </w:r>
          </w:p>
        </w:tc>
        <w:tc>
          <w:tcPr>
            <w:tcW w:w="8677" w:type="dxa"/>
          </w:tcPr>
          <w:p w14:paraId="43269D33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14:paraId="5D7B9F0D" w14:textId="77777777" w:rsidTr="003B338C">
        <w:tc>
          <w:tcPr>
            <w:tcW w:w="959" w:type="dxa"/>
          </w:tcPr>
          <w:p w14:paraId="5C2CFF4A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[4.11]  </w:t>
            </w:r>
          </w:p>
        </w:tc>
        <w:tc>
          <w:tcPr>
            <w:tcW w:w="8677" w:type="dxa"/>
          </w:tcPr>
          <w:p w14:paraId="454AB12B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14:paraId="0C30F7C0" w14:textId="77777777" w:rsidTr="003B338C">
        <w:tc>
          <w:tcPr>
            <w:tcW w:w="959" w:type="dxa"/>
          </w:tcPr>
          <w:p w14:paraId="6A91AD28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[4.12]  </w:t>
            </w:r>
          </w:p>
        </w:tc>
        <w:tc>
          <w:tcPr>
            <w:tcW w:w="8677" w:type="dxa"/>
          </w:tcPr>
          <w:p w14:paraId="71ACC5E6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14:paraId="4534D95C" w14:textId="77777777" w:rsidTr="003B338C">
        <w:tc>
          <w:tcPr>
            <w:tcW w:w="959" w:type="dxa"/>
          </w:tcPr>
          <w:p w14:paraId="4D9D4981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[4.13]  </w:t>
            </w:r>
          </w:p>
        </w:tc>
        <w:tc>
          <w:tcPr>
            <w:tcW w:w="8677" w:type="dxa"/>
          </w:tcPr>
          <w:p w14:paraId="2619C204" w14:textId="77777777"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7838A52" w14:textId="77777777" w:rsidR="00BD412E" w:rsidRPr="00167642" w:rsidRDefault="00BD412E" w:rsidP="00845AD8">
      <w:pPr>
        <w:autoSpaceDE/>
        <w:autoSpaceDN/>
        <w:adjustRightInd/>
        <w:spacing w:before="120"/>
        <w:rPr>
          <w:rFonts w:eastAsia="Times New Roman"/>
          <w:b/>
          <w:color w:val="auto"/>
          <w:kern w:val="28"/>
          <w:szCs w:val="20"/>
          <w:lang w:val="en-US" w:eastAsia="fr-FR"/>
        </w:rPr>
      </w:pPr>
    </w:p>
    <w:p w14:paraId="2C5E34D8" w14:textId="77777777" w:rsidR="00BD412E" w:rsidRPr="00167642" w:rsidRDefault="00BD412E">
      <w:pPr>
        <w:autoSpaceDE/>
        <w:autoSpaceDN/>
        <w:adjustRightInd/>
        <w:spacing w:before="120"/>
        <w:ind w:left="578" w:hanging="578"/>
        <w:rPr>
          <w:rFonts w:eastAsia="Times New Roman"/>
          <w:b/>
          <w:color w:val="auto"/>
          <w:kern w:val="28"/>
          <w:szCs w:val="20"/>
          <w:lang w:val="en-US" w:eastAsia="fr-FR"/>
        </w:rPr>
      </w:pPr>
      <w:r w:rsidRPr="00167642">
        <w:rPr>
          <w:rFonts w:eastAsia="Times New Roman"/>
          <w:b/>
          <w:color w:val="auto"/>
          <w:kern w:val="28"/>
          <w:szCs w:val="20"/>
          <w:lang w:val="en-US" w:eastAsia="fr-FR"/>
        </w:rPr>
        <w:br w:type="page"/>
      </w:r>
    </w:p>
    <w:p w14:paraId="351E2021" w14:textId="77777777" w:rsidR="00BD412E" w:rsidRPr="000A3060" w:rsidRDefault="00BD412E" w:rsidP="00BD412E">
      <w:pPr>
        <w:autoSpaceDE/>
        <w:autoSpaceDN/>
        <w:adjustRightInd/>
        <w:jc w:val="center"/>
        <w:outlineLvl w:val="0"/>
        <w:rPr>
          <w:rFonts w:eastAsia="Times New Roman"/>
          <w:b/>
          <w:color w:val="auto"/>
          <w:kern w:val="28"/>
          <w:szCs w:val="20"/>
          <w:lang w:eastAsia="fr-FR"/>
        </w:rPr>
      </w:pPr>
      <w:bookmarkStart w:id="49" w:name="_Toc406394318"/>
      <w:bookmarkStart w:id="50" w:name="_Toc522862837"/>
      <w:r w:rsidRPr="000A3060">
        <w:rPr>
          <w:rFonts w:eastAsia="Times New Roman"/>
          <w:b/>
          <w:color w:val="auto"/>
          <w:kern w:val="28"/>
          <w:szCs w:val="20"/>
          <w:lang w:eastAsia="fr-FR"/>
        </w:rPr>
        <w:lastRenderedPageBreak/>
        <w:t>FICHE DE RENSEIGNEMENTS</w:t>
      </w:r>
      <w:bookmarkEnd w:id="49"/>
      <w:bookmarkEnd w:id="50"/>
    </w:p>
    <w:p w14:paraId="5FC36DC6" w14:textId="77777777" w:rsidR="00BD412E" w:rsidRPr="000A3060" w:rsidRDefault="00BD412E" w:rsidP="00BD412E">
      <w:pPr>
        <w:autoSpaceDE/>
        <w:autoSpaceDN/>
        <w:adjustRightInd/>
        <w:rPr>
          <w:rFonts w:cstheme="minorBidi"/>
          <w:color w:val="auto"/>
          <w:szCs w:val="22"/>
        </w:rPr>
      </w:pPr>
    </w:p>
    <w:p w14:paraId="67573253" w14:textId="77777777" w:rsidR="00BD412E" w:rsidRPr="000A3060" w:rsidRDefault="00000000" w:rsidP="00195C5F">
      <w:pPr>
        <w:spacing w:after="120"/>
      </w:pPr>
      <w:r>
        <w:rPr>
          <w:b/>
          <w:noProof/>
          <w:lang w:eastAsia="fr-FR"/>
        </w:rPr>
        <w:pict w14:anchorId="1393D4B0">
          <v:rect id="_x0000_s2056" style="position:absolute;left:0;text-align:left;margin-left:357.3pt;margin-top:-.5pt;width:111.8pt;height:96.6pt;z-index:251748352"/>
        </w:pict>
      </w:r>
      <w:r w:rsidR="00BD412E" w:rsidRPr="00BD412E">
        <w:rPr>
          <w:b/>
        </w:rPr>
        <w:t>Nom</w:t>
      </w:r>
      <w:r w:rsidR="00BD412E" w:rsidRPr="000A3060">
        <w:rPr>
          <w:b/>
          <w:i/>
        </w:rPr>
        <w:tab/>
      </w:r>
      <w:r w:rsidR="00BD412E" w:rsidRPr="000A3060">
        <w:rPr>
          <w:b/>
          <w:i/>
        </w:rPr>
        <w:tab/>
        <w:t xml:space="preserve">     </w:t>
      </w:r>
      <w:r w:rsidR="00BD412E">
        <w:rPr>
          <w:b/>
          <w:i/>
        </w:rPr>
        <w:tab/>
      </w:r>
      <w:r w:rsidR="00BD412E" w:rsidRPr="000A3060">
        <w:rPr>
          <w:b/>
        </w:rPr>
        <w:t>:</w:t>
      </w:r>
      <w:r w:rsidR="00BD412E" w:rsidRPr="000A3060">
        <w:t xml:space="preserve">   </w:t>
      </w:r>
    </w:p>
    <w:p w14:paraId="17327B7D" w14:textId="77777777" w:rsidR="00BD412E" w:rsidRPr="000A3060" w:rsidRDefault="00BD412E" w:rsidP="00195C5F">
      <w:pPr>
        <w:spacing w:after="120"/>
      </w:pPr>
      <w:r w:rsidRPr="00BD412E">
        <w:rPr>
          <w:b/>
        </w:rPr>
        <w:t>Prénoms</w:t>
      </w:r>
      <w:r>
        <w:rPr>
          <w:b/>
          <w:i/>
        </w:rPr>
        <w:tab/>
      </w:r>
      <w:r>
        <w:rPr>
          <w:b/>
          <w:i/>
        </w:rPr>
        <w:tab/>
      </w:r>
      <w:r w:rsidRPr="000A3060">
        <w:rPr>
          <w:b/>
        </w:rPr>
        <w:t>:</w:t>
      </w:r>
      <w:r w:rsidRPr="000A3060">
        <w:t xml:space="preserve">   </w:t>
      </w:r>
      <w:r w:rsidRPr="000A306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06B81C04" w14:textId="77777777" w:rsidR="00BD412E" w:rsidRDefault="00BD412E" w:rsidP="00195C5F">
      <w:pPr>
        <w:spacing w:after="120"/>
      </w:pPr>
      <w:r w:rsidRPr="00BD412E">
        <w:rPr>
          <w:b/>
        </w:rPr>
        <w:t>Adresse</w:t>
      </w:r>
      <w:r>
        <w:rPr>
          <w:b/>
        </w:rPr>
        <w:t xml:space="preserve"> de l’auteur</w:t>
      </w:r>
      <w:r>
        <w:rPr>
          <w:b/>
          <w:i/>
        </w:rPr>
        <w:t xml:space="preserve"> </w:t>
      </w:r>
      <w:r>
        <w:rPr>
          <w:b/>
          <w:i/>
        </w:rPr>
        <w:tab/>
      </w:r>
      <w:r w:rsidRPr="006569CE">
        <w:rPr>
          <w:b/>
        </w:rPr>
        <w:t>:</w:t>
      </w:r>
      <w:r>
        <w:t xml:space="preserve">    </w:t>
      </w:r>
    </w:p>
    <w:p w14:paraId="6017825E" w14:textId="77777777" w:rsidR="00BD412E" w:rsidRPr="00BD412E" w:rsidRDefault="00BD412E" w:rsidP="00195C5F">
      <w:pPr>
        <w:spacing w:after="120"/>
        <w:rPr>
          <w:b/>
        </w:rPr>
      </w:pPr>
      <w:r w:rsidRPr="00BD412E">
        <w:rPr>
          <w:b/>
        </w:rPr>
        <w:t>Téléphone</w:t>
      </w:r>
      <w:r>
        <w:rPr>
          <w:b/>
          <w:i/>
        </w:rPr>
        <w:tab/>
        <w:t xml:space="preserve">     </w:t>
      </w:r>
      <w:r>
        <w:rPr>
          <w:b/>
          <w:i/>
        </w:rPr>
        <w:tab/>
      </w:r>
      <w:r w:rsidRPr="006569CE">
        <w:rPr>
          <w:b/>
        </w:rPr>
        <w:t>:</w:t>
      </w:r>
      <w:r>
        <w:t xml:space="preserve">    </w:t>
      </w:r>
    </w:p>
    <w:p w14:paraId="00F143D8" w14:textId="77777777" w:rsidR="00BD412E" w:rsidRPr="00256FE3" w:rsidRDefault="00BD412E" w:rsidP="00195C5F">
      <w:pPr>
        <w:spacing w:after="120"/>
      </w:pPr>
      <w:r w:rsidRPr="00BD412E">
        <w:rPr>
          <w:b/>
        </w:rPr>
        <w:t>E-mail</w:t>
      </w:r>
      <w:r w:rsidRPr="00BD412E">
        <w:rPr>
          <w:b/>
        </w:rPr>
        <w:tab/>
      </w:r>
      <w:r w:rsidRPr="00BD412E">
        <w:rPr>
          <w:b/>
        </w:rPr>
        <w:tab/>
      </w:r>
      <w:r>
        <w:rPr>
          <w:b/>
        </w:rPr>
        <w:t xml:space="preserve">     </w:t>
      </w:r>
      <w:r>
        <w:rPr>
          <w:b/>
        </w:rPr>
        <w:tab/>
        <w:t xml:space="preserve">:   </w:t>
      </w:r>
      <w:r>
        <w:t xml:space="preserve"> </w:t>
      </w:r>
    </w:p>
    <w:p w14:paraId="42C453F7" w14:textId="77777777" w:rsidR="00BD412E" w:rsidRDefault="00BD412E" w:rsidP="00BD412E">
      <w:pPr>
        <w:ind w:left="357"/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u w:val="single"/>
        </w:rPr>
        <w:t xml:space="preserve">     </w:t>
      </w:r>
    </w:p>
    <w:p w14:paraId="00D601CD" w14:textId="77777777" w:rsidR="00BD412E" w:rsidRDefault="00BD412E" w:rsidP="00BD412E">
      <w:r w:rsidRPr="00BD412E">
        <w:rPr>
          <w:b/>
        </w:rPr>
        <w:t>Titre du mémoire</w:t>
      </w:r>
      <w:r>
        <w:tab/>
      </w:r>
      <w:r w:rsidRPr="006569CE">
        <w:rPr>
          <w:b/>
        </w:rPr>
        <w:t>:</w:t>
      </w:r>
      <w:r w:rsidRPr="00CF571E">
        <w:t xml:space="preserve"> </w:t>
      </w:r>
      <w:r>
        <w:t xml:space="preserve">  </w:t>
      </w:r>
    </w:p>
    <w:p w14:paraId="2D0FD6F6" w14:textId="77777777" w:rsidR="007E535C" w:rsidRDefault="00ED0ACB" w:rsidP="007E535C">
      <w:pPr>
        <w:spacing w:after="120"/>
        <w:jc w:val="center"/>
        <w:rPr>
          <w:rFonts w:eastAsia="Times New Roman"/>
          <w:b/>
          <w:color w:val="auto"/>
          <w:sz w:val="28"/>
          <w:szCs w:val="20"/>
          <w:lang w:eastAsia="fr-FR"/>
        </w:rPr>
      </w:pPr>
      <w:r>
        <w:rPr>
          <w:rFonts w:eastAsia="Times New Roman"/>
          <w:b/>
          <w:color w:val="auto"/>
          <w:sz w:val="28"/>
          <w:szCs w:val="20"/>
          <w:lang w:eastAsia="fr-FR"/>
        </w:rPr>
        <w:t xml:space="preserve"> </w:t>
      </w:r>
    </w:p>
    <w:p w14:paraId="53B66BC4" w14:textId="77777777" w:rsidR="00BD412E" w:rsidRPr="009E7BBE" w:rsidRDefault="00BD412E" w:rsidP="00195C5F">
      <w:pPr>
        <w:spacing w:after="120"/>
      </w:pPr>
      <w:r w:rsidRPr="00BD412E">
        <w:rPr>
          <w:b/>
        </w:rPr>
        <w:t>Nombre de pages</w:t>
      </w:r>
      <w:r w:rsidRPr="006569CE">
        <w:t xml:space="preserve">     </w:t>
      </w:r>
      <w:r>
        <w:t xml:space="preserve"> </w:t>
      </w:r>
      <w:r w:rsidRPr="006569CE">
        <w:rPr>
          <w:b/>
        </w:rPr>
        <w:t>:</w:t>
      </w:r>
      <w:r>
        <w:rPr>
          <w:b/>
        </w:rPr>
        <w:t xml:space="preserve">   </w:t>
      </w:r>
    </w:p>
    <w:p w14:paraId="18511FBA" w14:textId="77777777" w:rsidR="00BD412E" w:rsidRPr="009E7BBE" w:rsidRDefault="00BD412E" w:rsidP="00195C5F">
      <w:pPr>
        <w:spacing w:after="120"/>
      </w:pPr>
      <w:r w:rsidRPr="00BD412E">
        <w:rPr>
          <w:b/>
        </w:rPr>
        <w:t>Nombre de tableaux</w:t>
      </w:r>
      <w:r>
        <w:rPr>
          <w:b/>
          <w:i/>
        </w:rPr>
        <w:t xml:space="preserve"> </w:t>
      </w:r>
      <w:r w:rsidRPr="006569CE">
        <w:rPr>
          <w:b/>
        </w:rPr>
        <w:t>:</w:t>
      </w:r>
      <w:r>
        <w:rPr>
          <w:b/>
        </w:rPr>
        <w:t xml:space="preserve">  </w:t>
      </w:r>
      <w:r w:rsidR="00CD2478">
        <w:rPr>
          <w:b/>
        </w:rPr>
        <w:t xml:space="preserve"> </w:t>
      </w:r>
    </w:p>
    <w:p w14:paraId="7B3AD25F" w14:textId="77777777" w:rsidR="00BD412E" w:rsidRDefault="00BD412E" w:rsidP="00195C5F">
      <w:pPr>
        <w:spacing w:after="120"/>
      </w:pPr>
      <w:r w:rsidRPr="00BD412E">
        <w:rPr>
          <w:b/>
        </w:rPr>
        <w:t>Nombre de figures</w:t>
      </w:r>
      <w:r w:rsidRPr="00CF571E">
        <w:t> </w:t>
      </w:r>
      <w:r>
        <w:t xml:space="preserve">   </w:t>
      </w:r>
      <w:r w:rsidRPr="006569CE">
        <w:rPr>
          <w:b/>
        </w:rPr>
        <w:t>:</w:t>
      </w:r>
      <w:r>
        <w:rPr>
          <w:b/>
        </w:rPr>
        <w:t xml:space="preserve"> </w:t>
      </w:r>
      <w:r w:rsidR="00CD2478">
        <w:rPr>
          <w:b/>
        </w:rPr>
        <w:t xml:space="preserve"> </w:t>
      </w:r>
    </w:p>
    <w:p w14:paraId="1AA5825F" w14:textId="77777777" w:rsidR="00BD412E" w:rsidRPr="00C270A8" w:rsidRDefault="00BD412E" w:rsidP="00BD412E">
      <w:r>
        <w:rPr>
          <w:b/>
        </w:rPr>
        <w:t xml:space="preserve">   </w:t>
      </w:r>
    </w:p>
    <w:p w14:paraId="5A8733BA" w14:textId="77777777" w:rsidR="00BD412E" w:rsidRPr="00C14282" w:rsidRDefault="00BD412E" w:rsidP="00BD412E"/>
    <w:p w14:paraId="0FD84FC6" w14:textId="77777777" w:rsidR="00BD412E" w:rsidRPr="00BD412E" w:rsidRDefault="00BD412E" w:rsidP="00BD412E">
      <w:pPr>
        <w:autoSpaceDE/>
        <w:autoSpaceDN/>
        <w:adjustRightInd/>
        <w:spacing w:before="120"/>
        <w:rPr>
          <w:rFonts w:eastAsia="Times New Roman"/>
          <w:color w:val="auto"/>
          <w:kern w:val="28"/>
          <w:szCs w:val="20"/>
          <w:lang w:eastAsia="fr-FR"/>
        </w:rPr>
      </w:pPr>
      <w:r w:rsidRPr="00195C5F">
        <w:rPr>
          <w:rFonts w:eastAsia="Times New Roman"/>
          <w:b/>
          <w:color w:val="auto"/>
          <w:kern w:val="28"/>
          <w:szCs w:val="20"/>
          <w:lang w:eastAsia="fr-FR"/>
        </w:rPr>
        <w:t xml:space="preserve">Directeur de </w:t>
      </w:r>
      <w:r w:rsidR="00D8405C">
        <w:rPr>
          <w:rFonts w:eastAsia="Times New Roman"/>
          <w:b/>
          <w:color w:val="auto"/>
          <w:kern w:val="28"/>
          <w:szCs w:val="20"/>
          <w:lang w:eastAsia="fr-FR"/>
        </w:rPr>
        <w:t>mémoire</w:t>
      </w:r>
      <w:r w:rsidRPr="00195C5F">
        <w:rPr>
          <w:rFonts w:eastAsia="Times New Roman"/>
          <w:b/>
          <w:color w:val="auto"/>
          <w:kern w:val="28"/>
          <w:szCs w:val="20"/>
          <w:lang w:eastAsia="fr-FR"/>
        </w:rPr>
        <w:t xml:space="preserve"> :</w:t>
      </w:r>
      <w:r w:rsidRPr="00BD412E">
        <w:rPr>
          <w:rFonts w:eastAsia="Times New Roman"/>
          <w:color w:val="auto"/>
          <w:kern w:val="28"/>
          <w:szCs w:val="20"/>
          <w:lang w:eastAsia="fr-FR"/>
        </w:rPr>
        <w:t xml:space="preserve"> </w:t>
      </w:r>
    </w:p>
    <w:p w14:paraId="7879134D" w14:textId="77777777" w:rsidR="00674192" w:rsidRDefault="00674192" w:rsidP="00BD412E">
      <w:pPr>
        <w:autoSpaceDE/>
        <w:autoSpaceDN/>
        <w:adjustRightInd/>
        <w:spacing w:before="120"/>
        <w:rPr>
          <w:rFonts w:eastAsia="Times New Roman"/>
          <w:b/>
          <w:color w:val="auto"/>
          <w:kern w:val="28"/>
          <w:szCs w:val="20"/>
          <w:lang w:eastAsia="fr-FR"/>
        </w:rPr>
      </w:pPr>
      <w:r>
        <w:rPr>
          <w:rFonts w:eastAsia="Times New Roman"/>
          <w:b/>
          <w:color w:val="auto"/>
          <w:kern w:val="28"/>
          <w:szCs w:val="20"/>
          <w:lang w:eastAsia="fr-FR"/>
        </w:rPr>
        <w:t>Grade :</w:t>
      </w:r>
    </w:p>
    <w:p w14:paraId="57E66FE6" w14:textId="77777777" w:rsidR="00BD412E" w:rsidRPr="00BD412E" w:rsidRDefault="00BD412E" w:rsidP="00BD412E">
      <w:pPr>
        <w:autoSpaceDE/>
        <w:autoSpaceDN/>
        <w:adjustRightInd/>
        <w:spacing w:before="120"/>
        <w:rPr>
          <w:rFonts w:eastAsia="Times New Roman"/>
          <w:color w:val="auto"/>
          <w:kern w:val="28"/>
          <w:szCs w:val="20"/>
          <w:lang w:eastAsia="fr-FR"/>
        </w:rPr>
      </w:pPr>
      <w:r w:rsidRPr="00195C5F">
        <w:rPr>
          <w:rFonts w:eastAsia="Times New Roman"/>
          <w:b/>
          <w:color w:val="auto"/>
          <w:kern w:val="28"/>
          <w:szCs w:val="20"/>
          <w:lang w:eastAsia="fr-FR"/>
        </w:rPr>
        <w:t>Téléphone :</w:t>
      </w:r>
      <w:r w:rsidRPr="00BD412E">
        <w:rPr>
          <w:rFonts w:eastAsia="Times New Roman"/>
          <w:color w:val="auto"/>
          <w:kern w:val="28"/>
          <w:szCs w:val="20"/>
          <w:lang w:eastAsia="fr-FR"/>
        </w:rPr>
        <w:t xml:space="preserve"> </w:t>
      </w:r>
    </w:p>
    <w:p w14:paraId="3E5FBF5E" w14:textId="77777777" w:rsidR="00BD412E" w:rsidRDefault="00BD412E" w:rsidP="00BD412E">
      <w:pPr>
        <w:autoSpaceDE/>
        <w:autoSpaceDN/>
        <w:adjustRightInd/>
        <w:spacing w:before="120"/>
        <w:rPr>
          <w:rFonts w:eastAsia="Times New Roman"/>
          <w:color w:val="auto"/>
          <w:kern w:val="28"/>
          <w:szCs w:val="20"/>
          <w:lang w:eastAsia="fr-FR"/>
        </w:rPr>
      </w:pPr>
      <w:r w:rsidRPr="00195C5F">
        <w:rPr>
          <w:rFonts w:eastAsia="Times New Roman"/>
          <w:b/>
          <w:color w:val="auto"/>
          <w:kern w:val="28"/>
          <w:szCs w:val="20"/>
          <w:lang w:eastAsia="fr-FR"/>
        </w:rPr>
        <w:t>Mail :</w:t>
      </w:r>
      <w:r w:rsidRPr="00BD412E">
        <w:rPr>
          <w:rFonts w:eastAsia="Times New Roman"/>
          <w:color w:val="auto"/>
          <w:kern w:val="28"/>
          <w:szCs w:val="20"/>
          <w:lang w:eastAsia="fr-FR"/>
        </w:rPr>
        <w:t xml:space="preserve"> </w:t>
      </w:r>
    </w:p>
    <w:p w14:paraId="7A3D59CD" w14:textId="77777777" w:rsidR="00195C5F" w:rsidRPr="00BD412E" w:rsidRDefault="00195C5F" w:rsidP="00BD412E">
      <w:pPr>
        <w:autoSpaceDE/>
        <w:autoSpaceDN/>
        <w:adjustRightInd/>
        <w:spacing w:before="120"/>
        <w:rPr>
          <w:rFonts w:eastAsia="Times New Roman"/>
          <w:color w:val="auto"/>
          <w:kern w:val="28"/>
          <w:szCs w:val="20"/>
          <w:lang w:eastAsia="fr-FR"/>
        </w:rPr>
      </w:pPr>
    </w:p>
    <w:p w14:paraId="1EAB19D1" w14:textId="77777777" w:rsidR="00F00A1B" w:rsidRDefault="00BD412E" w:rsidP="00BD412E">
      <w:pPr>
        <w:autoSpaceDE/>
        <w:autoSpaceDN/>
        <w:adjustRightInd/>
        <w:spacing w:before="120"/>
        <w:rPr>
          <w:color w:val="000000"/>
        </w:rPr>
      </w:pPr>
      <w:r w:rsidRPr="00BD412E">
        <w:rPr>
          <w:rFonts w:eastAsia="Times New Roman"/>
          <w:color w:val="auto"/>
          <w:kern w:val="28"/>
          <w:szCs w:val="20"/>
          <w:lang w:eastAsia="fr-FR"/>
        </w:rPr>
        <w:t xml:space="preserve"> </w:t>
      </w:r>
    </w:p>
    <w:p w14:paraId="250A22A5" w14:textId="77777777" w:rsidR="00022544" w:rsidRDefault="00022544">
      <w:pPr>
        <w:autoSpaceDE/>
        <w:autoSpaceDN/>
        <w:adjustRightInd/>
        <w:spacing w:before="120"/>
        <w:ind w:left="578" w:hanging="578"/>
        <w:rPr>
          <w:rFonts w:eastAsia="Times New Roman"/>
          <w:color w:val="auto"/>
          <w:kern w:val="28"/>
          <w:szCs w:val="20"/>
          <w:lang w:eastAsia="fr-FR"/>
        </w:rPr>
      </w:pPr>
      <w:r>
        <w:rPr>
          <w:rFonts w:eastAsia="Times New Roman"/>
          <w:color w:val="auto"/>
          <w:kern w:val="28"/>
          <w:szCs w:val="20"/>
          <w:lang w:eastAsia="fr-FR"/>
        </w:rPr>
        <w:br w:type="page"/>
      </w:r>
    </w:p>
    <w:p w14:paraId="10DFE4DE" w14:textId="77777777" w:rsidR="00B37546" w:rsidRPr="001410EA" w:rsidRDefault="00B37546" w:rsidP="00B37546">
      <w:pPr>
        <w:spacing w:after="240"/>
        <w:jc w:val="center"/>
        <w:outlineLvl w:val="0"/>
        <w:rPr>
          <w:b/>
        </w:rPr>
      </w:pPr>
      <w:bookmarkStart w:id="51" w:name="_Toc522862838"/>
      <w:bookmarkStart w:id="52" w:name="_Toc406394319"/>
      <w:r>
        <w:rPr>
          <w:b/>
        </w:rPr>
        <w:lastRenderedPageBreak/>
        <w:t>FAMINTINANA</w:t>
      </w:r>
      <w:bookmarkEnd w:id="51"/>
    </w:p>
    <w:p w14:paraId="785BD2B7" w14:textId="77777777" w:rsidR="00B37546" w:rsidRDefault="00B37546" w:rsidP="00B37546">
      <w:pPr>
        <w:rPr>
          <w:rFonts w:ascii="Times-Roman" w:hAnsi="Times-Roman"/>
          <w:color w:val="363539"/>
        </w:rPr>
      </w:pPr>
    </w:p>
    <w:p w14:paraId="75AFADEA" w14:textId="77777777" w:rsidR="00B37546" w:rsidRDefault="00B37546" w:rsidP="00B37546"/>
    <w:p w14:paraId="6FAFD886" w14:textId="77777777" w:rsidR="00A6721F" w:rsidRDefault="00A6721F" w:rsidP="00B37546"/>
    <w:p w14:paraId="481289E2" w14:textId="77777777" w:rsidR="00A6721F" w:rsidRDefault="00A6721F" w:rsidP="00B37546"/>
    <w:p w14:paraId="0A409106" w14:textId="77777777" w:rsidR="00A6721F" w:rsidRDefault="00A6721F" w:rsidP="00B37546"/>
    <w:p w14:paraId="6A085890" w14:textId="77777777" w:rsidR="00A6721F" w:rsidRDefault="00A6721F" w:rsidP="00B37546"/>
    <w:p w14:paraId="5D3A6DCB" w14:textId="77777777" w:rsidR="00A6721F" w:rsidRDefault="00A6721F" w:rsidP="00B37546"/>
    <w:p w14:paraId="2592EAA7" w14:textId="77777777" w:rsidR="00A6721F" w:rsidRDefault="00A6721F" w:rsidP="00B37546"/>
    <w:p w14:paraId="1040BD59" w14:textId="77777777" w:rsidR="00B37546" w:rsidRDefault="00B37546" w:rsidP="00B37546">
      <w:pPr>
        <w:rPr>
          <w:b/>
        </w:rPr>
      </w:pPr>
      <w:r>
        <w:rPr>
          <w:b/>
        </w:rPr>
        <w:t>Teny misongadina</w:t>
      </w:r>
      <w:r w:rsidRPr="00BD412E">
        <w:t> </w:t>
      </w:r>
      <w:r w:rsidRPr="006569CE">
        <w:rPr>
          <w:b/>
        </w:rPr>
        <w:t>:</w:t>
      </w:r>
      <w:r>
        <w:rPr>
          <w:b/>
        </w:rPr>
        <w:t xml:space="preserve"> </w:t>
      </w:r>
    </w:p>
    <w:p w14:paraId="1EACA70C" w14:textId="77777777" w:rsidR="00022544" w:rsidRPr="001410EA" w:rsidRDefault="00022544" w:rsidP="00022544">
      <w:pPr>
        <w:spacing w:after="240"/>
        <w:jc w:val="center"/>
        <w:outlineLvl w:val="0"/>
        <w:rPr>
          <w:b/>
        </w:rPr>
      </w:pPr>
      <w:bookmarkStart w:id="53" w:name="_Toc522862839"/>
      <w:r w:rsidRPr="001410EA">
        <w:rPr>
          <w:b/>
        </w:rPr>
        <w:t>RESUME</w:t>
      </w:r>
      <w:bookmarkEnd w:id="52"/>
      <w:bookmarkEnd w:id="53"/>
      <w:r w:rsidR="00ED0ACB">
        <w:rPr>
          <w:b/>
        </w:rPr>
        <w:t xml:space="preserve"> </w:t>
      </w:r>
    </w:p>
    <w:p w14:paraId="6091352C" w14:textId="77777777" w:rsidR="00FB79E4" w:rsidRDefault="00FB79E4" w:rsidP="00FB79E4">
      <w:pPr>
        <w:rPr>
          <w:rFonts w:ascii="Times-Roman" w:hAnsi="Times-Roman"/>
          <w:color w:val="363539"/>
        </w:rPr>
      </w:pPr>
    </w:p>
    <w:p w14:paraId="3DB1D391" w14:textId="77777777" w:rsidR="00A23D3A" w:rsidRDefault="00A23D3A" w:rsidP="00022544"/>
    <w:p w14:paraId="6A0E41CE" w14:textId="77777777" w:rsidR="00A6721F" w:rsidRDefault="00A6721F" w:rsidP="00022544"/>
    <w:p w14:paraId="3FFF7DC3" w14:textId="77777777" w:rsidR="00A6721F" w:rsidRDefault="00A6721F" w:rsidP="00022544"/>
    <w:p w14:paraId="47887A54" w14:textId="77777777" w:rsidR="00A6721F" w:rsidRDefault="00A6721F" w:rsidP="00022544"/>
    <w:p w14:paraId="59C9D636" w14:textId="77777777" w:rsidR="00A6721F" w:rsidRDefault="00A6721F" w:rsidP="00022544"/>
    <w:p w14:paraId="2F2BAC76" w14:textId="77777777" w:rsidR="00A6721F" w:rsidRDefault="00A6721F" w:rsidP="00022544"/>
    <w:p w14:paraId="3983F259" w14:textId="77777777" w:rsidR="00A6721F" w:rsidRDefault="00A6721F" w:rsidP="00022544"/>
    <w:p w14:paraId="15F5251D" w14:textId="77777777" w:rsidR="00ED0ACB" w:rsidRDefault="00ED0ACB" w:rsidP="00ED0ACB">
      <w:pPr>
        <w:rPr>
          <w:b/>
        </w:rPr>
      </w:pPr>
      <w:r w:rsidRPr="00BD412E">
        <w:rPr>
          <w:b/>
        </w:rPr>
        <w:t>Mots clés</w:t>
      </w:r>
      <w:r w:rsidRPr="00BD412E">
        <w:t> </w:t>
      </w:r>
      <w:r w:rsidRPr="006569CE">
        <w:rPr>
          <w:b/>
        </w:rPr>
        <w:t>:</w:t>
      </w:r>
      <w:r>
        <w:rPr>
          <w:b/>
        </w:rPr>
        <w:t xml:space="preserve"> </w:t>
      </w:r>
    </w:p>
    <w:p w14:paraId="789D88C6" w14:textId="77777777" w:rsidR="00022544" w:rsidRDefault="00022544" w:rsidP="00022544"/>
    <w:p w14:paraId="4E94F975" w14:textId="77777777" w:rsidR="00022544" w:rsidRPr="00022544" w:rsidRDefault="00022544" w:rsidP="00022544">
      <w:pPr>
        <w:spacing w:after="240"/>
        <w:jc w:val="center"/>
        <w:rPr>
          <w:b/>
          <w:lang w:val="en-US"/>
        </w:rPr>
      </w:pPr>
      <w:bookmarkStart w:id="54" w:name="_Toc406394320"/>
      <w:r w:rsidRPr="00022544">
        <w:rPr>
          <w:b/>
          <w:lang w:val="en-US"/>
        </w:rPr>
        <w:t>ABSTRACT</w:t>
      </w:r>
      <w:bookmarkEnd w:id="54"/>
      <w:r w:rsidR="00B37546">
        <w:rPr>
          <w:b/>
          <w:lang w:val="en-US"/>
        </w:rPr>
        <w:t xml:space="preserve"> </w:t>
      </w:r>
    </w:p>
    <w:p w14:paraId="4432DC23" w14:textId="77777777" w:rsidR="00A23D3A" w:rsidRDefault="00A23D3A" w:rsidP="00022544">
      <w:pPr>
        <w:rPr>
          <w:rStyle w:val="hps"/>
          <w:lang w:val="en"/>
        </w:rPr>
      </w:pPr>
    </w:p>
    <w:p w14:paraId="6E34145C" w14:textId="77777777" w:rsidR="00ED0ACB" w:rsidRDefault="00ED0ACB" w:rsidP="003B591C">
      <w:pPr>
        <w:rPr>
          <w:lang w:val="en-US"/>
        </w:rPr>
      </w:pPr>
    </w:p>
    <w:p w14:paraId="5EFE11F8" w14:textId="77777777" w:rsidR="00A6721F" w:rsidRDefault="00A6721F" w:rsidP="003B591C">
      <w:pPr>
        <w:rPr>
          <w:lang w:val="en-US"/>
        </w:rPr>
      </w:pPr>
    </w:p>
    <w:p w14:paraId="54043D5F" w14:textId="77777777" w:rsidR="00A6721F" w:rsidRDefault="00A6721F" w:rsidP="003B591C">
      <w:pPr>
        <w:rPr>
          <w:lang w:val="en-US"/>
        </w:rPr>
      </w:pPr>
    </w:p>
    <w:p w14:paraId="41B33D07" w14:textId="77777777" w:rsidR="00A6721F" w:rsidRDefault="00A6721F" w:rsidP="003B591C">
      <w:pPr>
        <w:rPr>
          <w:lang w:val="en-US"/>
        </w:rPr>
      </w:pPr>
    </w:p>
    <w:p w14:paraId="14391561" w14:textId="77777777" w:rsidR="00A6721F" w:rsidRDefault="00A6721F" w:rsidP="003B591C">
      <w:pPr>
        <w:rPr>
          <w:lang w:val="en-US"/>
        </w:rPr>
      </w:pPr>
    </w:p>
    <w:p w14:paraId="6CF5E9ED" w14:textId="77777777" w:rsidR="00A6721F" w:rsidRDefault="00A6721F" w:rsidP="003B591C">
      <w:pPr>
        <w:rPr>
          <w:lang w:val="en-US"/>
        </w:rPr>
      </w:pPr>
    </w:p>
    <w:p w14:paraId="311C1213" w14:textId="77777777" w:rsidR="00A6721F" w:rsidRDefault="00A6721F" w:rsidP="003B591C">
      <w:pPr>
        <w:rPr>
          <w:lang w:val="en-US"/>
        </w:rPr>
      </w:pPr>
    </w:p>
    <w:p w14:paraId="1CEE28D0" w14:textId="77777777" w:rsidR="00022544" w:rsidRPr="00ED0ACB" w:rsidRDefault="00B37546" w:rsidP="00A6721F">
      <w:pPr>
        <w:rPr>
          <w:rFonts w:eastAsia="Times New Roman"/>
          <w:color w:val="auto"/>
          <w:kern w:val="28"/>
          <w:szCs w:val="20"/>
          <w:lang w:val="en-US" w:eastAsia="fr-FR"/>
        </w:rPr>
      </w:pPr>
      <w:r>
        <w:rPr>
          <w:b/>
          <w:lang w:val="en-US"/>
        </w:rPr>
        <w:t>Key</w:t>
      </w:r>
      <w:r w:rsidR="00ED0ACB" w:rsidRPr="00ED0ACB">
        <w:rPr>
          <w:b/>
          <w:lang w:val="en-US"/>
        </w:rPr>
        <w:t>words</w:t>
      </w:r>
      <w:r w:rsidR="00ED0ACB" w:rsidRPr="00196218">
        <w:rPr>
          <w:lang w:val="en-US"/>
        </w:rPr>
        <w:t> </w:t>
      </w:r>
      <w:r w:rsidR="00ED0ACB" w:rsidRPr="00196218">
        <w:rPr>
          <w:b/>
          <w:lang w:val="en-US"/>
        </w:rPr>
        <w:t xml:space="preserve">: </w:t>
      </w:r>
    </w:p>
    <w:sectPr w:rsidR="00022544" w:rsidRPr="00ED0ACB" w:rsidSect="00212F06">
      <w:headerReference w:type="default" r:id="rId18"/>
      <w:footerReference w:type="default" r:id="rId19"/>
      <w:pgSz w:w="11906" w:h="16838"/>
      <w:pgMar w:top="1418" w:right="992" w:bottom="1985" w:left="1134" w:header="567" w:footer="850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7008C" w14:textId="77777777" w:rsidR="0085554E" w:rsidRDefault="0085554E" w:rsidP="00FC4629">
      <w:pPr>
        <w:spacing w:line="240" w:lineRule="auto"/>
      </w:pPr>
      <w:r>
        <w:separator/>
      </w:r>
    </w:p>
  </w:endnote>
  <w:endnote w:type="continuationSeparator" w:id="0">
    <w:p w14:paraId="6342519F" w14:textId="77777777" w:rsidR="0085554E" w:rsidRDefault="0085554E" w:rsidP="00FC4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B5D83" w14:textId="77777777" w:rsidR="00DC34CE" w:rsidRDefault="00DC34C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1934435"/>
      <w:docPartObj>
        <w:docPartGallery w:val="Page Numbers (Bottom of Page)"/>
        <w:docPartUnique/>
      </w:docPartObj>
    </w:sdtPr>
    <w:sdtContent>
      <w:p w14:paraId="43986205" w14:textId="77777777" w:rsidR="00DC34CE" w:rsidRDefault="00DC34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47F53F92" w14:textId="77777777" w:rsidR="00DC34CE" w:rsidRDefault="00DC3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29142016"/>
      <w:docPartObj>
        <w:docPartGallery w:val="Page Numbers (Bottom of Page)"/>
        <w:docPartUnique/>
      </w:docPartObj>
    </w:sdtPr>
    <w:sdtContent>
      <w:p w14:paraId="2C90E866" w14:textId="77777777" w:rsidR="00DC34CE" w:rsidRDefault="00DC34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02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1023232"/>
      <w:docPartObj>
        <w:docPartGallery w:val="Page Numbers (Bottom of Page)"/>
        <w:docPartUnique/>
      </w:docPartObj>
    </w:sdtPr>
    <w:sdtContent>
      <w:p w14:paraId="14E8EC37" w14:textId="77777777" w:rsidR="00DC34CE" w:rsidRDefault="00DC34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022">
          <w:rPr>
            <w:noProof/>
          </w:rPr>
          <w:t>5</w:t>
        </w:r>
        <w:r>
          <w:fldChar w:fldCharType="end"/>
        </w:r>
      </w:p>
    </w:sdtContent>
  </w:sdt>
  <w:p w14:paraId="46BAA8F6" w14:textId="77777777" w:rsidR="00DC34CE" w:rsidRDefault="00DC34CE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39B12" w14:textId="4E6713A7" w:rsidR="00DC34CE" w:rsidRDefault="00DC34CE">
    <w:pPr>
      <w:pStyle w:val="Footer"/>
      <w:jc w:val="center"/>
    </w:pPr>
  </w:p>
  <w:p w14:paraId="1590E439" w14:textId="77777777" w:rsidR="00DC34CE" w:rsidRDefault="00DC34C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F73EE" w14:textId="77777777" w:rsidR="0085554E" w:rsidRDefault="0085554E" w:rsidP="00FC4629">
      <w:pPr>
        <w:spacing w:line="240" w:lineRule="auto"/>
      </w:pPr>
      <w:r>
        <w:separator/>
      </w:r>
    </w:p>
  </w:footnote>
  <w:footnote w:type="continuationSeparator" w:id="0">
    <w:p w14:paraId="5F04C204" w14:textId="77777777" w:rsidR="0085554E" w:rsidRDefault="0085554E" w:rsidP="00FC46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EEE4F" w14:textId="77777777" w:rsidR="00DC34CE" w:rsidRDefault="00DC34CE" w:rsidP="00D906B3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1D687" w14:textId="77777777" w:rsidR="00DC34CE" w:rsidRDefault="00DC34CE" w:rsidP="00D906B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04D4D" w14:textId="77777777" w:rsidR="00DC34CE" w:rsidRDefault="00DC34CE" w:rsidP="00D906B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768C"/>
    <w:multiLevelType w:val="hybridMultilevel"/>
    <w:tmpl w:val="139E16F0"/>
    <w:lvl w:ilvl="0" w:tplc="779C2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A2E"/>
    <w:multiLevelType w:val="hybridMultilevel"/>
    <w:tmpl w:val="192CFBFC"/>
    <w:lvl w:ilvl="0" w:tplc="B12A2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4561"/>
    <w:multiLevelType w:val="multilevel"/>
    <w:tmpl w:val="BD887C10"/>
    <w:lvl w:ilvl="0">
      <w:start w:val="1"/>
      <w:numFmt w:val="decimal"/>
      <w:suff w:val="space"/>
      <w:lvlText w:val="CHAPITRE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suff w:val="space"/>
      <w:lvlText w:val="%1.%2  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  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  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lvlText w:val="a.   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Zero"/>
      <w:lvlRestart w:val="1"/>
      <w:suff w:val="nothing"/>
      <w:lvlText w:val="(%1.%6)"/>
      <w:lvlJc w:val="left"/>
      <w:pPr>
        <w:ind w:left="8789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6">
      <w:start w:val="1"/>
      <w:numFmt w:val="decimalZero"/>
      <w:lvlRestart w:val="1"/>
      <w:lvlText w:val="Figure %1.%7 :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7">
      <w:start w:val="1"/>
      <w:numFmt w:val="decimalZero"/>
      <w:lvlRestart w:val="1"/>
      <w:pStyle w:val="Heading8"/>
      <w:suff w:val="space"/>
      <w:lvlText w:val="Tableau %1.%8: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752120D"/>
    <w:multiLevelType w:val="hybridMultilevel"/>
    <w:tmpl w:val="2DEE76DE"/>
    <w:lvl w:ilvl="0" w:tplc="B9021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C7B1D"/>
    <w:multiLevelType w:val="hybridMultilevel"/>
    <w:tmpl w:val="B8485B28"/>
    <w:lvl w:ilvl="0" w:tplc="7C7C13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9008E"/>
    <w:multiLevelType w:val="hybridMultilevel"/>
    <w:tmpl w:val="F710C8FA"/>
    <w:lvl w:ilvl="0" w:tplc="C09C9FF6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CE541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A0DD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05DD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A6782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A21C2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8F5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90CA6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AA54A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AA4441"/>
    <w:multiLevelType w:val="hybridMultilevel"/>
    <w:tmpl w:val="84CE4648"/>
    <w:lvl w:ilvl="0" w:tplc="9078C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5765"/>
    <w:multiLevelType w:val="hybridMultilevel"/>
    <w:tmpl w:val="9A6CC554"/>
    <w:lvl w:ilvl="0" w:tplc="20746C2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04A0"/>
    <w:multiLevelType w:val="hybridMultilevel"/>
    <w:tmpl w:val="602AAA3A"/>
    <w:lvl w:ilvl="0" w:tplc="84343622">
      <w:start w:val="1"/>
      <w:numFmt w:val="decimal"/>
      <w:pStyle w:val="Subtitle"/>
      <w:lvlText w:val="1.1.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05106"/>
    <w:multiLevelType w:val="hybridMultilevel"/>
    <w:tmpl w:val="60204ACE"/>
    <w:lvl w:ilvl="0" w:tplc="908A724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35C84"/>
    <w:multiLevelType w:val="hybridMultilevel"/>
    <w:tmpl w:val="BF9C71E6"/>
    <w:lvl w:ilvl="0" w:tplc="E32CC56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B63BD"/>
    <w:multiLevelType w:val="hybridMultilevel"/>
    <w:tmpl w:val="FF726DD0"/>
    <w:lvl w:ilvl="0" w:tplc="260AA208">
      <w:start w:val="1"/>
      <w:numFmt w:val="decimal"/>
      <w:pStyle w:val="Fig2"/>
      <w:lvlText w:val="Figure 2.0%1: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13D21"/>
    <w:multiLevelType w:val="hybridMultilevel"/>
    <w:tmpl w:val="A6FEF4F2"/>
    <w:lvl w:ilvl="0" w:tplc="2F8EEB34">
      <w:start w:val="1"/>
      <w:numFmt w:val="decimalZero"/>
      <w:pStyle w:val="TableauAnnexe5"/>
      <w:lvlText w:val="Tableau A5. %1 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930A1"/>
    <w:multiLevelType w:val="hybridMultilevel"/>
    <w:tmpl w:val="CD12BC2A"/>
    <w:lvl w:ilvl="0" w:tplc="42ECE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5D5E"/>
    <w:multiLevelType w:val="hybridMultilevel"/>
    <w:tmpl w:val="91BA3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84F63"/>
    <w:multiLevelType w:val="hybridMultilevel"/>
    <w:tmpl w:val="97E26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263A0"/>
    <w:multiLevelType w:val="hybridMultilevel"/>
    <w:tmpl w:val="B61CD052"/>
    <w:lvl w:ilvl="0" w:tplc="6FC6979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66E32"/>
    <w:multiLevelType w:val="hybridMultilevel"/>
    <w:tmpl w:val="B77CB00A"/>
    <w:lvl w:ilvl="0" w:tplc="7A6875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00267"/>
    <w:multiLevelType w:val="hybridMultilevel"/>
    <w:tmpl w:val="988CB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13A03"/>
    <w:multiLevelType w:val="hybridMultilevel"/>
    <w:tmpl w:val="8B9C7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CA0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C3A56"/>
    <w:multiLevelType w:val="multilevel"/>
    <w:tmpl w:val="ECF291C2"/>
    <w:lvl w:ilvl="0">
      <w:start w:val="1"/>
      <w:numFmt w:val="decimal"/>
      <w:pStyle w:val="Heading1"/>
      <w:suff w:val="space"/>
      <w:lvlText w:val="CHAPITR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1Loaten1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111Loaten2"/>
      <w:suff w:val="space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pStyle w:val="1111Loaten3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11111Loaten4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5">
      <w:start w:val="1"/>
      <w:numFmt w:val="lowerLetter"/>
      <w:pStyle w:val="asous-para"/>
      <w:suff w:val="space"/>
      <w:lvlText w:val="%6."/>
      <w:lvlJc w:val="left"/>
      <w:pPr>
        <w:ind w:left="0" w:firstLine="0"/>
      </w:pPr>
      <w:rPr>
        <w:rFonts w:hint="default"/>
        <w:i w:val="0"/>
        <w:sz w:val="24"/>
      </w:rPr>
    </w:lvl>
    <w:lvl w:ilvl="6">
      <w:start w:val="1"/>
      <w:numFmt w:val="decimalZero"/>
      <w:lvlRestart w:val="1"/>
      <w:pStyle w:val="Figure"/>
      <w:suff w:val="space"/>
      <w:lvlText w:val="Figure %1.%7 :"/>
      <w:lvlJc w:val="left"/>
      <w:pPr>
        <w:ind w:left="0" w:firstLine="0"/>
      </w:pPr>
      <w:rPr>
        <w:rFonts w:hint="default"/>
        <w:b/>
        <w:i w:val="0"/>
      </w:rPr>
    </w:lvl>
    <w:lvl w:ilvl="7">
      <w:start w:val="1"/>
      <w:numFmt w:val="decimalZero"/>
      <w:lvlRestart w:val="1"/>
      <w:pStyle w:val="Tabilao"/>
      <w:suff w:val="space"/>
      <w:lvlText w:val="Tableau %1.%8 :"/>
      <w:lvlJc w:val="left"/>
      <w:pPr>
        <w:ind w:left="0" w:firstLine="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9CB16B1"/>
    <w:multiLevelType w:val="hybridMultilevel"/>
    <w:tmpl w:val="0E7615FA"/>
    <w:lvl w:ilvl="0" w:tplc="9AD67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830"/>
    <w:multiLevelType w:val="hybridMultilevel"/>
    <w:tmpl w:val="9B3244E2"/>
    <w:lvl w:ilvl="0" w:tplc="DBECA30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E58AB"/>
    <w:multiLevelType w:val="hybridMultilevel"/>
    <w:tmpl w:val="503C72E2"/>
    <w:lvl w:ilvl="0" w:tplc="8B54938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4529B"/>
    <w:multiLevelType w:val="hybridMultilevel"/>
    <w:tmpl w:val="41B4FA02"/>
    <w:lvl w:ilvl="0" w:tplc="040C000B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0722F"/>
    <w:multiLevelType w:val="hybridMultilevel"/>
    <w:tmpl w:val="1E74CC84"/>
    <w:lvl w:ilvl="0" w:tplc="98A8D608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70ECC"/>
    <w:multiLevelType w:val="hybridMultilevel"/>
    <w:tmpl w:val="50F64362"/>
    <w:lvl w:ilvl="0" w:tplc="51F22F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E76DF"/>
    <w:multiLevelType w:val="hybridMultilevel"/>
    <w:tmpl w:val="A288A776"/>
    <w:lvl w:ilvl="0" w:tplc="DB2845E0">
      <w:start w:val="1"/>
      <w:numFmt w:val="decimal"/>
      <w:pStyle w:val="Style1"/>
      <w:lvlText w:val="Figure 2.0%1:"/>
      <w:lvlJc w:val="left"/>
      <w:pPr>
        <w:ind w:left="1080" w:hanging="360"/>
      </w:pPr>
      <w:rPr>
        <w:rFonts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AC68FF"/>
    <w:multiLevelType w:val="hybridMultilevel"/>
    <w:tmpl w:val="7FF43036"/>
    <w:lvl w:ilvl="0" w:tplc="E4FC4A88">
      <w:start w:val="1"/>
      <w:numFmt w:val="decimal"/>
      <w:pStyle w:val="Title"/>
      <w:lvlText w:val="2.%1."/>
      <w:lvlJc w:val="left"/>
      <w:pPr>
        <w:ind w:left="720" w:hanging="360"/>
      </w:pPr>
      <w:rPr>
        <w:rFonts w:hint="default"/>
      </w:rPr>
    </w:lvl>
    <w:lvl w:ilvl="1" w:tplc="A29E32B6">
      <w:start w:val="1"/>
      <w:numFmt w:val="lowerLetter"/>
      <w:lvlText w:val="%2."/>
      <w:lvlJc w:val="left"/>
      <w:pPr>
        <w:ind w:left="1440" w:hanging="360"/>
      </w:pPr>
    </w:lvl>
    <w:lvl w:ilvl="2" w:tplc="E2B86AA8">
      <w:start w:val="1"/>
      <w:numFmt w:val="lowerRoman"/>
      <w:lvlText w:val="%3."/>
      <w:lvlJc w:val="right"/>
      <w:pPr>
        <w:ind w:left="2160" w:hanging="180"/>
      </w:pPr>
    </w:lvl>
    <w:lvl w:ilvl="3" w:tplc="415CCE44">
      <w:start w:val="1"/>
      <w:numFmt w:val="decimal"/>
      <w:lvlText w:val="%4."/>
      <w:lvlJc w:val="left"/>
      <w:pPr>
        <w:ind w:left="2880" w:hanging="360"/>
      </w:pPr>
    </w:lvl>
    <w:lvl w:ilvl="4" w:tplc="B9022D54">
      <w:start w:val="1"/>
      <w:numFmt w:val="lowerLetter"/>
      <w:lvlText w:val="%5."/>
      <w:lvlJc w:val="left"/>
      <w:pPr>
        <w:ind w:left="3600" w:hanging="360"/>
      </w:pPr>
    </w:lvl>
    <w:lvl w:ilvl="5" w:tplc="402A0806" w:tentative="1">
      <w:start w:val="1"/>
      <w:numFmt w:val="lowerRoman"/>
      <w:lvlText w:val="%6."/>
      <w:lvlJc w:val="right"/>
      <w:pPr>
        <w:ind w:left="4320" w:hanging="180"/>
      </w:pPr>
    </w:lvl>
    <w:lvl w:ilvl="6" w:tplc="0B46D544">
      <w:start w:val="1"/>
      <w:numFmt w:val="decimal"/>
      <w:lvlText w:val="%7."/>
      <w:lvlJc w:val="left"/>
      <w:pPr>
        <w:ind w:left="5040" w:hanging="360"/>
      </w:pPr>
    </w:lvl>
    <w:lvl w:ilvl="7" w:tplc="5316FBE6" w:tentative="1">
      <w:start w:val="1"/>
      <w:numFmt w:val="lowerLetter"/>
      <w:lvlText w:val="%8."/>
      <w:lvlJc w:val="left"/>
      <w:pPr>
        <w:ind w:left="5760" w:hanging="360"/>
      </w:pPr>
    </w:lvl>
    <w:lvl w:ilvl="8" w:tplc="392490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834D3"/>
    <w:multiLevelType w:val="hybridMultilevel"/>
    <w:tmpl w:val="B25E6702"/>
    <w:lvl w:ilvl="0" w:tplc="60D897F0">
      <w:start w:val="1"/>
      <w:numFmt w:val="bullet"/>
      <w:pStyle w:val="Puce"/>
      <w:lvlText w:val="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7CE6FF5E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85E08546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5CAD422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BCDE092E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9660504C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DDECAB2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CB0C19D8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E09428C6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7E263DCA"/>
    <w:multiLevelType w:val="hybridMultilevel"/>
    <w:tmpl w:val="41B8BF1A"/>
    <w:lvl w:ilvl="0" w:tplc="13AE7ACC">
      <w:start w:val="1"/>
      <w:numFmt w:val="decimal"/>
      <w:pStyle w:val="Notation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C0003">
      <w:start w:val="1"/>
      <w:numFmt w:val="lowerLetter"/>
      <w:lvlText w:val="%2."/>
      <w:lvlJc w:val="left"/>
      <w:pPr>
        <w:ind w:left="1440" w:hanging="360"/>
      </w:pPr>
    </w:lvl>
    <w:lvl w:ilvl="2" w:tplc="040C0005">
      <w:start w:val="1"/>
      <w:numFmt w:val="lowerRoman"/>
      <w:lvlText w:val="%3."/>
      <w:lvlJc w:val="right"/>
      <w:pPr>
        <w:ind w:left="2160" w:hanging="180"/>
      </w:pPr>
    </w:lvl>
    <w:lvl w:ilvl="3" w:tplc="040C000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423527">
    <w:abstractNumId w:val="28"/>
  </w:num>
  <w:num w:numId="2" w16cid:durableId="354425948">
    <w:abstractNumId w:val="8"/>
  </w:num>
  <w:num w:numId="3" w16cid:durableId="331762249">
    <w:abstractNumId w:val="2"/>
  </w:num>
  <w:num w:numId="4" w16cid:durableId="1583098372">
    <w:abstractNumId w:val="20"/>
  </w:num>
  <w:num w:numId="5" w16cid:durableId="773784821">
    <w:abstractNumId w:val="29"/>
  </w:num>
  <w:num w:numId="6" w16cid:durableId="1147281094">
    <w:abstractNumId w:val="30"/>
  </w:num>
  <w:num w:numId="7" w16cid:durableId="28576908">
    <w:abstractNumId w:val="12"/>
  </w:num>
  <w:num w:numId="8" w16cid:durableId="614024881">
    <w:abstractNumId w:val="24"/>
  </w:num>
  <w:num w:numId="9" w16cid:durableId="663096265">
    <w:abstractNumId w:val="11"/>
  </w:num>
  <w:num w:numId="10" w16cid:durableId="167260718">
    <w:abstractNumId w:val="27"/>
  </w:num>
  <w:num w:numId="11" w16cid:durableId="1286697141">
    <w:abstractNumId w:val="21"/>
  </w:num>
  <w:num w:numId="12" w16cid:durableId="1015225707">
    <w:abstractNumId w:val="5"/>
  </w:num>
  <w:num w:numId="13" w16cid:durableId="229778404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258079">
    <w:abstractNumId w:val="0"/>
  </w:num>
  <w:num w:numId="15" w16cid:durableId="501162439">
    <w:abstractNumId w:val="20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7902307">
    <w:abstractNumId w:val="20"/>
    <w:lvlOverride w:ilvl="0">
      <w:startOverride w:val="3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1158200">
    <w:abstractNumId w:val="26"/>
  </w:num>
  <w:num w:numId="18" w16cid:durableId="1760516923">
    <w:abstractNumId w:val="25"/>
  </w:num>
  <w:num w:numId="19" w16cid:durableId="6249356">
    <w:abstractNumId w:val="9"/>
  </w:num>
  <w:num w:numId="20" w16cid:durableId="1433666731">
    <w:abstractNumId w:val="17"/>
  </w:num>
  <w:num w:numId="21" w16cid:durableId="773595530">
    <w:abstractNumId w:val="23"/>
  </w:num>
  <w:num w:numId="22" w16cid:durableId="2070686215">
    <w:abstractNumId w:val="20"/>
    <w:lvlOverride w:ilvl="0">
      <w:startOverride w:val="2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52006139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29243057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11922222">
    <w:abstractNumId w:val="7"/>
  </w:num>
  <w:num w:numId="26" w16cid:durableId="875197525">
    <w:abstractNumId w:val="10"/>
  </w:num>
  <w:num w:numId="27" w16cid:durableId="281423393">
    <w:abstractNumId w:val="4"/>
  </w:num>
  <w:num w:numId="28" w16cid:durableId="1922526052">
    <w:abstractNumId w:val="6"/>
  </w:num>
  <w:num w:numId="29" w16cid:durableId="2083022772">
    <w:abstractNumId w:val="16"/>
  </w:num>
  <w:num w:numId="30" w16cid:durableId="1735084282">
    <w:abstractNumId w:val="3"/>
  </w:num>
  <w:num w:numId="31" w16cid:durableId="58209932">
    <w:abstractNumId w:val="19"/>
  </w:num>
  <w:num w:numId="32" w16cid:durableId="1226986854">
    <w:abstractNumId w:val="15"/>
  </w:num>
  <w:num w:numId="33" w16cid:durableId="1431316411">
    <w:abstractNumId w:val="18"/>
  </w:num>
  <w:num w:numId="34" w16cid:durableId="1103450687">
    <w:abstractNumId w:val="13"/>
  </w:num>
  <w:num w:numId="35" w16cid:durableId="44373435">
    <w:abstractNumId w:val="30"/>
    <w:lvlOverride w:ilvl="0">
      <w:startOverride w:val="1"/>
    </w:lvlOverride>
  </w:num>
  <w:num w:numId="36" w16cid:durableId="1024132712">
    <w:abstractNumId w:val="14"/>
  </w:num>
  <w:num w:numId="37" w16cid:durableId="1806502933">
    <w:abstractNumId w:val="1"/>
  </w:num>
  <w:num w:numId="38" w16cid:durableId="100689077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8C6"/>
    <w:rsid w:val="00000267"/>
    <w:rsid w:val="00000380"/>
    <w:rsid w:val="00000CA1"/>
    <w:rsid w:val="00001468"/>
    <w:rsid w:val="00001D18"/>
    <w:rsid w:val="00004A8B"/>
    <w:rsid w:val="00005D0D"/>
    <w:rsid w:val="00006127"/>
    <w:rsid w:val="000067C8"/>
    <w:rsid w:val="00010B59"/>
    <w:rsid w:val="00011FF4"/>
    <w:rsid w:val="00012C90"/>
    <w:rsid w:val="00012FA8"/>
    <w:rsid w:val="00013C76"/>
    <w:rsid w:val="00016260"/>
    <w:rsid w:val="0001694E"/>
    <w:rsid w:val="00016A07"/>
    <w:rsid w:val="0002001A"/>
    <w:rsid w:val="0002196A"/>
    <w:rsid w:val="00022544"/>
    <w:rsid w:val="00022795"/>
    <w:rsid w:val="00022D4B"/>
    <w:rsid w:val="00022F2F"/>
    <w:rsid w:val="00023849"/>
    <w:rsid w:val="00024728"/>
    <w:rsid w:val="00024A57"/>
    <w:rsid w:val="00025A4D"/>
    <w:rsid w:val="00025C5B"/>
    <w:rsid w:val="00025FF1"/>
    <w:rsid w:val="0002630B"/>
    <w:rsid w:val="00027690"/>
    <w:rsid w:val="000318FC"/>
    <w:rsid w:val="00032903"/>
    <w:rsid w:val="00033242"/>
    <w:rsid w:val="000337D9"/>
    <w:rsid w:val="00034EB5"/>
    <w:rsid w:val="0003507C"/>
    <w:rsid w:val="00035BCE"/>
    <w:rsid w:val="00037394"/>
    <w:rsid w:val="0004074D"/>
    <w:rsid w:val="00041EF3"/>
    <w:rsid w:val="0004360E"/>
    <w:rsid w:val="00043AB6"/>
    <w:rsid w:val="00044753"/>
    <w:rsid w:val="00045128"/>
    <w:rsid w:val="0004512B"/>
    <w:rsid w:val="00047043"/>
    <w:rsid w:val="00047DE4"/>
    <w:rsid w:val="000528CF"/>
    <w:rsid w:val="00052C96"/>
    <w:rsid w:val="00052D66"/>
    <w:rsid w:val="00052F47"/>
    <w:rsid w:val="00054649"/>
    <w:rsid w:val="000546DB"/>
    <w:rsid w:val="00054884"/>
    <w:rsid w:val="0005569A"/>
    <w:rsid w:val="00055C09"/>
    <w:rsid w:val="00056221"/>
    <w:rsid w:val="00060408"/>
    <w:rsid w:val="00060C9C"/>
    <w:rsid w:val="0006190E"/>
    <w:rsid w:val="0006282A"/>
    <w:rsid w:val="00063C02"/>
    <w:rsid w:val="000644A5"/>
    <w:rsid w:val="000645E5"/>
    <w:rsid w:val="000646E7"/>
    <w:rsid w:val="00066983"/>
    <w:rsid w:val="00066C34"/>
    <w:rsid w:val="000702A0"/>
    <w:rsid w:val="00070DF2"/>
    <w:rsid w:val="000736FE"/>
    <w:rsid w:val="0007412D"/>
    <w:rsid w:val="00074E93"/>
    <w:rsid w:val="00075695"/>
    <w:rsid w:val="0007571C"/>
    <w:rsid w:val="0007631E"/>
    <w:rsid w:val="00077007"/>
    <w:rsid w:val="000818F1"/>
    <w:rsid w:val="00082BC4"/>
    <w:rsid w:val="00083F89"/>
    <w:rsid w:val="000840A5"/>
    <w:rsid w:val="00085370"/>
    <w:rsid w:val="00086B50"/>
    <w:rsid w:val="00087319"/>
    <w:rsid w:val="00090950"/>
    <w:rsid w:val="00092FE3"/>
    <w:rsid w:val="000938BA"/>
    <w:rsid w:val="00093AE7"/>
    <w:rsid w:val="00095014"/>
    <w:rsid w:val="0009510A"/>
    <w:rsid w:val="000955AC"/>
    <w:rsid w:val="00097E67"/>
    <w:rsid w:val="000A0D36"/>
    <w:rsid w:val="000A2EB4"/>
    <w:rsid w:val="000A3060"/>
    <w:rsid w:val="000A4E74"/>
    <w:rsid w:val="000A588D"/>
    <w:rsid w:val="000A5C0D"/>
    <w:rsid w:val="000A5CE3"/>
    <w:rsid w:val="000A5DB6"/>
    <w:rsid w:val="000A648A"/>
    <w:rsid w:val="000A6D3F"/>
    <w:rsid w:val="000A702D"/>
    <w:rsid w:val="000B0A55"/>
    <w:rsid w:val="000B10F7"/>
    <w:rsid w:val="000B2F3A"/>
    <w:rsid w:val="000B3D53"/>
    <w:rsid w:val="000B521D"/>
    <w:rsid w:val="000B69B3"/>
    <w:rsid w:val="000B6F28"/>
    <w:rsid w:val="000B759F"/>
    <w:rsid w:val="000B791E"/>
    <w:rsid w:val="000B7AE3"/>
    <w:rsid w:val="000B7E6D"/>
    <w:rsid w:val="000C1670"/>
    <w:rsid w:val="000C27E0"/>
    <w:rsid w:val="000C2B2C"/>
    <w:rsid w:val="000C4310"/>
    <w:rsid w:val="000C47BB"/>
    <w:rsid w:val="000C4A20"/>
    <w:rsid w:val="000C640E"/>
    <w:rsid w:val="000C6717"/>
    <w:rsid w:val="000C753D"/>
    <w:rsid w:val="000D0F62"/>
    <w:rsid w:val="000D141C"/>
    <w:rsid w:val="000D1495"/>
    <w:rsid w:val="000D1553"/>
    <w:rsid w:val="000D32A6"/>
    <w:rsid w:val="000D71F5"/>
    <w:rsid w:val="000D798E"/>
    <w:rsid w:val="000E1279"/>
    <w:rsid w:val="000E1516"/>
    <w:rsid w:val="000E2843"/>
    <w:rsid w:val="000E7AF5"/>
    <w:rsid w:val="000E7B08"/>
    <w:rsid w:val="000E7BB5"/>
    <w:rsid w:val="000E7DBD"/>
    <w:rsid w:val="000F092F"/>
    <w:rsid w:val="000F0EB0"/>
    <w:rsid w:val="000F0EBC"/>
    <w:rsid w:val="000F122A"/>
    <w:rsid w:val="000F1819"/>
    <w:rsid w:val="000F22C4"/>
    <w:rsid w:val="000F2CAB"/>
    <w:rsid w:val="000F3763"/>
    <w:rsid w:val="000F3824"/>
    <w:rsid w:val="000F3D01"/>
    <w:rsid w:val="000F4C4D"/>
    <w:rsid w:val="000F5AEA"/>
    <w:rsid w:val="000F6083"/>
    <w:rsid w:val="000F611D"/>
    <w:rsid w:val="000F7758"/>
    <w:rsid w:val="001006C1"/>
    <w:rsid w:val="00102DB8"/>
    <w:rsid w:val="001047FF"/>
    <w:rsid w:val="0010560E"/>
    <w:rsid w:val="00106D47"/>
    <w:rsid w:val="0010726A"/>
    <w:rsid w:val="0011015C"/>
    <w:rsid w:val="001118B9"/>
    <w:rsid w:val="001126B5"/>
    <w:rsid w:val="00114D05"/>
    <w:rsid w:val="00121866"/>
    <w:rsid w:val="00122851"/>
    <w:rsid w:val="001238D8"/>
    <w:rsid w:val="00123EF7"/>
    <w:rsid w:val="00124C02"/>
    <w:rsid w:val="001265BA"/>
    <w:rsid w:val="00126677"/>
    <w:rsid w:val="0013253B"/>
    <w:rsid w:val="00132863"/>
    <w:rsid w:val="00134851"/>
    <w:rsid w:val="0013559B"/>
    <w:rsid w:val="001358AE"/>
    <w:rsid w:val="0013767D"/>
    <w:rsid w:val="001410EA"/>
    <w:rsid w:val="0014148C"/>
    <w:rsid w:val="00144CCF"/>
    <w:rsid w:val="001450AB"/>
    <w:rsid w:val="00146F6B"/>
    <w:rsid w:val="00151561"/>
    <w:rsid w:val="00152236"/>
    <w:rsid w:val="00153848"/>
    <w:rsid w:val="00154D01"/>
    <w:rsid w:val="00155033"/>
    <w:rsid w:val="00156A01"/>
    <w:rsid w:val="001604A0"/>
    <w:rsid w:val="00160937"/>
    <w:rsid w:val="00160B7A"/>
    <w:rsid w:val="00161F7A"/>
    <w:rsid w:val="00162E1F"/>
    <w:rsid w:val="00165739"/>
    <w:rsid w:val="00165747"/>
    <w:rsid w:val="00165CA7"/>
    <w:rsid w:val="00166743"/>
    <w:rsid w:val="00166EA9"/>
    <w:rsid w:val="001674D8"/>
    <w:rsid w:val="00167642"/>
    <w:rsid w:val="0017039D"/>
    <w:rsid w:val="00171F01"/>
    <w:rsid w:val="001746F5"/>
    <w:rsid w:val="001771A1"/>
    <w:rsid w:val="00177774"/>
    <w:rsid w:val="00180A4E"/>
    <w:rsid w:val="00180FC0"/>
    <w:rsid w:val="00181E72"/>
    <w:rsid w:val="001820B3"/>
    <w:rsid w:val="00182F09"/>
    <w:rsid w:val="001831C8"/>
    <w:rsid w:val="0018383F"/>
    <w:rsid w:val="00186C00"/>
    <w:rsid w:val="0018772C"/>
    <w:rsid w:val="001877AA"/>
    <w:rsid w:val="00190145"/>
    <w:rsid w:val="00190775"/>
    <w:rsid w:val="00191897"/>
    <w:rsid w:val="00191BF8"/>
    <w:rsid w:val="00192018"/>
    <w:rsid w:val="00192F12"/>
    <w:rsid w:val="00194E47"/>
    <w:rsid w:val="00195C5F"/>
    <w:rsid w:val="00196218"/>
    <w:rsid w:val="00196DD5"/>
    <w:rsid w:val="001A0040"/>
    <w:rsid w:val="001A02B6"/>
    <w:rsid w:val="001A05C2"/>
    <w:rsid w:val="001A0CB3"/>
    <w:rsid w:val="001A1C5E"/>
    <w:rsid w:val="001A1F96"/>
    <w:rsid w:val="001A224B"/>
    <w:rsid w:val="001A382C"/>
    <w:rsid w:val="001A5D7B"/>
    <w:rsid w:val="001B132A"/>
    <w:rsid w:val="001B1F7A"/>
    <w:rsid w:val="001B2CF3"/>
    <w:rsid w:val="001B4E2E"/>
    <w:rsid w:val="001B628E"/>
    <w:rsid w:val="001B6724"/>
    <w:rsid w:val="001B7C26"/>
    <w:rsid w:val="001C00B7"/>
    <w:rsid w:val="001C154F"/>
    <w:rsid w:val="001C21B7"/>
    <w:rsid w:val="001C4FFA"/>
    <w:rsid w:val="001C57B8"/>
    <w:rsid w:val="001C6BA6"/>
    <w:rsid w:val="001C7C1C"/>
    <w:rsid w:val="001D04E0"/>
    <w:rsid w:val="001D1A3E"/>
    <w:rsid w:val="001D3750"/>
    <w:rsid w:val="001D437E"/>
    <w:rsid w:val="001D6900"/>
    <w:rsid w:val="001D7949"/>
    <w:rsid w:val="001E012F"/>
    <w:rsid w:val="001E0196"/>
    <w:rsid w:val="001E049D"/>
    <w:rsid w:val="001E36EA"/>
    <w:rsid w:val="001E389E"/>
    <w:rsid w:val="001E3AD3"/>
    <w:rsid w:val="001E5D29"/>
    <w:rsid w:val="001E6E60"/>
    <w:rsid w:val="001F52D2"/>
    <w:rsid w:val="001F53F8"/>
    <w:rsid w:val="00201618"/>
    <w:rsid w:val="00201AF5"/>
    <w:rsid w:val="00202073"/>
    <w:rsid w:val="0020350D"/>
    <w:rsid w:val="002051D6"/>
    <w:rsid w:val="002066B5"/>
    <w:rsid w:val="0020687B"/>
    <w:rsid w:val="002068A0"/>
    <w:rsid w:val="00206AF3"/>
    <w:rsid w:val="00210774"/>
    <w:rsid w:val="00212F06"/>
    <w:rsid w:val="00216FAD"/>
    <w:rsid w:val="00217F83"/>
    <w:rsid w:val="002204C4"/>
    <w:rsid w:val="002227C7"/>
    <w:rsid w:val="00222F42"/>
    <w:rsid w:val="00223129"/>
    <w:rsid w:val="00223EE4"/>
    <w:rsid w:val="0022558E"/>
    <w:rsid w:val="00225BAE"/>
    <w:rsid w:val="00226608"/>
    <w:rsid w:val="0022734C"/>
    <w:rsid w:val="00227DC0"/>
    <w:rsid w:val="002321BB"/>
    <w:rsid w:val="00232AC9"/>
    <w:rsid w:val="00233048"/>
    <w:rsid w:val="00233739"/>
    <w:rsid w:val="00233CA2"/>
    <w:rsid w:val="002343D8"/>
    <w:rsid w:val="00234602"/>
    <w:rsid w:val="002369AD"/>
    <w:rsid w:val="0024091E"/>
    <w:rsid w:val="00240C37"/>
    <w:rsid w:val="002425D3"/>
    <w:rsid w:val="0024274B"/>
    <w:rsid w:val="00242797"/>
    <w:rsid w:val="0024438F"/>
    <w:rsid w:val="0024452A"/>
    <w:rsid w:val="0024567A"/>
    <w:rsid w:val="00247F3C"/>
    <w:rsid w:val="002502B1"/>
    <w:rsid w:val="00251D6E"/>
    <w:rsid w:val="00253D79"/>
    <w:rsid w:val="00254D6A"/>
    <w:rsid w:val="00255F87"/>
    <w:rsid w:val="00256FE3"/>
    <w:rsid w:val="00257396"/>
    <w:rsid w:val="0026010C"/>
    <w:rsid w:val="00260DBF"/>
    <w:rsid w:val="00261EE9"/>
    <w:rsid w:val="002643E6"/>
    <w:rsid w:val="00264A8B"/>
    <w:rsid w:val="002653E3"/>
    <w:rsid w:val="0026593F"/>
    <w:rsid w:val="002659B5"/>
    <w:rsid w:val="00266727"/>
    <w:rsid w:val="002672FF"/>
    <w:rsid w:val="00267673"/>
    <w:rsid w:val="00267E4F"/>
    <w:rsid w:val="00267EED"/>
    <w:rsid w:val="002704E9"/>
    <w:rsid w:val="00271EE3"/>
    <w:rsid w:val="002723B1"/>
    <w:rsid w:val="00272B59"/>
    <w:rsid w:val="0027477A"/>
    <w:rsid w:val="002759FB"/>
    <w:rsid w:val="00275F21"/>
    <w:rsid w:val="002774C5"/>
    <w:rsid w:val="00277C6D"/>
    <w:rsid w:val="00277F9B"/>
    <w:rsid w:val="00280829"/>
    <w:rsid w:val="00282C9C"/>
    <w:rsid w:val="00283209"/>
    <w:rsid w:val="002845D3"/>
    <w:rsid w:val="00284AE0"/>
    <w:rsid w:val="00286400"/>
    <w:rsid w:val="0029052C"/>
    <w:rsid w:val="002909C0"/>
    <w:rsid w:val="00291065"/>
    <w:rsid w:val="00291099"/>
    <w:rsid w:val="002936ED"/>
    <w:rsid w:val="00293BD8"/>
    <w:rsid w:val="00295B62"/>
    <w:rsid w:val="00296507"/>
    <w:rsid w:val="002979E9"/>
    <w:rsid w:val="00297F2B"/>
    <w:rsid w:val="002A06A6"/>
    <w:rsid w:val="002A14D6"/>
    <w:rsid w:val="002A1593"/>
    <w:rsid w:val="002A25FE"/>
    <w:rsid w:val="002A4B7D"/>
    <w:rsid w:val="002A610F"/>
    <w:rsid w:val="002A6279"/>
    <w:rsid w:val="002A63B7"/>
    <w:rsid w:val="002A64F8"/>
    <w:rsid w:val="002A6F9E"/>
    <w:rsid w:val="002B2175"/>
    <w:rsid w:val="002B3C13"/>
    <w:rsid w:val="002B5B87"/>
    <w:rsid w:val="002B6233"/>
    <w:rsid w:val="002B7CDB"/>
    <w:rsid w:val="002C0A02"/>
    <w:rsid w:val="002C0FD7"/>
    <w:rsid w:val="002C169F"/>
    <w:rsid w:val="002C191E"/>
    <w:rsid w:val="002C2A29"/>
    <w:rsid w:val="002C4D29"/>
    <w:rsid w:val="002C726E"/>
    <w:rsid w:val="002C7567"/>
    <w:rsid w:val="002C7D42"/>
    <w:rsid w:val="002C7D7B"/>
    <w:rsid w:val="002D0705"/>
    <w:rsid w:val="002D0E15"/>
    <w:rsid w:val="002D1336"/>
    <w:rsid w:val="002D4627"/>
    <w:rsid w:val="002D51C8"/>
    <w:rsid w:val="002D72DB"/>
    <w:rsid w:val="002D78A6"/>
    <w:rsid w:val="002E0286"/>
    <w:rsid w:val="002E059E"/>
    <w:rsid w:val="002E0D75"/>
    <w:rsid w:val="002E1482"/>
    <w:rsid w:val="002E15AC"/>
    <w:rsid w:val="002E2519"/>
    <w:rsid w:val="002E3102"/>
    <w:rsid w:val="002E3104"/>
    <w:rsid w:val="002E3FB7"/>
    <w:rsid w:val="002E489A"/>
    <w:rsid w:val="002E4C9B"/>
    <w:rsid w:val="002E65B0"/>
    <w:rsid w:val="002F0894"/>
    <w:rsid w:val="002F228B"/>
    <w:rsid w:val="002F2E46"/>
    <w:rsid w:val="002F4CC7"/>
    <w:rsid w:val="002F6C15"/>
    <w:rsid w:val="002F6E14"/>
    <w:rsid w:val="002F703C"/>
    <w:rsid w:val="002F705C"/>
    <w:rsid w:val="002F794C"/>
    <w:rsid w:val="002F79CB"/>
    <w:rsid w:val="00300DEC"/>
    <w:rsid w:val="0030110F"/>
    <w:rsid w:val="00301750"/>
    <w:rsid w:val="00301F52"/>
    <w:rsid w:val="00303FB4"/>
    <w:rsid w:val="00306B81"/>
    <w:rsid w:val="0031082A"/>
    <w:rsid w:val="00310D06"/>
    <w:rsid w:val="00311B2F"/>
    <w:rsid w:val="00312D53"/>
    <w:rsid w:val="00312EA1"/>
    <w:rsid w:val="00313C30"/>
    <w:rsid w:val="00314050"/>
    <w:rsid w:val="00315979"/>
    <w:rsid w:val="00315B68"/>
    <w:rsid w:val="003161F5"/>
    <w:rsid w:val="00317AA8"/>
    <w:rsid w:val="00317DF9"/>
    <w:rsid w:val="00320AB8"/>
    <w:rsid w:val="003217C7"/>
    <w:rsid w:val="00323EA1"/>
    <w:rsid w:val="00324EB9"/>
    <w:rsid w:val="0032608B"/>
    <w:rsid w:val="0032660B"/>
    <w:rsid w:val="00327F3D"/>
    <w:rsid w:val="0033026D"/>
    <w:rsid w:val="00331129"/>
    <w:rsid w:val="00331AFE"/>
    <w:rsid w:val="003332F0"/>
    <w:rsid w:val="003332FD"/>
    <w:rsid w:val="00333B3D"/>
    <w:rsid w:val="003349A5"/>
    <w:rsid w:val="00335827"/>
    <w:rsid w:val="00335BFB"/>
    <w:rsid w:val="0033618E"/>
    <w:rsid w:val="00336AB2"/>
    <w:rsid w:val="0033735F"/>
    <w:rsid w:val="00340875"/>
    <w:rsid w:val="0034286B"/>
    <w:rsid w:val="00345251"/>
    <w:rsid w:val="003458E0"/>
    <w:rsid w:val="00347BD6"/>
    <w:rsid w:val="00347C63"/>
    <w:rsid w:val="003508BC"/>
    <w:rsid w:val="00350B2D"/>
    <w:rsid w:val="00351667"/>
    <w:rsid w:val="00351FF1"/>
    <w:rsid w:val="00352B2B"/>
    <w:rsid w:val="003549A2"/>
    <w:rsid w:val="00356600"/>
    <w:rsid w:val="00356803"/>
    <w:rsid w:val="003571E1"/>
    <w:rsid w:val="00361072"/>
    <w:rsid w:val="00361372"/>
    <w:rsid w:val="00361446"/>
    <w:rsid w:val="00361A47"/>
    <w:rsid w:val="003626DA"/>
    <w:rsid w:val="00362FF0"/>
    <w:rsid w:val="003631A4"/>
    <w:rsid w:val="003636B3"/>
    <w:rsid w:val="00364DF1"/>
    <w:rsid w:val="0036500A"/>
    <w:rsid w:val="00365528"/>
    <w:rsid w:val="0037077A"/>
    <w:rsid w:val="00372906"/>
    <w:rsid w:val="00372DAB"/>
    <w:rsid w:val="00373228"/>
    <w:rsid w:val="003747B3"/>
    <w:rsid w:val="00375698"/>
    <w:rsid w:val="00375913"/>
    <w:rsid w:val="00376CB6"/>
    <w:rsid w:val="00376E43"/>
    <w:rsid w:val="0038455E"/>
    <w:rsid w:val="00384DA1"/>
    <w:rsid w:val="003858E0"/>
    <w:rsid w:val="0038685D"/>
    <w:rsid w:val="003868FE"/>
    <w:rsid w:val="00386AF5"/>
    <w:rsid w:val="0039018F"/>
    <w:rsid w:val="003905F0"/>
    <w:rsid w:val="00390D9F"/>
    <w:rsid w:val="00390E65"/>
    <w:rsid w:val="00391337"/>
    <w:rsid w:val="0039282A"/>
    <w:rsid w:val="003928DF"/>
    <w:rsid w:val="00393789"/>
    <w:rsid w:val="00393BCE"/>
    <w:rsid w:val="00394017"/>
    <w:rsid w:val="00395B2B"/>
    <w:rsid w:val="00397544"/>
    <w:rsid w:val="003977B5"/>
    <w:rsid w:val="00397F19"/>
    <w:rsid w:val="003A09ED"/>
    <w:rsid w:val="003A0A03"/>
    <w:rsid w:val="003A1607"/>
    <w:rsid w:val="003A1C1F"/>
    <w:rsid w:val="003A4271"/>
    <w:rsid w:val="003A42D3"/>
    <w:rsid w:val="003A4521"/>
    <w:rsid w:val="003A47C3"/>
    <w:rsid w:val="003A6B2E"/>
    <w:rsid w:val="003A7DEE"/>
    <w:rsid w:val="003B26EC"/>
    <w:rsid w:val="003B2C91"/>
    <w:rsid w:val="003B338C"/>
    <w:rsid w:val="003B4236"/>
    <w:rsid w:val="003B591C"/>
    <w:rsid w:val="003B67BF"/>
    <w:rsid w:val="003C0F89"/>
    <w:rsid w:val="003C1555"/>
    <w:rsid w:val="003C2EE1"/>
    <w:rsid w:val="003C31C2"/>
    <w:rsid w:val="003C3E70"/>
    <w:rsid w:val="003C3F29"/>
    <w:rsid w:val="003C5F2E"/>
    <w:rsid w:val="003C602A"/>
    <w:rsid w:val="003D015F"/>
    <w:rsid w:val="003D073B"/>
    <w:rsid w:val="003D1A1B"/>
    <w:rsid w:val="003D271D"/>
    <w:rsid w:val="003D295D"/>
    <w:rsid w:val="003D39BB"/>
    <w:rsid w:val="003D3B1B"/>
    <w:rsid w:val="003D43A1"/>
    <w:rsid w:val="003D491C"/>
    <w:rsid w:val="003D5F16"/>
    <w:rsid w:val="003D5F7B"/>
    <w:rsid w:val="003D68EF"/>
    <w:rsid w:val="003D6B10"/>
    <w:rsid w:val="003D73A1"/>
    <w:rsid w:val="003D77B9"/>
    <w:rsid w:val="003D783D"/>
    <w:rsid w:val="003E02A0"/>
    <w:rsid w:val="003E049D"/>
    <w:rsid w:val="003E15DC"/>
    <w:rsid w:val="003E1B06"/>
    <w:rsid w:val="003E1F56"/>
    <w:rsid w:val="003E23C4"/>
    <w:rsid w:val="003E4515"/>
    <w:rsid w:val="003E7D92"/>
    <w:rsid w:val="003F16E3"/>
    <w:rsid w:val="003F3BAA"/>
    <w:rsid w:val="003F7D91"/>
    <w:rsid w:val="00400726"/>
    <w:rsid w:val="00400DD4"/>
    <w:rsid w:val="00400F0E"/>
    <w:rsid w:val="0040249C"/>
    <w:rsid w:val="00403BF3"/>
    <w:rsid w:val="00404A73"/>
    <w:rsid w:val="00405445"/>
    <w:rsid w:val="0040689F"/>
    <w:rsid w:val="004068FD"/>
    <w:rsid w:val="00407DBC"/>
    <w:rsid w:val="00410C56"/>
    <w:rsid w:val="00410DD3"/>
    <w:rsid w:val="004111A0"/>
    <w:rsid w:val="00411831"/>
    <w:rsid w:val="00413F4F"/>
    <w:rsid w:val="00414937"/>
    <w:rsid w:val="00414EC5"/>
    <w:rsid w:val="00416989"/>
    <w:rsid w:val="00416AF4"/>
    <w:rsid w:val="004176A6"/>
    <w:rsid w:val="004219E6"/>
    <w:rsid w:val="00422837"/>
    <w:rsid w:val="0042302A"/>
    <w:rsid w:val="00423D9C"/>
    <w:rsid w:val="00424557"/>
    <w:rsid w:val="00425DAC"/>
    <w:rsid w:val="00427CC5"/>
    <w:rsid w:val="00430622"/>
    <w:rsid w:val="004307A3"/>
    <w:rsid w:val="004327AA"/>
    <w:rsid w:val="00432F15"/>
    <w:rsid w:val="00433237"/>
    <w:rsid w:val="0043638D"/>
    <w:rsid w:val="004368F8"/>
    <w:rsid w:val="00436D50"/>
    <w:rsid w:val="004373B5"/>
    <w:rsid w:val="00443026"/>
    <w:rsid w:val="00444246"/>
    <w:rsid w:val="00444980"/>
    <w:rsid w:val="00444E63"/>
    <w:rsid w:val="004454AE"/>
    <w:rsid w:val="00445F61"/>
    <w:rsid w:val="004471F4"/>
    <w:rsid w:val="0045010A"/>
    <w:rsid w:val="0045019A"/>
    <w:rsid w:val="0045151C"/>
    <w:rsid w:val="0045184D"/>
    <w:rsid w:val="00451FB9"/>
    <w:rsid w:val="00452A32"/>
    <w:rsid w:val="00455E3B"/>
    <w:rsid w:val="00456570"/>
    <w:rsid w:val="00456D8A"/>
    <w:rsid w:val="00457B6B"/>
    <w:rsid w:val="00461DDD"/>
    <w:rsid w:val="00462C5E"/>
    <w:rsid w:val="00463CDD"/>
    <w:rsid w:val="00463F63"/>
    <w:rsid w:val="004656EB"/>
    <w:rsid w:val="00465D18"/>
    <w:rsid w:val="0046709C"/>
    <w:rsid w:val="00467BBB"/>
    <w:rsid w:val="0047113E"/>
    <w:rsid w:val="00473409"/>
    <w:rsid w:val="00476007"/>
    <w:rsid w:val="00477243"/>
    <w:rsid w:val="004773E4"/>
    <w:rsid w:val="004800F5"/>
    <w:rsid w:val="004807AF"/>
    <w:rsid w:val="00480822"/>
    <w:rsid w:val="00480BEB"/>
    <w:rsid w:val="00481015"/>
    <w:rsid w:val="00481378"/>
    <w:rsid w:val="004830F2"/>
    <w:rsid w:val="00484F5D"/>
    <w:rsid w:val="004850AB"/>
    <w:rsid w:val="004856CE"/>
    <w:rsid w:val="0048649B"/>
    <w:rsid w:val="004867CE"/>
    <w:rsid w:val="00487090"/>
    <w:rsid w:val="0048791D"/>
    <w:rsid w:val="00492AA0"/>
    <w:rsid w:val="00492C45"/>
    <w:rsid w:val="0049784F"/>
    <w:rsid w:val="00497C4F"/>
    <w:rsid w:val="004A0551"/>
    <w:rsid w:val="004A072B"/>
    <w:rsid w:val="004A08E3"/>
    <w:rsid w:val="004A101F"/>
    <w:rsid w:val="004A1711"/>
    <w:rsid w:val="004A3394"/>
    <w:rsid w:val="004A3E41"/>
    <w:rsid w:val="004A4164"/>
    <w:rsid w:val="004A54ED"/>
    <w:rsid w:val="004A5C0F"/>
    <w:rsid w:val="004A5F44"/>
    <w:rsid w:val="004A6671"/>
    <w:rsid w:val="004A7EE6"/>
    <w:rsid w:val="004B1C85"/>
    <w:rsid w:val="004B3C89"/>
    <w:rsid w:val="004B4138"/>
    <w:rsid w:val="004B447E"/>
    <w:rsid w:val="004B4612"/>
    <w:rsid w:val="004B48D1"/>
    <w:rsid w:val="004B49B0"/>
    <w:rsid w:val="004B61E8"/>
    <w:rsid w:val="004C20BF"/>
    <w:rsid w:val="004C2531"/>
    <w:rsid w:val="004C3508"/>
    <w:rsid w:val="004C3686"/>
    <w:rsid w:val="004C4925"/>
    <w:rsid w:val="004C4F48"/>
    <w:rsid w:val="004C5370"/>
    <w:rsid w:val="004C55FD"/>
    <w:rsid w:val="004C579E"/>
    <w:rsid w:val="004C695A"/>
    <w:rsid w:val="004C7AD7"/>
    <w:rsid w:val="004C7BD9"/>
    <w:rsid w:val="004D0404"/>
    <w:rsid w:val="004D1B76"/>
    <w:rsid w:val="004D286C"/>
    <w:rsid w:val="004D2C56"/>
    <w:rsid w:val="004D2FE1"/>
    <w:rsid w:val="004D33B8"/>
    <w:rsid w:val="004D3B2F"/>
    <w:rsid w:val="004D449D"/>
    <w:rsid w:val="004E1FDC"/>
    <w:rsid w:val="004E46CA"/>
    <w:rsid w:val="004E68B8"/>
    <w:rsid w:val="004E6DAD"/>
    <w:rsid w:val="004F2EA1"/>
    <w:rsid w:val="004F3256"/>
    <w:rsid w:val="004F3FCB"/>
    <w:rsid w:val="004F44ED"/>
    <w:rsid w:val="004F4D4B"/>
    <w:rsid w:val="004F532C"/>
    <w:rsid w:val="004F57FC"/>
    <w:rsid w:val="004F5A1B"/>
    <w:rsid w:val="004F684B"/>
    <w:rsid w:val="004F6ABB"/>
    <w:rsid w:val="004F6EFA"/>
    <w:rsid w:val="004F7729"/>
    <w:rsid w:val="00501230"/>
    <w:rsid w:val="0050129A"/>
    <w:rsid w:val="005024F7"/>
    <w:rsid w:val="00505485"/>
    <w:rsid w:val="00507594"/>
    <w:rsid w:val="00510611"/>
    <w:rsid w:val="00510AB7"/>
    <w:rsid w:val="00510F48"/>
    <w:rsid w:val="00511346"/>
    <w:rsid w:val="00511F73"/>
    <w:rsid w:val="005121DE"/>
    <w:rsid w:val="00512637"/>
    <w:rsid w:val="005127DD"/>
    <w:rsid w:val="00512937"/>
    <w:rsid w:val="00513DC7"/>
    <w:rsid w:val="00514B01"/>
    <w:rsid w:val="00514B0C"/>
    <w:rsid w:val="00516304"/>
    <w:rsid w:val="005178BB"/>
    <w:rsid w:val="00521421"/>
    <w:rsid w:val="005230DB"/>
    <w:rsid w:val="00523C15"/>
    <w:rsid w:val="00523CBB"/>
    <w:rsid w:val="00524704"/>
    <w:rsid w:val="005254C0"/>
    <w:rsid w:val="005267F7"/>
    <w:rsid w:val="005271D8"/>
    <w:rsid w:val="005275FA"/>
    <w:rsid w:val="00531313"/>
    <w:rsid w:val="00531917"/>
    <w:rsid w:val="005349E9"/>
    <w:rsid w:val="005356A3"/>
    <w:rsid w:val="00535BF1"/>
    <w:rsid w:val="00535E99"/>
    <w:rsid w:val="00537402"/>
    <w:rsid w:val="00537D21"/>
    <w:rsid w:val="00540502"/>
    <w:rsid w:val="00540E96"/>
    <w:rsid w:val="005414AC"/>
    <w:rsid w:val="00542A15"/>
    <w:rsid w:val="00544D84"/>
    <w:rsid w:val="00545A3A"/>
    <w:rsid w:val="00545A7C"/>
    <w:rsid w:val="00545BCA"/>
    <w:rsid w:val="00545FA9"/>
    <w:rsid w:val="00547780"/>
    <w:rsid w:val="00550FE7"/>
    <w:rsid w:val="0055117E"/>
    <w:rsid w:val="00553B68"/>
    <w:rsid w:val="005559C3"/>
    <w:rsid w:val="00555F7F"/>
    <w:rsid w:val="005568B3"/>
    <w:rsid w:val="005570F0"/>
    <w:rsid w:val="005570FB"/>
    <w:rsid w:val="00557541"/>
    <w:rsid w:val="00557C56"/>
    <w:rsid w:val="005617EA"/>
    <w:rsid w:val="005619F6"/>
    <w:rsid w:val="00563D77"/>
    <w:rsid w:val="00563F86"/>
    <w:rsid w:val="0056460F"/>
    <w:rsid w:val="00566BAC"/>
    <w:rsid w:val="005677B3"/>
    <w:rsid w:val="00570FFF"/>
    <w:rsid w:val="005711E3"/>
    <w:rsid w:val="005713E6"/>
    <w:rsid w:val="005717C0"/>
    <w:rsid w:val="005718A7"/>
    <w:rsid w:val="00572AA3"/>
    <w:rsid w:val="005742DF"/>
    <w:rsid w:val="00574A53"/>
    <w:rsid w:val="00575B9E"/>
    <w:rsid w:val="005778A8"/>
    <w:rsid w:val="00581094"/>
    <w:rsid w:val="00582741"/>
    <w:rsid w:val="0058532D"/>
    <w:rsid w:val="00585E21"/>
    <w:rsid w:val="00585EF9"/>
    <w:rsid w:val="005866FA"/>
    <w:rsid w:val="00586AA5"/>
    <w:rsid w:val="005876CB"/>
    <w:rsid w:val="0059062E"/>
    <w:rsid w:val="00591204"/>
    <w:rsid w:val="00595A00"/>
    <w:rsid w:val="005A0D18"/>
    <w:rsid w:val="005A245D"/>
    <w:rsid w:val="005A3798"/>
    <w:rsid w:val="005A4EFC"/>
    <w:rsid w:val="005A513C"/>
    <w:rsid w:val="005A6143"/>
    <w:rsid w:val="005A7175"/>
    <w:rsid w:val="005A7D6A"/>
    <w:rsid w:val="005A7FAA"/>
    <w:rsid w:val="005B0187"/>
    <w:rsid w:val="005B1057"/>
    <w:rsid w:val="005B11BD"/>
    <w:rsid w:val="005B15D7"/>
    <w:rsid w:val="005B25E5"/>
    <w:rsid w:val="005B25F6"/>
    <w:rsid w:val="005B32C3"/>
    <w:rsid w:val="005B3A9F"/>
    <w:rsid w:val="005B3FB4"/>
    <w:rsid w:val="005B3FBB"/>
    <w:rsid w:val="005B4387"/>
    <w:rsid w:val="005B4576"/>
    <w:rsid w:val="005B6C20"/>
    <w:rsid w:val="005C29FF"/>
    <w:rsid w:val="005C3496"/>
    <w:rsid w:val="005C3D91"/>
    <w:rsid w:val="005C6168"/>
    <w:rsid w:val="005C685E"/>
    <w:rsid w:val="005C72AE"/>
    <w:rsid w:val="005D1FCA"/>
    <w:rsid w:val="005D2683"/>
    <w:rsid w:val="005D567F"/>
    <w:rsid w:val="005D5982"/>
    <w:rsid w:val="005E0767"/>
    <w:rsid w:val="005E0976"/>
    <w:rsid w:val="005E14EE"/>
    <w:rsid w:val="005E1860"/>
    <w:rsid w:val="005E3AD4"/>
    <w:rsid w:val="005E4EA8"/>
    <w:rsid w:val="005E59AC"/>
    <w:rsid w:val="005E6CB1"/>
    <w:rsid w:val="005E75D7"/>
    <w:rsid w:val="005E78A2"/>
    <w:rsid w:val="005F0A67"/>
    <w:rsid w:val="005F0DCE"/>
    <w:rsid w:val="005F2BD2"/>
    <w:rsid w:val="005F2BFD"/>
    <w:rsid w:val="005F3306"/>
    <w:rsid w:val="005F34E9"/>
    <w:rsid w:val="005F4497"/>
    <w:rsid w:val="005F4828"/>
    <w:rsid w:val="005F54F2"/>
    <w:rsid w:val="005F7CEE"/>
    <w:rsid w:val="0060075C"/>
    <w:rsid w:val="00600ACF"/>
    <w:rsid w:val="00600B19"/>
    <w:rsid w:val="00602738"/>
    <w:rsid w:val="00602AE3"/>
    <w:rsid w:val="00602C56"/>
    <w:rsid w:val="00604C17"/>
    <w:rsid w:val="006057B5"/>
    <w:rsid w:val="00606EE9"/>
    <w:rsid w:val="00607D31"/>
    <w:rsid w:val="00610039"/>
    <w:rsid w:val="00610076"/>
    <w:rsid w:val="006100EC"/>
    <w:rsid w:val="00610936"/>
    <w:rsid w:val="0061269C"/>
    <w:rsid w:val="00612D8C"/>
    <w:rsid w:val="00617399"/>
    <w:rsid w:val="00621100"/>
    <w:rsid w:val="006224FE"/>
    <w:rsid w:val="00622F75"/>
    <w:rsid w:val="00623625"/>
    <w:rsid w:val="00623CD7"/>
    <w:rsid w:val="00623D96"/>
    <w:rsid w:val="006258F8"/>
    <w:rsid w:val="00626540"/>
    <w:rsid w:val="0063076F"/>
    <w:rsid w:val="00632154"/>
    <w:rsid w:val="006322EC"/>
    <w:rsid w:val="00632F03"/>
    <w:rsid w:val="006336E5"/>
    <w:rsid w:val="00633AB0"/>
    <w:rsid w:val="00634F6D"/>
    <w:rsid w:val="00635F1A"/>
    <w:rsid w:val="00636803"/>
    <w:rsid w:val="00636A35"/>
    <w:rsid w:val="006400B7"/>
    <w:rsid w:val="00643695"/>
    <w:rsid w:val="0064410B"/>
    <w:rsid w:val="00646FF0"/>
    <w:rsid w:val="0064757D"/>
    <w:rsid w:val="00647661"/>
    <w:rsid w:val="00650B41"/>
    <w:rsid w:val="006558D6"/>
    <w:rsid w:val="00656000"/>
    <w:rsid w:val="00656AA0"/>
    <w:rsid w:val="00657DFB"/>
    <w:rsid w:val="00657E78"/>
    <w:rsid w:val="0066036E"/>
    <w:rsid w:val="00661A30"/>
    <w:rsid w:val="00662899"/>
    <w:rsid w:val="0066289D"/>
    <w:rsid w:val="00662B37"/>
    <w:rsid w:val="00662BDB"/>
    <w:rsid w:val="0066330A"/>
    <w:rsid w:val="00664508"/>
    <w:rsid w:val="00664AE0"/>
    <w:rsid w:val="00665731"/>
    <w:rsid w:val="00666BB5"/>
    <w:rsid w:val="00666F50"/>
    <w:rsid w:val="00666FC1"/>
    <w:rsid w:val="00671DD6"/>
    <w:rsid w:val="00672111"/>
    <w:rsid w:val="00672869"/>
    <w:rsid w:val="00672DF8"/>
    <w:rsid w:val="00672F9B"/>
    <w:rsid w:val="00673996"/>
    <w:rsid w:val="00674192"/>
    <w:rsid w:val="00675AB8"/>
    <w:rsid w:val="00676201"/>
    <w:rsid w:val="006767C4"/>
    <w:rsid w:val="006779D9"/>
    <w:rsid w:val="00680B7B"/>
    <w:rsid w:val="0068220B"/>
    <w:rsid w:val="006832D7"/>
    <w:rsid w:val="0068353C"/>
    <w:rsid w:val="00684197"/>
    <w:rsid w:val="006849CE"/>
    <w:rsid w:val="00684FAD"/>
    <w:rsid w:val="00685A84"/>
    <w:rsid w:val="00691E21"/>
    <w:rsid w:val="00693BD4"/>
    <w:rsid w:val="00694EBD"/>
    <w:rsid w:val="006963CF"/>
    <w:rsid w:val="00696538"/>
    <w:rsid w:val="006966E2"/>
    <w:rsid w:val="00696D15"/>
    <w:rsid w:val="00697D02"/>
    <w:rsid w:val="006A07FE"/>
    <w:rsid w:val="006A095F"/>
    <w:rsid w:val="006A276B"/>
    <w:rsid w:val="006A3714"/>
    <w:rsid w:val="006A5063"/>
    <w:rsid w:val="006A5AA6"/>
    <w:rsid w:val="006A6278"/>
    <w:rsid w:val="006A7193"/>
    <w:rsid w:val="006B179F"/>
    <w:rsid w:val="006B1E53"/>
    <w:rsid w:val="006B2226"/>
    <w:rsid w:val="006B23FF"/>
    <w:rsid w:val="006B4DF5"/>
    <w:rsid w:val="006B5158"/>
    <w:rsid w:val="006B5AF1"/>
    <w:rsid w:val="006B6B7F"/>
    <w:rsid w:val="006B7130"/>
    <w:rsid w:val="006B788D"/>
    <w:rsid w:val="006C0826"/>
    <w:rsid w:val="006C0DCD"/>
    <w:rsid w:val="006C1E80"/>
    <w:rsid w:val="006C2C20"/>
    <w:rsid w:val="006C3175"/>
    <w:rsid w:val="006C3CAC"/>
    <w:rsid w:val="006C4870"/>
    <w:rsid w:val="006C5764"/>
    <w:rsid w:val="006C60C1"/>
    <w:rsid w:val="006C7BF7"/>
    <w:rsid w:val="006D0C32"/>
    <w:rsid w:val="006D2869"/>
    <w:rsid w:val="006D2E73"/>
    <w:rsid w:val="006D2EE1"/>
    <w:rsid w:val="006D466C"/>
    <w:rsid w:val="006D4E83"/>
    <w:rsid w:val="006D5CA7"/>
    <w:rsid w:val="006D5D5B"/>
    <w:rsid w:val="006D6002"/>
    <w:rsid w:val="006D6FF7"/>
    <w:rsid w:val="006D757F"/>
    <w:rsid w:val="006D76C9"/>
    <w:rsid w:val="006E01AD"/>
    <w:rsid w:val="006E136F"/>
    <w:rsid w:val="006E15FA"/>
    <w:rsid w:val="006E18FC"/>
    <w:rsid w:val="006E4BF7"/>
    <w:rsid w:val="006E642B"/>
    <w:rsid w:val="006F0749"/>
    <w:rsid w:val="006F09F2"/>
    <w:rsid w:val="006F17C7"/>
    <w:rsid w:val="006F2B12"/>
    <w:rsid w:val="006F2E69"/>
    <w:rsid w:val="006F344D"/>
    <w:rsid w:val="006F35A8"/>
    <w:rsid w:val="006F3908"/>
    <w:rsid w:val="006F3F86"/>
    <w:rsid w:val="006F512A"/>
    <w:rsid w:val="006F7728"/>
    <w:rsid w:val="00700FC0"/>
    <w:rsid w:val="007010EE"/>
    <w:rsid w:val="007022DC"/>
    <w:rsid w:val="007026FB"/>
    <w:rsid w:val="007044E1"/>
    <w:rsid w:val="007051AA"/>
    <w:rsid w:val="0070551F"/>
    <w:rsid w:val="00705B72"/>
    <w:rsid w:val="00707878"/>
    <w:rsid w:val="007103AA"/>
    <w:rsid w:val="007109DE"/>
    <w:rsid w:val="007147C2"/>
    <w:rsid w:val="0071503C"/>
    <w:rsid w:val="00715588"/>
    <w:rsid w:val="007168D1"/>
    <w:rsid w:val="00717D3A"/>
    <w:rsid w:val="00717D73"/>
    <w:rsid w:val="007209BA"/>
    <w:rsid w:val="00721093"/>
    <w:rsid w:val="0072181C"/>
    <w:rsid w:val="00722671"/>
    <w:rsid w:val="00722B53"/>
    <w:rsid w:val="00724887"/>
    <w:rsid w:val="007256F6"/>
    <w:rsid w:val="007258C5"/>
    <w:rsid w:val="00726048"/>
    <w:rsid w:val="00726FD5"/>
    <w:rsid w:val="00727014"/>
    <w:rsid w:val="00727892"/>
    <w:rsid w:val="007304D5"/>
    <w:rsid w:val="00730C02"/>
    <w:rsid w:val="00731313"/>
    <w:rsid w:val="00731335"/>
    <w:rsid w:val="007317BB"/>
    <w:rsid w:val="00733C47"/>
    <w:rsid w:val="00736218"/>
    <w:rsid w:val="007362C6"/>
    <w:rsid w:val="00736B34"/>
    <w:rsid w:val="00737257"/>
    <w:rsid w:val="007373E3"/>
    <w:rsid w:val="00740662"/>
    <w:rsid w:val="00741CF3"/>
    <w:rsid w:val="00742330"/>
    <w:rsid w:val="007424C0"/>
    <w:rsid w:val="007430E9"/>
    <w:rsid w:val="00743532"/>
    <w:rsid w:val="00745A58"/>
    <w:rsid w:val="007463B4"/>
    <w:rsid w:val="00746B88"/>
    <w:rsid w:val="007477E7"/>
    <w:rsid w:val="00747D03"/>
    <w:rsid w:val="007518CC"/>
    <w:rsid w:val="00752065"/>
    <w:rsid w:val="0075255F"/>
    <w:rsid w:val="0075285E"/>
    <w:rsid w:val="00752B03"/>
    <w:rsid w:val="00752F02"/>
    <w:rsid w:val="00754BC3"/>
    <w:rsid w:val="00754E48"/>
    <w:rsid w:val="00755E59"/>
    <w:rsid w:val="007563EC"/>
    <w:rsid w:val="00757F23"/>
    <w:rsid w:val="007608A3"/>
    <w:rsid w:val="00760D0C"/>
    <w:rsid w:val="00761413"/>
    <w:rsid w:val="00761CE3"/>
    <w:rsid w:val="00762403"/>
    <w:rsid w:val="007627EC"/>
    <w:rsid w:val="007629D1"/>
    <w:rsid w:val="00762F78"/>
    <w:rsid w:val="00763166"/>
    <w:rsid w:val="00763555"/>
    <w:rsid w:val="007648B5"/>
    <w:rsid w:val="00764F33"/>
    <w:rsid w:val="00765946"/>
    <w:rsid w:val="00766732"/>
    <w:rsid w:val="007667DE"/>
    <w:rsid w:val="00766820"/>
    <w:rsid w:val="00766A3C"/>
    <w:rsid w:val="00766A7C"/>
    <w:rsid w:val="00767980"/>
    <w:rsid w:val="00767EBB"/>
    <w:rsid w:val="00771022"/>
    <w:rsid w:val="007712C6"/>
    <w:rsid w:val="00771FC0"/>
    <w:rsid w:val="007728E5"/>
    <w:rsid w:val="00772D7F"/>
    <w:rsid w:val="00772D89"/>
    <w:rsid w:val="0077529C"/>
    <w:rsid w:val="00775710"/>
    <w:rsid w:val="00775829"/>
    <w:rsid w:val="00775F3E"/>
    <w:rsid w:val="00776FC8"/>
    <w:rsid w:val="00776FDD"/>
    <w:rsid w:val="00777306"/>
    <w:rsid w:val="0078059C"/>
    <w:rsid w:val="00782823"/>
    <w:rsid w:val="00782E31"/>
    <w:rsid w:val="0078382A"/>
    <w:rsid w:val="00783D49"/>
    <w:rsid w:val="007841D3"/>
    <w:rsid w:val="00784212"/>
    <w:rsid w:val="007852D5"/>
    <w:rsid w:val="00785ACF"/>
    <w:rsid w:val="00786F03"/>
    <w:rsid w:val="00787100"/>
    <w:rsid w:val="00787CD0"/>
    <w:rsid w:val="00790343"/>
    <w:rsid w:val="0079151F"/>
    <w:rsid w:val="00791BB7"/>
    <w:rsid w:val="00794EB2"/>
    <w:rsid w:val="007951AC"/>
    <w:rsid w:val="007952DA"/>
    <w:rsid w:val="00795A51"/>
    <w:rsid w:val="00795B5E"/>
    <w:rsid w:val="007968CD"/>
    <w:rsid w:val="00797F19"/>
    <w:rsid w:val="007A3692"/>
    <w:rsid w:val="007A373E"/>
    <w:rsid w:val="007A4A53"/>
    <w:rsid w:val="007A5C31"/>
    <w:rsid w:val="007A6D02"/>
    <w:rsid w:val="007A71FB"/>
    <w:rsid w:val="007A7A1A"/>
    <w:rsid w:val="007B17AD"/>
    <w:rsid w:val="007B2D43"/>
    <w:rsid w:val="007B45A9"/>
    <w:rsid w:val="007B5CA5"/>
    <w:rsid w:val="007B658E"/>
    <w:rsid w:val="007C096C"/>
    <w:rsid w:val="007C099E"/>
    <w:rsid w:val="007C12EC"/>
    <w:rsid w:val="007C3E72"/>
    <w:rsid w:val="007C4A01"/>
    <w:rsid w:val="007C4F82"/>
    <w:rsid w:val="007C6CC1"/>
    <w:rsid w:val="007C6D82"/>
    <w:rsid w:val="007C6DEB"/>
    <w:rsid w:val="007C6F76"/>
    <w:rsid w:val="007C7F6D"/>
    <w:rsid w:val="007D0B64"/>
    <w:rsid w:val="007D0DDF"/>
    <w:rsid w:val="007D2AF9"/>
    <w:rsid w:val="007D2FF5"/>
    <w:rsid w:val="007D3C97"/>
    <w:rsid w:val="007D42A1"/>
    <w:rsid w:val="007D4665"/>
    <w:rsid w:val="007D50BA"/>
    <w:rsid w:val="007D5165"/>
    <w:rsid w:val="007D53C8"/>
    <w:rsid w:val="007D616C"/>
    <w:rsid w:val="007D6968"/>
    <w:rsid w:val="007D6B68"/>
    <w:rsid w:val="007D7ACF"/>
    <w:rsid w:val="007E2E12"/>
    <w:rsid w:val="007E327E"/>
    <w:rsid w:val="007E3CCB"/>
    <w:rsid w:val="007E535C"/>
    <w:rsid w:val="007E75C5"/>
    <w:rsid w:val="007E7CDC"/>
    <w:rsid w:val="007F0923"/>
    <w:rsid w:val="007F2EB6"/>
    <w:rsid w:val="007F3A73"/>
    <w:rsid w:val="007F4AB8"/>
    <w:rsid w:val="007F4C27"/>
    <w:rsid w:val="007F4DEA"/>
    <w:rsid w:val="007F7A7C"/>
    <w:rsid w:val="008006B8"/>
    <w:rsid w:val="008008E2"/>
    <w:rsid w:val="00801550"/>
    <w:rsid w:val="008018E2"/>
    <w:rsid w:val="008018E8"/>
    <w:rsid w:val="00801C03"/>
    <w:rsid w:val="00801D3F"/>
    <w:rsid w:val="00801EEB"/>
    <w:rsid w:val="008024BD"/>
    <w:rsid w:val="008031D8"/>
    <w:rsid w:val="00804EBE"/>
    <w:rsid w:val="00805ACC"/>
    <w:rsid w:val="00805E9E"/>
    <w:rsid w:val="00806E79"/>
    <w:rsid w:val="008070A4"/>
    <w:rsid w:val="00807632"/>
    <w:rsid w:val="00810423"/>
    <w:rsid w:val="0081216C"/>
    <w:rsid w:val="0081225F"/>
    <w:rsid w:val="00812D22"/>
    <w:rsid w:val="00813660"/>
    <w:rsid w:val="00813C40"/>
    <w:rsid w:val="00814773"/>
    <w:rsid w:val="00815DBF"/>
    <w:rsid w:val="00816655"/>
    <w:rsid w:val="00816A1C"/>
    <w:rsid w:val="00816C62"/>
    <w:rsid w:val="00817EE2"/>
    <w:rsid w:val="00820775"/>
    <w:rsid w:val="00821759"/>
    <w:rsid w:val="00822068"/>
    <w:rsid w:val="0082305F"/>
    <w:rsid w:val="00823063"/>
    <w:rsid w:val="0082440D"/>
    <w:rsid w:val="0082451B"/>
    <w:rsid w:val="00824E7F"/>
    <w:rsid w:val="00825565"/>
    <w:rsid w:val="0082560A"/>
    <w:rsid w:val="00827B94"/>
    <w:rsid w:val="00830CD9"/>
    <w:rsid w:val="00831B74"/>
    <w:rsid w:val="00831E3A"/>
    <w:rsid w:val="00832164"/>
    <w:rsid w:val="00832855"/>
    <w:rsid w:val="00832B46"/>
    <w:rsid w:val="0083358B"/>
    <w:rsid w:val="00833647"/>
    <w:rsid w:val="00834697"/>
    <w:rsid w:val="00840AD3"/>
    <w:rsid w:val="00842103"/>
    <w:rsid w:val="0084223C"/>
    <w:rsid w:val="008430CD"/>
    <w:rsid w:val="00843F36"/>
    <w:rsid w:val="00844446"/>
    <w:rsid w:val="00844706"/>
    <w:rsid w:val="00844B70"/>
    <w:rsid w:val="008456B8"/>
    <w:rsid w:val="0084573D"/>
    <w:rsid w:val="00845816"/>
    <w:rsid w:val="00845AD8"/>
    <w:rsid w:val="00846293"/>
    <w:rsid w:val="0084724D"/>
    <w:rsid w:val="00851F4C"/>
    <w:rsid w:val="008532AA"/>
    <w:rsid w:val="00854F5F"/>
    <w:rsid w:val="00854F91"/>
    <w:rsid w:val="0085554E"/>
    <w:rsid w:val="00860246"/>
    <w:rsid w:val="00861CA2"/>
    <w:rsid w:val="00862FD2"/>
    <w:rsid w:val="00864BE4"/>
    <w:rsid w:val="00866575"/>
    <w:rsid w:val="0086764B"/>
    <w:rsid w:val="008676E6"/>
    <w:rsid w:val="0087013B"/>
    <w:rsid w:val="008702A7"/>
    <w:rsid w:val="008704C7"/>
    <w:rsid w:val="00872C0F"/>
    <w:rsid w:val="00873574"/>
    <w:rsid w:val="00873D29"/>
    <w:rsid w:val="008741A4"/>
    <w:rsid w:val="008741ED"/>
    <w:rsid w:val="00874D55"/>
    <w:rsid w:val="00874EF0"/>
    <w:rsid w:val="008751B4"/>
    <w:rsid w:val="008759E8"/>
    <w:rsid w:val="00880545"/>
    <w:rsid w:val="00883048"/>
    <w:rsid w:val="00883229"/>
    <w:rsid w:val="00886771"/>
    <w:rsid w:val="0089135F"/>
    <w:rsid w:val="0089175A"/>
    <w:rsid w:val="00893D7E"/>
    <w:rsid w:val="00893F08"/>
    <w:rsid w:val="00895C1C"/>
    <w:rsid w:val="008963FC"/>
    <w:rsid w:val="00896466"/>
    <w:rsid w:val="00896CF1"/>
    <w:rsid w:val="00897250"/>
    <w:rsid w:val="00897EE9"/>
    <w:rsid w:val="008A1AB3"/>
    <w:rsid w:val="008A384C"/>
    <w:rsid w:val="008A5C59"/>
    <w:rsid w:val="008A6255"/>
    <w:rsid w:val="008A6737"/>
    <w:rsid w:val="008A7776"/>
    <w:rsid w:val="008B05C5"/>
    <w:rsid w:val="008B17B6"/>
    <w:rsid w:val="008B18C6"/>
    <w:rsid w:val="008B2138"/>
    <w:rsid w:val="008B2395"/>
    <w:rsid w:val="008B33CD"/>
    <w:rsid w:val="008B52C7"/>
    <w:rsid w:val="008B5B94"/>
    <w:rsid w:val="008B6EB7"/>
    <w:rsid w:val="008C0BCA"/>
    <w:rsid w:val="008C0C27"/>
    <w:rsid w:val="008C1224"/>
    <w:rsid w:val="008C184B"/>
    <w:rsid w:val="008C36EC"/>
    <w:rsid w:val="008C56D7"/>
    <w:rsid w:val="008C6DCE"/>
    <w:rsid w:val="008C7255"/>
    <w:rsid w:val="008D042B"/>
    <w:rsid w:val="008D09C3"/>
    <w:rsid w:val="008D0ABB"/>
    <w:rsid w:val="008D0AF7"/>
    <w:rsid w:val="008D0F0F"/>
    <w:rsid w:val="008D1151"/>
    <w:rsid w:val="008D146F"/>
    <w:rsid w:val="008D1F19"/>
    <w:rsid w:val="008D25DE"/>
    <w:rsid w:val="008D3E4F"/>
    <w:rsid w:val="008D5ACF"/>
    <w:rsid w:val="008D7A14"/>
    <w:rsid w:val="008E0468"/>
    <w:rsid w:val="008E4B5D"/>
    <w:rsid w:val="008E5B7D"/>
    <w:rsid w:val="008E662A"/>
    <w:rsid w:val="008E7A70"/>
    <w:rsid w:val="008E7F70"/>
    <w:rsid w:val="008F0ED6"/>
    <w:rsid w:val="008F1AA2"/>
    <w:rsid w:val="008F2AFB"/>
    <w:rsid w:val="008F35C0"/>
    <w:rsid w:val="008F3DD7"/>
    <w:rsid w:val="008F7091"/>
    <w:rsid w:val="008F71C0"/>
    <w:rsid w:val="008F7A7E"/>
    <w:rsid w:val="00900392"/>
    <w:rsid w:val="009017B5"/>
    <w:rsid w:val="00901DA0"/>
    <w:rsid w:val="009021EC"/>
    <w:rsid w:val="0090371B"/>
    <w:rsid w:val="009044FA"/>
    <w:rsid w:val="00905FB3"/>
    <w:rsid w:val="00906F1A"/>
    <w:rsid w:val="00907268"/>
    <w:rsid w:val="0090768E"/>
    <w:rsid w:val="00907FAE"/>
    <w:rsid w:val="009108D7"/>
    <w:rsid w:val="009112DC"/>
    <w:rsid w:val="009113FB"/>
    <w:rsid w:val="009119B6"/>
    <w:rsid w:val="00913D83"/>
    <w:rsid w:val="0091485E"/>
    <w:rsid w:val="0091499B"/>
    <w:rsid w:val="009152E1"/>
    <w:rsid w:val="00915C19"/>
    <w:rsid w:val="009161A7"/>
    <w:rsid w:val="00916C99"/>
    <w:rsid w:val="009201A1"/>
    <w:rsid w:val="009208F5"/>
    <w:rsid w:val="00921C1D"/>
    <w:rsid w:val="00921CB4"/>
    <w:rsid w:val="00922180"/>
    <w:rsid w:val="009238D9"/>
    <w:rsid w:val="0092444E"/>
    <w:rsid w:val="0092603D"/>
    <w:rsid w:val="00926B40"/>
    <w:rsid w:val="00927224"/>
    <w:rsid w:val="00930262"/>
    <w:rsid w:val="009306F7"/>
    <w:rsid w:val="009312F4"/>
    <w:rsid w:val="00932E6A"/>
    <w:rsid w:val="00933727"/>
    <w:rsid w:val="009339B4"/>
    <w:rsid w:val="00933C3E"/>
    <w:rsid w:val="009373E7"/>
    <w:rsid w:val="00940350"/>
    <w:rsid w:val="00940AFF"/>
    <w:rsid w:val="009410D3"/>
    <w:rsid w:val="00941768"/>
    <w:rsid w:val="009421C8"/>
    <w:rsid w:val="009428E1"/>
    <w:rsid w:val="00942BBF"/>
    <w:rsid w:val="00943095"/>
    <w:rsid w:val="009444A1"/>
    <w:rsid w:val="0094520E"/>
    <w:rsid w:val="00946E6C"/>
    <w:rsid w:val="00947624"/>
    <w:rsid w:val="00951E7B"/>
    <w:rsid w:val="009526E2"/>
    <w:rsid w:val="00954922"/>
    <w:rsid w:val="0095512A"/>
    <w:rsid w:val="00956E68"/>
    <w:rsid w:val="00960C57"/>
    <w:rsid w:val="00960E73"/>
    <w:rsid w:val="00961941"/>
    <w:rsid w:val="00962E07"/>
    <w:rsid w:val="00965674"/>
    <w:rsid w:val="00966D10"/>
    <w:rsid w:val="00967447"/>
    <w:rsid w:val="009675EF"/>
    <w:rsid w:val="00967FDC"/>
    <w:rsid w:val="00970F45"/>
    <w:rsid w:val="0097196F"/>
    <w:rsid w:val="00972C79"/>
    <w:rsid w:val="0097358B"/>
    <w:rsid w:val="009736F8"/>
    <w:rsid w:val="009748A2"/>
    <w:rsid w:val="00975C51"/>
    <w:rsid w:val="00976450"/>
    <w:rsid w:val="00976733"/>
    <w:rsid w:val="00976912"/>
    <w:rsid w:val="00977634"/>
    <w:rsid w:val="00977D50"/>
    <w:rsid w:val="00977DD3"/>
    <w:rsid w:val="0098041A"/>
    <w:rsid w:val="00980CB1"/>
    <w:rsid w:val="009845D3"/>
    <w:rsid w:val="0098463E"/>
    <w:rsid w:val="009848AF"/>
    <w:rsid w:val="00986025"/>
    <w:rsid w:val="0098659D"/>
    <w:rsid w:val="00987900"/>
    <w:rsid w:val="009903AE"/>
    <w:rsid w:val="009918E1"/>
    <w:rsid w:val="00992057"/>
    <w:rsid w:val="00992482"/>
    <w:rsid w:val="0099300A"/>
    <w:rsid w:val="00993076"/>
    <w:rsid w:val="009936F0"/>
    <w:rsid w:val="00994513"/>
    <w:rsid w:val="00994532"/>
    <w:rsid w:val="009964E9"/>
    <w:rsid w:val="009965FE"/>
    <w:rsid w:val="00997400"/>
    <w:rsid w:val="0099774F"/>
    <w:rsid w:val="009A0C75"/>
    <w:rsid w:val="009A1A2A"/>
    <w:rsid w:val="009A2E8D"/>
    <w:rsid w:val="009A320C"/>
    <w:rsid w:val="009A4708"/>
    <w:rsid w:val="009A4D46"/>
    <w:rsid w:val="009A51C6"/>
    <w:rsid w:val="009A5E69"/>
    <w:rsid w:val="009B1380"/>
    <w:rsid w:val="009B1ACC"/>
    <w:rsid w:val="009B1E11"/>
    <w:rsid w:val="009B2EB6"/>
    <w:rsid w:val="009B3155"/>
    <w:rsid w:val="009B451D"/>
    <w:rsid w:val="009B47F6"/>
    <w:rsid w:val="009B4FEE"/>
    <w:rsid w:val="009B52BB"/>
    <w:rsid w:val="009B58C6"/>
    <w:rsid w:val="009B66E7"/>
    <w:rsid w:val="009B6995"/>
    <w:rsid w:val="009B6B22"/>
    <w:rsid w:val="009B6C1A"/>
    <w:rsid w:val="009C00D9"/>
    <w:rsid w:val="009C0DE1"/>
    <w:rsid w:val="009C1DCA"/>
    <w:rsid w:val="009C1E2A"/>
    <w:rsid w:val="009C2739"/>
    <w:rsid w:val="009C5074"/>
    <w:rsid w:val="009C7385"/>
    <w:rsid w:val="009C7C7A"/>
    <w:rsid w:val="009D0C43"/>
    <w:rsid w:val="009D1461"/>
    <w:rsid w:val="009D2113"/>
    <w:rsid w:val="009D28BA"/>
    <w:rsid w:val="009D518B"/>
    <w:rsid w:val="009D54A3"/>
    <w:rsid w:val="009D6421"/>
    <w:rsid w:val="009D6D8F"/>
    <w:rsid w:val="009D7ACB"/>
    <w:rsid w:val="009E0EC8"/>
    <w:rsid w:val="009E15B9"/>
    <w:rsid w:val="009E15C8"/>
    <w:rsid w:val="009E3622"/>
    <w:rsid w:val="009E3BA6"/>
    <w:rsid w:val="009E3CDE"/>
    <w:rsid w:val="009E45AF"/>
    <w:rsid w:val="009E4948"/>
    <w:rsid w:val="009E4B00"/>
    <w:rsid w:val="009E4B8E"/>
    <w:rsid w:val="009E4C0F"/>
    <w:rsid w:val="009E569D"/>
    <w:rsid w:val="009E59AC"/>
    <w:rsid w:val="009E76D5"/>
    <w:rsid w:val="009E7BBE"/>
    <w:rsid w:val="009E7EAA"/>
    <w:rsid w:val="009F18C8"/>
    <w:rsid w:val="009F1AE4"/>
    <w:rsid w:val="009F2ADF"/>
    <w:rsid w:val="009F51D1"/>
    <w:rsid w:val="009F55A0"/>
    <w:rsid w:val="009F59B4"/>
    <w:rsid w:val="00A00261"/>
    <w:rsid w:val="00A00E97"/>
    <w:rsid w:val="00A01E6D"/>
    <w:rsid w:val="00A02187"/>
    <w:rsid w:val="00A030BE"/>
    <w:rsid w:val="00A03CD8"/>
    <w:rsid w:val="00A044BD"/>
    <w:rsid w:val="00A05F36"/>
    <w:rsid w:val="00A06CB1"/>
    <w:rsid w:val="00A07420"/>
    <w:rsid w:val="00A106BF"/>
    <w:rsid w:val="00A11108"/>
    <w:rsid w:val="00A11AAB"/>
    <w:rsid w:val="00A13D34"/>
    <w:rsid w:val="00A15ABB"/>
    <w:rsid w:val="00A1634F"/>
    <w:rsid w:val="00A202F9"/>
    <w:rsid w:val="00A2179D"/>
    <w:rsid w:val="00A21BAF"/>
    <w:rsid w:val="00A239E5"/>
    <w:rsid w:val="00A23D3A"/>
    <w:rsid w:val="00A2612E"/>
    <w:rsid w:val="00A27718"/>
    <w:rsid w:val="00A33D00"/>
    <w:rsid w:val="00A34711"/>
    <w:rsid w:val="00A34CB4"/>
    <w:rsid w:val="00A36BA4"/>
    <w:rsid w:val="00A36DCC"/>
    <w:rsid w:val="00A37451"/>
    <w:rsid w:val="00A405F6"/>
    <w:rsid w:val="00A408F1"/>
    <w:rsid w:val="00A446D7"/>
    <w:rsid w:val="00A44C89"/>
    <w:rsid w:val="00A44FC4"/>
    <w:rsid w:val="00A46811"/>
    <w:rsid w:val="00A46BF1"/>
    <w:rsid w:val="00A47A99"/>
    <w:rsid w:val="00A50D91"/>
    <w:rsid w:val="00A50EA1"/>
    <w:rsid w:val="00A515E9"/>
    <w:rsid w:val="00A5257D"/>
    <w:rsid w:val="00A52691"/>
    <w:rsid w:val="00A5282D"/>
    <w:rsid w:val="00A54367"/>
    <w:rsid w:val="00A561CE"/>
    <w:rsid w:val="00A56965"/>
    <w:rsid w:val="00A56FC9"/>
    <w:rsid w:val="00A60604"/>
    <w:rsid w:val="00A606BA"/>
    <w:rsid w:val="00A60E07"/>
    <w:rsid w:val="00A61024"/>
    <w:rsid w:val="00A61249"/>
    <w:rsid w:val="00A61FA9"/>
    <w:rsid w:val="00A62A53"/>
    <w:rsid w:val="00A65279"/>
    <w:rsid w:val="00A6721F"/>
    <w:rsid w:val="00A67EC2"/>
    <w:rsid w:val="00A700F9"/>
    <w:rsid w:val="00A74059"/>
    <w:rsid w:val="00A74181"/>
    <w:rsid w:val="00A741FC"/>
    <w:rsid w:val="00A7472D"/>
    <w:rsid w:val="00A74828"/>
    <w:rsid w:val="00A74969"/>
    <w:rsid w:val="00A74E87"/>
    <w:rsid w:val="00A75F18"/>
    <w:rsid w:val="00A76DBD"/>
    <w:rsid w:val="00A77052"/>
    <w:rsid w:val="00A7719A"/>
    <w:rsid w:val="00A77F4E"/>
    <w:rsid w:val="00A829F7"/>
    <w:rsid w:val="00A82E42"/>
    <w:rsid w:val="00A83A26"/>
    <w:rsid w:val="00A83A33"/>
    <w:rsid w:val="00A83E73"/>
    <w:rsid w:val="00A83E79"/>
    <w:rsid w:val="00A8464F"/>
    <w:rsid w:val="00A8490F"/>
    <w:rsid w:val="00A857E3"/>
    <w:rsid w:val="00A86197"/>
    <w:rsid w:val="00A869BD"/>
    <w:rsid w:val="00A87CA8"/>
    <w:rsid w:val="00A87F14"/>
    <w:rsid w:val="00A87F97"/>
    <w:rsid w:val="00A90B51"/>
    <w:rsid w:val="00A9489E"/>
    <w:rsid w:val="00A97B75"/>
    <w:rsid w:val="00AA047A"/>
    <w:rsid w:val="00AA0AA9"/>
    <w:rsid w:val="00AA0F2B"/>
    <w:rsid w:val="00AA2C9C"/>
    <w:rsid w:val="00AA4216"/>
    <w:rsid w:val="00AA4407"/>
    <w:rsid w:val="00AA4A84"/>
    <w:rsid w:val="00AA5C01"/>
    <w:rsid w:val="00AA5F75"/>
    <w:rsid w:val="00AA6BA4"/>
    <w:rsid w:val="00AA753C"/>
    <w:rsid w:val="00AA7AF3"/>
    <w:rsid w:val="00AB0B17"/>
    <w:rsid w:val="00AB0E00"/>
    <w:rsid w:val="00AB0E34"/>
    <w:rsid w:val="00AB1E63"/>
    <w:rsid w:val="00AB2B88"/>
    <w:rsid w:val="00AB2FF5"/>
    <w:rsid w:val="00AB3DEF"/>
    <w:rsid w:val="00AB4165"/>
    <w:rsid w:val="00AB5763"/>
    <w:rsid w:val="00AB7B92"/>
    <w:rsid w:val="00AC151A"/>
    <w:rsid w:val="00AC1A65"/>
    <w:rsid w:val="00AC1FD0"/>
    <w:rsid w:val="00AC2697"/>
    <w:rsid w:val="00AC4718"/>
    <w:rsid w:val="00AC4B33"/>
    <w:rsid w:val="00AC4E91"/>
    <w:rsid w:val="00AC7EBF"/>
    <w:rsid w:val="00AD018A"/>
    <w:rsid w:val="00AD01FA"/>
    <w:rsid w:val="00AD1B37"/>
    <w:rsid w:val="00AD1BB2"/>
    <w:rsid w:val="00AD1BC6"/>
    <w:rsid w:val="00AD3139"/>
    <w:rsid w:val="00AD4311"/>
    <w:rsid w:val="00AD50C1"/>
    <w:rsid w:val="00AD51B9"/>
    <w:rsid w:val="00AE0103"/>
    <w:rsid w:val="00AE2F8F"/>
    <w:rsid w:val="00AE4075"/>
    <w:rsid w:val="00AE5530"/>
    <w:rsid w:val="00AE626A"/>
    <w:rsid w:val="00AF12CD"/>
    <w:rsid w:val="00AF34AA"/>
    <w:rsid w:val="00AF4286"/>
    <w:rsid w:val="00AF5FCE"/>
    <w:rsid w:val="00AF680F"/>
    <w:rsid w:val="00AF6B2A"/>
    <w:rsid w:val="00B004A6"/>
    <w:rsid w:val="00B01B57"/>
    <w:rsid w:val="00B02F4B"/>
    <w:rsid w:val="00B044AC"/>
    <w:rsid w:val="00B0465A"/>
    <w:rsid w:val="00B04E4E"/>
    <w:rsid w:val="00B05109"/>
    <w:rsid w:val="00B0619D"/>
    <w:rsid w:val="00B079AC"/>
    <w:rsid w:val="00B100B2"/>
    <w:rsid w:val="00B11426"/>
    <w:rsid w:val="00B1155F"/>
    <w:rsid w:val="00B11862"/>
    <w:rsid w:val="00B11A82"/>
    <w:rsid w:val="00B12590"/>
    <w:rsid w:val="00B127DA"/>
    <w:rsid w:val="00B12875"/>
    <w:rsid w:val="00B12DAF"/>
    <w:rsid w:val="00B13C14"/>
    <w:rsid w:val="00B14B44"/>
    <w:rsid w:val="00B17191"/>
    <w:rsid w:val="00B17C4B"/>
    <w:rsid w:val="00B20DB9"/>
    <w:rsid w:val="00B20FB9"/>
    <w:rsid w:val="00B21259"/>
    <w:rsid w:val="00B22E23"/>
    <w:rsid w:val="00B2350C"/>
    <w:rsid w:val="00B23557"/>
    <w:rsid w:val="00B24E80"/>
    <w:rsid w:val="00B26C93"/>
    <w:rsid w:val="00B27615"/>
    <w:rsid w:val="00B30DFE"/>
    <w:rsid w:val="00B32399"/>
    <w:rsid w:val="00B323A5"/>
    <w:rsid w:val="00B326BF"/>
    <w:rsid w:val="00B3362A"/>
    <w:rsid w:val="00B33E30"/>
    <w:rsid w:val="00B350C4"/>
    <w:rsid w:val="00B35549"/>
    <w:rsid w:val="00B35858"/>
    <w:rsid w:val="00B36D81"/>
    <w:rsid w:val="00B370F2"/>
    <w:rsid w:val="00B37546"/>
    <w:rsid w:val="00B4011D"/>
    <w:rsid w:val="00B40603"/>
    <w:rsid w:val="00B42717"/>
    <w:rsid w:val="00B431FB"/>
    <w:rsid w:val="00B434AC"/>
    <w:rsid w:val="00B4375E"/>
    <w:rsid w:val="00B43C58"/>
    <w:rsid w:val="00B43FE5"/>
    <w:rsid w:val="00B44240"/>
    <w:rsid w:val="00B44A33"/>
    <w:rsid w:val="00B45E7F"/>
    <w:rsid w:val="00B468FA"/>
    <w:rsid w:val="00B46CAC"/>
    <w:rsid w:val="00B47D35"/>
    <w:rsid w:val="00B47E53"/>
    <w:rsid w:val="00B53CB4"/>
    <w:rsid w:val="00B53FDC"/>
    <w:rsid w:val="00B558A1"/>
    <w:rsid w:val="00B55EED"/>
    <w:rsid w:val="00B56342"/>
    <w:rsid w:val="00B57D9B"/>
    <w:rsid w:val="00B600B0"/>
    <w:rsid w:val="00B60272"/>
    <w:rsid w:val="00B603A7"/>
    <w:rsid w:val="00B628C9"/>
    <w:rsid w:val="00B63507"/>
    <w:rsid w:val="00B644A1"/>
    <w:rsid w:val="00B65B18"/>
    <w:rsid w:val="00B670BB"/>
    <w:rsid w:val="00B678D0"/>
    <w:rsid w:val="00B678E0"/>
    <w:rsid w:val="00B67AF4"/>
    <w:rsid w:val="00B67CFA"/>
    <w:rsid w:val="00B7070C"/>
    <w:rsid w:val="00B70865"/>
    <w:rsid w:val="00B728F1"/>
    <w:rsid w:val="00B72C11"/>
    <w:rsid w:val="00B748C5"/>
    <w:rsid w:val="00B74EF3"/>
    <w:rsid w:val="00B74F25"/>
    <w:rsid w:val="00B7684D"/>
    <w:rsid w:val="00B802D0"/>
    <w:rsid w:val="00B80E0C"/>
    <w:rsid w:val="00B827B0"/>
    <w:rsid w:val="00B82A2B"/>
    <w:rsid w:val="00B82BA7"/>
    <w:rsid w:val="00B83B8C"/>
    <w:rsid w:val="00B862EE"/>
    <w:rsid w:val="00B86873"/>
    <w:rsid w:val="00B869BB"/>
    <w:rsid w:val="00B86D70"/>
    <w:rsid w:val="00B90099"/>
    <w:rsid w:val="00B91083"/>
    <w:rsid w:val="00B915CE"/>
    <w:rsid w:val="00B92F48"/>
    <w:rsid w:val="00B93ECC"/>
    <w:rsid w:val="00B9474F"/>
    <w:rsid w:val="00B953E9"/>
    <w:rsid w:val="00B95A01"/>
    <w:rsid w:val="00B97323"/>
    <w:rsid w:val="00BA0DFF"/>
    <w:rsid w:val="00BA2C89"/>
    <w:rsid w:val="00BA2E5A"/>
    <w:rsid w:val="00BA35CD"/>
    <w:rsid w:val="00BA5AEC"/>
    <w:rsid w:val="00BA6684"/>
    <w:rsid w:val="00BA6BAF"/>
    <w:rsid w:val="00BA7CD2"/>
    <w:rsid w:val="00BB2813"/>
    <w:rsid w:val="00BB4697"/>
    <w:rsid w:val="00BB62C9"/>
    <w:rsid w:val="00BC0EC9"/>
    <w:rsid w:val="00BC1012"/>
    <w:rsid w:val="00BC2E8F"/>
    <w:rsid w:val="00BC2F2D"/>
    <w:rsid w:val="00BC3525"/>
    <w:rsid w:val="00BC3FFF"/>
    <w:rsid w:val="00BC4486"/>
    <w:rsid w:val="00BC620C"/>
    <w:rsid w:val="00BC7133"/>
    <w:rsid w:val="00BD0859"/>
    <w:rsid w:val="00BD1D79"/>
    <w:rsid w:val="00BD1EE5"/>
    <w:rsid w:val="00BD21BF"/>
    <w:rsid w:val="00BD34C4"/>
    <w:rsid w:val="00BD412E"/>
    <w:rsid w:val="00BD5D53"/>
    <w:rsid w:val="00BD7AA2"/>
    <w:rsid w:val="00BE1443"/>
    <w:rsid w:val="00BE1757"/>
    <w:rsid w:val="00BE5761"/>
    <w:rsid w:val="00BF06F6"/>
    <w:rsid w:val="00BF0858"/>
    <w:rsid w:val="00BF09CA"/>
    <w:rsid w:val="00BF1257"/>
    <w:rsid w:val="00BF17EC"/>
    <w:rsid w:val="00BF41FF"/>
    <w:rsid w:val="00BF4476"/>
    <w:rsid w:val="00BF4731"/>
    <w:rsid w:val="00BF4AB5"/>
    <w:rsid w:val="00BF4BC3"/>
    <w:rsid w:val="00BF577B"/>
    <w:rsid w:val="00BF6897"/>
    <w:rsid w:val="00BF6D9D"/>
    <w:rsid w:val="00C00533"/>
    <w:rsid w:val="00C02148"/>
    <w:rsid w:val="00C0256E"/>
    <w:rsid w:val="00C0350E"/>
    <w:rsid w:val="00C04794"/>
    <w:rsid w:val="00C050E7"/>
    <w:rsid w:val="00C053FC"/>
    <w:rsid w:val="00C05814"/>
    <w:rsid w:val="00C065A1"/>
    <w:rsid w:val="00C105F1"/>
    <w:rsid w:val="00C117CC"/>
    <w:rsid w:val="00C12F54"/>
    <w:rsid w:val="00C13766"/>
    <w:rsid w:val="00C15C6F"/>
    <w:rsid w:val="00C17321"/>
    <w:rsid w:val="00C2006E"/>
    <w:rsid w:val="00C2224A"/>
    <w:rsid w:val="00C25F63"/>
    <w:rsid w:val="00C26DA9"/>
    <w:rsid w:val="00C270A8"/>
    <w:rsid w:val="00C271B8"/>
    <w:rsid w:val="00C30223"/>
    <w:rsid w:val="00C305A4"/>
    <w:rsid w:val="00C31667"/>
    <w:rsid w:val="00C31BF7"/>
    <w:rsid w:val="00C32022"/>
    <w:rsid w:val="00C328C5"/>
    <w:rsid w:val="00C33280"/>
    <w:rsid w:val="00C362DE"/>
    <w:rsid w:val="00C42211"/>
    <w:rsid w:val="00C4354E"/>
    <w:rsid w:val="00C46137"/>
    <w:rsid w:val="00C464BB"/>
    <w:rsid w:val="00C51200"/>
    <w:rsid w:val="00C52545"/>
    <w:rsid w:val="00C5385A"/>
    <w:rsid w:val="00C557EB"/>
    <w:rsid w:val="00C55BC7"/>
    <w:rsid w:val="00C57346"/>
    <w:rsid w:val="00C6009E"/>
    <w:rsid w:val="00C62879"/>
    <w:rsid w:val="00C6349F"/>
    <w:rsid w:val="00C64C48"/>
    <w:rsid w:val="00C64ECF"/>
    <w:rsid w:val="00C65113"/>
    <w:rsid w:val="00C70568"/>
    <w:rsid w:val="00C708C6"/>
    <w:rsid w:val="00C70E1F"/>
    <w:rsid w:val="00C71072"/>
    <w:rsid w:val="00C722A8"/>
    <w:rsid w:val="00C727A0"/>
    <w:rsid w:val="00C72FC5"/>
    <w:rsid w:val="00C7391C"/>
    <w:rsid w:val="00C739EE"/>
    <w:rsid w:val="00C75DBA"/>
    <w:rsid w:val="00C76628"/>
    <w:rsid w:val="00C76CFA"/>
    <w:rsid w:val="00C76F93"/>
    <w:rsid w:val="00C7776A"/>
    <w:rsid w:val="00C8000B"/>
    <w:rsid w:val="00C80345"/>
    <w:rsid w:val="00C82E58"/>
    <w:rsid w:val="00C85254"/>
    <w:rsid w:val="00C8704E"/>
    <w:rsid w:val="00C9011E"/>
    <w:rsid w:val="00C90F5B"/>
    <w:rsid w:val="00C91168"/>
    <w:rsid w:val="00C9373A"/>
    <w:rsid w:val="00C94A76"/>
    <w:rsid w:val="00C96619"/>
    <w:rsid w:val="00CA1496"/>
    <w:rsid w:val="00CA1AC2"/>
    <w:rsid w:val="00CA2144"/>
    <w:rsid w:val="00CA2F88"/>
    <w:rsid w:val="00CA31EC"/>
    <w:rsid w:val="00CA407A"/>
    <w:rsid w:val="00CA6617"/>
    <w:rsid w:val="00CA7227"/>
    <w:rsid w:val="00CB1262"/>
    <w:rsid w:val="00CB1A89"/>
    <w:rsid w:val="00CB2B77"/>
    <w:rsid w:val="00CB323B"/>
    <w:rsid w:val="00CB4C38"/>
    <w:rsid w:val="00CB57D4"/>
    <w:rsid w:val="00CB5BB1"/>
    <w:rsid w:val="00CB619A"/>
    <w:rsid w:val="00CB6427"/>
    <w:rsid w:val="00CB686F"/>
    <w:rsid w:val="00CB7BD0"/>
    <w:rsid w:val="00CB7ED5"/>
    <w:rsid w:val="00CC00F4"/>
    <w:rsid w:val="00CC0C54"/>
    <w:rsid w:val="00CC1285"/>
    <w:rsid w:val="00CC292F"/>
    <w:rsid w:val="00CC2F84"/>
    <w:rsid w:val="00CC34B4"/>
    <w:rsid w:val="00CC4385"/>
    <w:rsid w:val="00CC4403"/>
    <w:rsid w:val="00CC52C5"/>
    <w:rsid w:val="00CC52E0"/>
    <w:rsid w:val="00CC58D4"/>
    <w:rsid w:val="00CC5995"/>
    <w:rsid w:val="00CC6E28"/>
    <w:rsid w:val="00CC6E9F"/>
    <w:rsid w:val="00CC7A35"/>
    <w:rsid w:val="00CC7F0B"/>
    <w:rsid w:val="00CD0B75"/>
    <w:rsid w:val="00CD1005"/>
    <w:rsid w:val="00CD11A1"/>
    <w:rsid w:val="00CD1A4D"/>
    <w:rsid w:val="00CD1AC5"/>
    <w:rsid w:val="00CD2478"/>
    <w:rsid w:val="00CD28C6"/>
    <w:rsid w:val="00CD5EFA"/>
    <w:rsid w:val="00CD72B6"/>
    <w:rsid w:val="00CE031F"/>
    <w:rsid w:val="00CE0874"/>
    <w:rsid w:val="00CE0C47"/>
    <w:rsid w:val="00CE3381"/>
    <w:rsid w:val="00CE3B51"/>
    <w:rsid w:val="00CE3F1A"/>
    <w:rsid w:val="00CE5EA6"/>
    <w:rsid w:val="00CF1E95"/>
    <w:rsid w:val="00CF1FFC"/>
    <w:rsid w:val="00CF2B0B"/>
    <w:rsid w:val="00CF450B"/>
    <w:rsid w:val="00CF63A0"/>
    <w:rsid w:val="00CF6A39"/>
    <w:rsid w:val="00CF7629"/>
    <w:rsid w:val="00CF764F"/>
    <w:rsid w:val="00CF7AB7"/>
    <w:rsid w:val="00CF7EB6"/>
    <w:rsid w:val="00D03874"/>
    <w:rsid w:val="00D038F6"/>
    <w:rsid w:val="00D03AE1"/>
    <w:rsid w:val="00D04A41"/>
    <w:rsid w:val="00D055BA"/>
    <w:rsid w:val="00D05B97"/>
    <w:rsid w:val="00D06A16"/>
    <w:rsid w:val="00D107E4"/>
    <w:rsid w:val="00D10872"/>
    <w:rsid w:val="00D10D4A"/>
    <w:rsid w:val="00D12966"/>
    <w:rsid w:val="00D13A40"/>
    <w:rsid w:val="00D14F99"/>
    <w:rsid w:val="00D14FAC"/>
    <w:rsid w:val="00D16519"/>
    <w:rsid w:val="00D173E1"/>
    <w:rsid w:val="00D17420"/>
    <w:rsid w:val="00D17563"/>
    <w:rsid w:val="00D17817"/>
    <w:rsid w:val="00D2017F"/>
    <w:rsid w:val="00D20588"/>
    <w:rsid w:val="00D24634"/>
    <w:rsid w:val="00D24BF8"/>
    <w:rsid w:val="00D253B0"/>
    <w:rsid w:val="00D254F6"/>
    <w:rsid w:val="00D259C3"/>
    <w:rsid w:val="00D2679E"/>
    <w:rsid w:val="00D30A25"/>
    <w:rsid w:val="00D31D66"/>
    <w:rsid w:val="00D3262B"/>
    <w:rsid w:val="00D32C29"/>
    <w:rsid w:val="00D338F9"/>
    <w:rsid w:val="00D34EAE"/>
    <w:rsid w:val="00D34F1C"/>
    <w:rsid w:val="00D3519A"/>
    <w:rsid w:val="00D353E3"/>
    <w:rsid w:val="00D356B5"/>
    <w:rsid w:val="00D36C82"/>
    <w:rsid w:val="00D36C90"/>
    <w:rsid w:val="00D40328"/>
    <w:rsid w:val="00D405AA"/>
    <w:rsid w:val="00D4115F"/>
    <w:rsid w:val="00D428E9"/>
    <w:rsid w:val="00D438AA"/>
    <w:rsid w:val="00D453EB"/>
    <w:rsid w:val="00D45BD8"/>
    <w:rsid w:val="00D4735D"/>
    <w:rsid w:val="00D47AC6"/>
    <w:rsid w:val="00D47DFA"/>
    <w:rsid w:val="00D47FCE"/>
    <w:rsid w:val="00D50769"/>
    <w:rsid w:val="00D50E7D"/>
    <w:rsid w:val="00D52FF1"/>
    <w:rsid w:val="00D537D0"/>
    <w:rsid w:val="00D53F1A"/>
    <w:rsid w:val="00D54B38"/>
    <w:rsid w:val="00D55518"/>
    <w:rsid w:val="00D562DB"/>
    <w:rsid w:val="00D613D0"/>
    <w:rsid w:val="00D61AB3"/>
    <w:rsid w:val="00D6219D"/>
    <w:rsid w:val="00D62893"/>
    <w:rsid w:val="00D62B29"/>
    <w:rsid w:val="00D62D17"/>
    <w:rsid w:val="00D62F17"/>
    <w:rsid w:val="00D63090"/>
    <w:rsid w:val="00D64EAA"/>
    <w:rsid w:val="00D64EFC"/>
    <w:rsid w:val="00D650C9"/>
    <w:rsid w:val="00D65532"/>
    <w:rsid w:val="00D65E63"/>
    <w:rsid w:val="00D66D8A"/>
    <w:rsid w:val="00D66FC9"/>
    <w:rsid w:val="00D67E55"/>
    <w:rsid w:val="00D70743"/>
    <w:rsid w:val="00D72220"/>
    <w:rsid w:val="00D72DFC"/>
    <w:rsid w:val="00D7331C"/>
    <w:rsid w:val="00D75E8C"/>
    <w:rsid w:val="00D76103"/>
    <w:rsid w:val="00D80BB1"/>
    <w:rsid w:val="00D813B2"/>
    <w:rsid w:val="00D81680"/>
    <w:rsid w:val="00D8212F"/>
    <w:rsid w:val="00D83623"/>
    <w:rsid w:val="00D8405C"/>
    <w:rsid w:val="00D845AC"/>
    <w:rsid w:val="00D8582C"/>
    <w:rsid w:val="00D8598D"/>
    <w:rsid w:val="00D85AE8"/>
    <w:rsid w:val="00D85DE0"/>
    <w:rsid w:val="00D87071"/>
    <w:rsid w:val="00D906B3"/>
    <w:rsid w:val="00D909D3"/>
    <w:rsid w:val="00D90D06"/>
    <w:rsid w:val="00D9138E"/>
    <w:rsid w:val="00D91BBF"/>
    <w:rsid w:val="00D920F5"/>
    <w:rsid w:val="00D92B47"/>
    <w:rsid w:val="00D93243"/>
    <w:rsid w:val="00D94BC4"/>
    <w:rsid w:val="00D966CA"/>
    <w:rsid w:val="00DA5252"/>
    <w:rsid w:val="00DA5473"/>
    <w:rsid w:val="00DA5DF3"/>
    <w:rsid w:val="00DA7349"/>
    <w:rsid w:val="00DB0AF3"/>
    <w:rsid w:val="00DB0E04"/>
    <w:rsid w:val="00DB1AA3"/>
    <w:rsid w:val="00DB1E0A"/>
    <w:rsid w:val="00DB25D8"/>
    <w:rsid w:val="00DB2A6B"/>
    <w:rsid w:val="00DB3A21"/>
    <w:rsid w:val="00DB5E7E"/>
    <w:rsid w:val="00DB6985"/>
    <w:rsid w:val="00DB6F94"/>
    <w:rsid w:val="00DC215B"/>
    <w:rsid w:val="00DC2BCA"/>
    <w:rsid w:val="00DC2C8E"/>
    <w:rsid w:val="00DC312E"/>
    <w:rsid w:val="00DC34CE"/>
    <w:rsid w:val="00DC40DB"/>
    <w:rsid w:val="00DC4798"/>
    <w:rsid w:val="00DC6858"/>
    <w:rsid w:val="00DC6BF7"/>
    <w:rsid w:val="00DC788B"/>
    <w:rsid w:val="00DC7E44"/>
    <w:rsid w:val="00DD1B01"/>
    <w:rsid w:val="00DD1C96"/>
    <w:rsid w:val="00DD2417"/>
    <w:rsid w:val="00DD2762"/>
    <w:rsid w:val="00DD3D16"/>
    <w:rsid w:val="00DD3E81"/>
    <w:rsid w:val="00DD405B"/>
    <w:rsid w:val="00DD51D6"/>
    <w:rsid w:val="00DE175A"/>
    <w:rsid w:val="00DE1B58"/>
    <w:rsid w:val="00DE3E70"/>
    <w:rsid w:val="00DE43E8"/>
    <w:rsid w:val="00DE7107"/>
    <w:rsid w:val="00DE7370"/>
    <w:rsid w:val="00DE764C"/>
    <w:rsid w:val="00DF0242"/>
    <w:rsid w:val="00DF0813"/>
    <w:rsid w:val="00DF25AC"/>
    <w:rsid w:val="00DF2780"/>
    <w:rsid w:val="00DF3D73"/>
    <w:rsid w:val="00DF435E"/>
    <w:rsid w:val="00DF47BA"/>
    <w:rsid w:val="00DF511B"/>
    <w:rsid w:val="00DF530E"/>
    <w:rsid w:val="00DF59EE"/>
    <w:rsid w:val="00DF5AF9"/>
    <w:rsid w:val="00DF6084"/>
    <w:rsid w:val="00DF743A"/>
    <w:rsid w:val="00DF7479"/>
    <w:rsid w:val="00DF7F54"/>
    <w:rsid w:val="00E016D5"/>
    <w:rsid w:val="00E01877"/>
    <w:rsid w:val="00E0446E"/>
    <w:rsid w:val="00E04767"/>
    <w:rsid w:val="00E068FB"/>
    <w:rsid w:val="00E07D90"/>
    <w:rsid w:val="00E106B9"/>
    <w:rsid w:val="00E10946"/>
    <w:rsid w:val="00E11992"/>
    <w:rsid w:val="00E12023"/>
    <w:rsid w:val="00E12073"/>
    <w:rsid w:val="00E12085"/>
    <w:rsid w:val="00E12625"/>
    <w:rsid w:val="00E14DEF"/>
    <w:rsid w:val="00E15CA1"/>
    <w:rsid w:val="00E17313"/>
    <w:rsid w:val="00E260CA"/>
    <w:rsid w:val="00E26822"/>
    <w:rsid w:val="00E27323"/>
    <w:rsid w:val="00E27B90"/>
    <w:rsid w:val="00E32592"/>
    <w:rsid w:val="00E3346D"/>
    <w:rsid w:val="00E335D5"/>
    <w:rsid w:val="00E3495A"/>
    <w:rsid w:val="00E351BE"/>
    <w:rsid w:val="00E362BC"/>
    <w:rsid w:val="00E3637A"/>
    <w:rsid w:val="00E36AA9"/>
    <w:rsid w:val="00E36B81"/>
    <w:rsid w:val="00E36DD1"/>
    <w:rsid w:val="00E418A9"/>
    <w:rsid w:val="00E41A7F"/>
    <w:rsid w:val="00E43CEF"/>
    <w:rsid w:val="00E45829"/>
    <w:rsid w:val="00E46BC1"/>
    <w:rsid w:val="00E471A3"/>
    <w:rsid w:val="00E479F5"/>
    <w:rsid w:val="00E47A09"/>
    <w:rsid w:val="00E50621"/>
    <w:rsid w:val="00E52C1C"/>
    <w:rsid w:val="00E53952"/>
    <w:rsid w:val="00E53B69"/>
    <w:rsid w:val="00E546E0"/>
    <w:rsid w:val="00E549EC"/>
    <w:rsid w:val="00E5590C"/>
    <w:rsid w:val="00E55C9B"/>
    <w:rsid w:val="00E56727"/>
    <w:rsid w:val="00E5719A"/>
    <w:rsid w:val="00E57CC3"/>
    <w:rsid w:val="00E6312E"/>
    <w:rsid w:val="00E646A0"/>
    <w:rsid w:val="00E64774"/>
    <w:rsid w:val="00E64B14"/>
    <w:rsid w:val="00E65FCF"/>
    <w:rsid w:val="00E66146"/>
    <w:rsid w:val="00E6708C"/>
    <w:rsid w:val="00E67530"/>
    <w:rsid w:val="00E67C61"/>
    <w:rsid w:val="00E70485"/>
    <w:rsid w:val="00E70CB6"/>
    <w:rsid w:val="00E7209E"/>
    <w:rsid w:val="00E72952"/>
    <w:rsid w:val="00E72F07"/>
    <w:rsid w:val="00E732BE"/>
    <w:rsid w:val="00E7348C"/>
    <w:rsid w:val="00E7480C"/>
    <w:rsid w:val="00E755D8"/>
    <w:rsid w:val="00E75985"/>
    <w:rsid w:val="00E75A62"/>
    <w:rsid w:val="00E75E2C"/>
    <w:rsid w:val="00E80C72"/>
    <w:rsid w:val="00E82A55"/>
    <w:rsid w:val="00E83B2C"/>
    <w:rsid w:val="00E848E0"/>
    <w:rsid w:val="00E85B45"/>
    <w:rsid w:val="00E860A2"/>
    <w:rsid w:val="00E90C67"/>
    <w:rsid w:val="00E9119D"/>
    <w:rsid w:val="00E91736"/>
    <w:rsid w:val="00E91BC5"/>
    <w:rsid w:val="00E9406B"/>
    <w:rsid w:val="00E946CA"/>
    <w:rsid w:val="00E9569F"/>
    <w:rsid w:val="00E97B60"/>
    <w:rsid w:val="00EA0902"/>
    <w:rsid w:val="00EA0E75"/>
    <w:rsid w:val="00EA1B33"/>
    <w:rsid w:val="00EA2DD0"/>
    <w:rsid w:val="00EA3996"/>
    <w:rsid w:val="00EA39CD"/>
    <w:rsid w:val="00EA44B7"/>
    <w:rsid w:val="00EA44D8"/>
    <w:rsid w:val="00EA5D84"/>
    <w:rsid w:val="00EA7F33"/>
    <w:rsid w:val="00EB0197"/>
    <w:rsid w:val="00EB175B"/>
    <w:rsid w:val="00EB1A6F"/>
    <w:rsid w:val="00EB1EAA"/>
    <w:rsid w:val="00EB1FEE"/>
    <w:rsid w:val="00EB27D3"/>
    <w:rsid w:val="00EB2958"/>
    <w:rsid w:val="00EB346A"/>
    <w:rsid w:val="00EB516A"/>
    <w:rsid w:val="00EB51B0"/>
    <w:rsid w:val="00EB5CF1"/>
    <w:rsid w:val="00EB694E"/>
    <w:rsid w:val="00EC25C8"/>
    <w:rsid w:val="00EC3876"/>
    <w:rsid w:val="00EC4FBA"/>
    <w:rsid w:val="00EC5E32"/>
    <w:rsid w:val="00EC6276"/>
    <w:rsid w:val="00EC66B7"/>
    <w:rsid w:val="00EC723F"/>
    <w:rsid w:val="00ED0ACB"/>
    <w:rsid w:val="00ED1303"/>
    <w:rsid w:val="00ED150E"/>
    <w:rsid w:val="00ED1CB4"/>
    <w:rsid w:val="00ED516E"/>
    <w:rsid w:val="00ED7175"/>
    <w:rsid w:val="00EE0E71"/>
    <w:rsid w:val="00EE1D60"/>
    <w:rsid w:val="00EE2C95"/>
    <w:rsid w:val="00EE2EFA"/>
    <w:rsid w:val="00EE399D"/>
    <w:rsid w:val="00EE4100"/>
    <w:rsid w:val="00EE4957"/>
    <w:rsid w:val="00EE5BFD"/>
    <w:rsid w:val="00EE5D7E"/>
    <w:rsid w:val="00EE5DAC"/>
    <w:rsid w:val="00EE60C3"/>
    <w:rsid w:val="00EE6376"/>
    <w:rsid w:val="00EF03AE"/>
    <w:rsid w:val="00EF1501"/>
    <w:rsid w:val="00EF19B4"/>
    <w:rsid w:val="00EF2239"/>
    <w:rsid w:val="00EF2998"/>
    <w:rsid w:val="00EF29C5"/>
    <w:rsid w:val="00EF4193"/>
    <w:rsid w:val="00EF42B6"/>
    <w:rsid w:val="00EF5421"/>
    <w:rsid w:val="00EF555B"/>
    <w:rsid w:val="00EF79E5"/>
    <w:rsid w:val="00F00A1B"/>
    <w:rsid w:val="00F01325"/>
    <w:rsid w:val="00F02339"/>
    <w:rsid w:val="00F03431"/>
    <w:rsid w:val="00F04EF2"/>
    <w:rsid w:val="00F05831"/>
    <w:rsid w:val="00F05EFA"/>
    <w:rsid w:val="00F06020"/>
    <w:rsid w:val="00F06387"/>
    <w:rsid w:val="00F069B1"/>
    <w:rsid w:val="00F110EC"/>
    <w:rsid w:val="00F1186E"/>
    <w:rsid w:val="00F11D1A"/>
    <w:rsid w:val="00F11E8B"/>
    <w:rsid w:val="00F1268E"/>
    <w:rsid w:val="00F12A05"/>
    <w:rsid w:val="00F13934"/>
    <w:rsid w:val="00F15655"/>
    <w:rsid w:val="00F172E0"/>
    <w:rsid w:val="00F201B7"/>
    <w:rsid w:val="00F204EB"/>
    <w:rsid w:val="00F217A8"/>
    <w:rsid w:val="00F22443"/>
    <w:rsid w:val="00F22BBF"/>
    <w:rsid w:val="00F232A6"/>
    <w:rsid w:val="00F23555"/>
    <w:rsid w:val="00F245A3"/>
    <w:rsid w:val="00F24D2D"/>
    <w:rsid w:val="00F25A1F"/>
    <w:rsid w:val="00F30020"/>
    <w:rsid w:val="00F3096C"/>
    <w:rsid w:val="00F30992"/>
    <w:rsid w:val="00F30C18"/>
    <w:rsid w:val="00F31D45"/>
    <w:rsid w:val="00F330F3"/>
    <w:rsid w:val="00F34D91"/>
    <w:rsid w:val="00F35DE6"/>
    <w:rsid w:val="00F35E2B"/>
    <w:rsid w:val="00F373A9"/>
    <w:rsid w:val="00F37A6A"/>
    <w:rsid w:val="00F401E2"/>
    <w:rsid w:val="00F410F1"/>
    <w:rsid w:val="00F41379"/>
    <w:rsid w:val="00F4146B"/>
    <w:rsid w:val="00F41FA9"/>
    <w:rsid w:val="00F42870"/>
    <w:rsid w:val="00F44C4A"/>
    <w:rsid w:val="00F45553"/>
    <w:rsid w:val="00F45D3A"/>
    <w:rsid w:val="00F469A6"/>
    <w:rsid w:val="00F47E32"/>
    <w:rsid w:val="00F50989"/>
    <w:rsid w:val="00F50BCD"/>
    <w:rsid w:val="00F52E09"/>
    <w:rsid w:val="00F53E7B"/>
    <w:rsid w:val="00F53FED"/>
    <w:rsid w:val="00F548F2"/>
    <w:rsid w:val="00F54E1E"/>
    <w:rsid w:val="00F5536B"/>
    <w:rsid w:val="00F55D53"/>
    <w:rsid w:val="00F57022"/>
    <w:rsid w:val="00F6007E"/>
    <w:rsid w:val="00F6058E"/>
    <w:rsid w:val="00F63E2A"/>
    <w:rsid w:val="00F64D81"/>
    <w:rsid w:val="00F64FD7"/>
    <w:rsid w:val="00F65AAE"/>
    <w:rsid w:val="00F6649B"/>
    <w:rsid w:val="00F673F3"/>
    <w:rsid w:val="00F717C2"/>
    <w:rsid w:val="00F71828"/>
    <w:rsid w:val="00F71B79"/>
    <w:rsid w:val="00F7207D"/>
    <w:rsid w:val="00F73B94"/>
    <w:rsid w:val="00F73FE6"/>
    <w:rsid w:val="00F74BBF"/>
    <w:rsid w:val="00F74DD3"/>
    <w:rsid w:val="00F7630C"/>
    <w:rsid w:val="00F76591"/>
    <w:rsid w:val="00F77CA6"/>
    <w:rsid w:val="00F81046"/>
    <w:rsid w:val="00F82C66"/>
    <w:rsid w:val="00F87461"/>
    <w:rsid w:val="00F87A3A"/>
    <w:rsid w:val="00F92BB6"/>
    <w:rsid w:val="00F946B3"/>
    <w:rsid w:val="00F95F43"/>
    <w:rsid w:val="00F9648F"/>
    <w:rsid w:val="00F96FD4"/>
    <w:rsid w:val="00F972EB"/>
    <w:rsid w:val="00FA0A29"/>
    <w:rsid w:val="00FA151B"/>
    <w:rsid w:val="00FA2D27"/>
    <w:rsid w:val="00FA2E11"/>
    <w:rsid w:val="00FA3DAB"/>
    <w:rsid w:val="00FA3F58"/>
    <w:rsid w:val="00FA4068"/>
    <w:rsid w:val="00FA41D7"/>
    <w:rsid w:val="00FA5CE0"/>
    <w:rsid w:val="00FA6F50"/>
    <w:rsid w:val="00FB0D5B"/>
    <w:rsid w:val="00FB0E50"/>
    <w:rsid w:val="00FB17BE"/>
    <w:rsid w:val="00FB1D6E"/>
    <w:rsid w:val="00FB2360"/>
    <w:rsid w:val="00FB25EC"/>
    <w:rsid w:val="00FB2F94"/>
    <w:rsid w:val="00FB4976"/>
    <w:rsid w:val="00FB4A83"/>
    <w:rsid w:val="00FB577E"/>
    <w:rsid w:val="00FB6088"/>
    <w:rsid w:val="00FB6953"/>
    <w:rsid w:val="00FB6D45"/>
    <w:rsid w:val="00FB6F0E"/>
    <w:rsid w:val="00FB79E4"/>
    <w:rsid w:val="00FC0678"/>
    <w:rsid w:val="00FC08A4"/>
    <w:rsid w:val="00FC1C0F"/>
    <w:rsid w:val="00FC389F"/>
    <w:rsid w:val="00FC3AB7"/>
    <w:rsid w:val="00FC4241"/>
    <w:rsid w:val="00FC4629"/>
    <w:rsid w:val="00FC777A"/>
    <w:rsid w:val="00FD3010"/>
    <w:rsid w:val="00FD59DA"/>
    <w:rsid w:val="00FD5F56"/>
    <w:rsid w:val="00FD6A7D"/>
    <w:rsid w:val="00FD6ED2"/>
    <w:rsid w:val="00FE1514"/>
    <w:rsid w:val="00FE2E6A"/>
    <w:rsid w:val="00FE38CE"/>
    <w:rsid w:val="00FE431D"/>
    <w:rsid w:val="00FE4B0E"/>
    <w:rsid w:val="00FE6AC7"/>
    <w:rsid w:val="00FE7655"/>
    <w:rsid w:val="00FE7EA7"/>
    <w:rsid w:val="00FF1796"/>
    <w:rsid w:val="00FF1864"/>
    <w:rsid w:val="00FF2C2B"/>
    <w:rsid w:val="00FF3535"/>
    <w:rsid w:val="00FF3DCF"/>
    <w:rsid w:val="00FF4622"/>
    <w:rsid w:val="00FF4774"/>
    <w:rsid w:val="00FF7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46A1954D"/>
  <w15:docId w15:val="{EFDD45D9-E726-4F27-8349-203BDFEF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line="360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FC0"/>
    <w:pPr>
      <w:autoSpaceDE w:val="0"/>
      <w:autoSpaceDN w:val="0"/>
      <w:adjustRightInd w:val="0"/>
      <w:spacing w:before="0"/>
      <w:ind w:left="0" w:firstLine="0"/>
    </w:pPr>
    <w:rPr>
      <w:rFonts w:ascii="Times New Roman" w:hAnsi="Times New Roman" w:cs="Times New Roman"/>
      <w:color w:val="000001"/>
      <w:sz w:val="24"/>
      <w:szCs w:val="24"/>
    </w:rPr>
  </w:style>
  <w:style w:type="paragraph" w:styleId="Heading1">
    <w:name w:val="heading 1"/>
    <w:aliases w:val="CHAPITRE,Chapitre 1,1.1,1.1."/>
    <w:basedOn w:val="Normal"/>
    <w:next w:val="Normal"/>
    <w:link w:val="Heading1Char"/>
    <w:autoRedefine/>
    <w:uiPriority w:val="9"/>
    <w:qFormat/>
    <w:rsid w:val="00F972EB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1.1 Titre 2,1.1.1,1.1.1."/>
    <w:basedOn w:val="Normal"/>
    <w:next w:val="Normal"/>
    <w:link w:val="Heading2Char"/>
    <w:uiPriority w:val="9"/>
    <w:unhideWhenUsed/>
    <w:qFormat/>
    <w:rsid w:val="00D428E9"/>
    <w:pPr>
      <w:keepNext/>
      <w:keepLines/>
      <w:numPr>
        <w:ilvl w:val="1"/>
        <w:numId w:val="3"/>
      </w:numPr>
      <w:spacing w:before="20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a)"/>
    <w:basedOn w:val="Normal"/>
    <w:next w:val="Normal"/>
    <w:link w:val="Heading3Char"/>
    <w:uiPriority w:val="9"/>
    <w:unhideWhenUsed/>
    <w:qFormat/>
    <w:rsid w:val="001006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1.1.1.1,1.1.1.1."/>
    <w:basedOn w:val="Normal"/>
    <w:next w:val="Normal"/>
    <w:link w:val="Heading4Char"/>
    <w:uiPriority w:val="9"/>
    <w:unhideWhenUsed/>
    <w:qFormat/>
    <w:rsid w:val="001006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a.,1.1.1.1.1."/>
    <w:basedOn w:val="Heading4"/>
    <w:next w:val="Normal"/>
    <w:link w:val="Heading5Char"/>
    <w:autoRedefine/>
    <w:uiPriority w:val="9"/>
    <w:unhideWhenUsed/>
    <w:qFormat/>
    <w:rsid w:val="00CD28C6"/>
    <w:pPr>
      <w:keepNext w:val="0"/>
      <w:keepLines w:val="0"/>
      <w:spacing w:before="240" w:after="240"/>
      <w:contextualSpacing/>
      <w:outlineLvl w:val="4"/>
    </w:pPr>
    <w:rPr>
      <w:rFonts w:ascii="Times New Roman" w:eastAsia="Calibri" w:hAnsi="Times New Roman" w:cs="Times New Roman"/>
      <w:b w:val="0"/>
      <w:bCs w:val="0"/>
      <w:iCs w:val="0"/>
      <w:color w:val="000001"/>
    </w:rPr>
  </w:style>
  <w:style w:type="paragraph" w:styleId="Heading6">
    <w:name w:val="heading 6"/>
    <w:aliases w:val="formule"/>
    <w:basedOn w:val="Heading5"/>
    <w:next w:val="Normal"/>
    <w:link w:val="Heading6Char"/>
    <w:uiPriority w:val="9"/>
    <w:unhideWhenUsed/>
    <w:qFormat/>
    <w:rsid w:val="00CD28C6"/>
    <w:pPr>
      <w:jc w:val="center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CD28C6"/>
    <w:pPr>
      <w:outlineLvl w:val="6"/>
    </w:pPr>
  </w:style>
  <w:style w:type="paragraph" w:styleId="Heading8">
    <w:name w:val="heading 8"/>
    <w:aliases w:val="Tableau"/>
    <w:basedOn w:val="Normal"/>
    <w:next w:val="Normal"/>
    <w:link w:val="Heading8Char"/>
    <w:uiPriority w:val="9"/>
    <w:unhideWhenUsed/>
    <w:qFormat/>
    <w:rsid w:val="00012C90"/>
    <w:pPr>
      <w:numPr>
        <w:ilvl w:val="7"/>
        <w:numId w:val="3"/>
      </w:numPr>
      <w:spacing w:before="200" w:after="200"/>
      <w:jc w:val="center"/>
      <w:outlineLvl w:val="7"/>
    </w:pPr>
    <w:rPr>
      <w:rFonts w:eastAsiaTheme="majorEastAsia"/>
      <w:i/>
      <w:color w:val="000000" w:themeColor="text1"/>
      <w:szCs w:val="20"/>
    </w:rPr>
  </w:style>
  <w:style w:type="paragraph" w:styleId="Heading9">
    <w:name w:val="heading 9"/>
    <w:basedOn w:val="Heading1"/>
    <w:next w:val="Normal"/>
    <w:link w:val="Heading9Char"/>
    <w:uiPriority w:val="9"/>
    <w:unhideWhenUsed/>
    <w:qFormat/>
    <w:rsid w:val="002A1593"/>
    <w:pPr>
      <w:keepNext w:val="0"/>
      <w:keepLines w:val="0"/>
      <w:numPr>
        <w:numId w:val="0"/>
      </w:numPr>
      <w:autoSpaceDE/>
      <w:autoSpaceDN/>
      <w:adjustRightInd/>
      <w:spacing w:after="120"/>
      <w:contextualSpacing/>
      <w:jc w:val="left"/>
      <w:outlineLvl w:val="8"/>
    </w:pPr>
    <w:rPr>
      <w:rFonts w:eastAsiaTheme="minorHAnsi" w:cstheme="minorBidi"/>
      <w:b w:val="0"/>
      <w:bCs w:val="0"/>
      <w:i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ITRE Char,Chapitre 1 Char,1.1 Char,1.1. Char"/>
    <w:basedOn w:val="DefaultParagraphFont"/>
    <w:link w:val="Heading1"/>
    <w:uiPriority w:val="9"/>
    <w:rsid w:val="00F972EB"/>
    <w:rPr>
      <w:rFonts w:ascii="Times New Roman" w:eastAsiaTheme="majorEastAsia" w:hAnsi="Times New Roman" w:cstheme="majorBidi"/>
      <w:b/>
      <w:bCs/>
      <w:color w:val="000001"/>
      <w:sz w:val="24"/>
      <w:szCs w:val="28"/>
    </w:rPr>
  </w:style>
  <w:style w:type="character" w:customStyle="1" w:styleId="Heading2Char">
    <w:name w:val="Heading 2 Char"/>
    <w:aliases w:val="1.1 Titre 2 Char,1.1.1 Char,1.1.1. Char"/>
    <w:basedOn w:val="DefaultParagraphFont"/>
    <w:link w:val="Heading2"/>
    <w:uiPriority w:val="9"/>
    <w:rsid w:val="00D428E9"/>
    <w:rPr>
      <w:rFonts w:ascii="Times New Roman" w:eastAsiaTheme="majorEastAsia" w:hAnsi="Times New Roman" w:cstheme="majorBidi"/>
      <w:b/>
      <w:bCs/>
      <w:color w:val="000001"/>
      <w:sz w:val="24"/>
      <w:szCs w:val="26"/>
    </w:rPr>
  </w:style>
  <w:style w:type="paragraph" w:styleId="Title">
    <w:name w:val="Title"/>
    <w:aliases w:val="2.1. Titre 2"/>
    <w:basedOn w:val="Normal"/>
    <w:next w:val="Normal"/>
    <w:link w:val="TitleChar"/>
    <w:autoRedefine/>
    <w:qFormat/>
    <w:rsid w:val="00941768"/>
    <w:pPr>
      <w:numPr>
        <w:numId w:val="1"/>
      </w:numPr>
      <w:pBdr>
        <w:bottom w:val="single" w:sz="8" w:space="4" w:color="4F81BD" w:themeColor="accent1"/>
      </w:pBdr>
      <w:spacing w:before="24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2.1. Titre 2 Char"/>
    <w:basedOn w:val="DefaultParagraphFont"/>
    <w:link w:val="Title"/>
    <w:rsid w:val="00941768"/>
    <w:rPr>
      <w:rFonts w:ascii="Times New Roman" w:eastAsiaTheme="majorEastAsia" w:hAnsi="Times New Roman" w:cstheme="majorBidi"/>
      <w:b/>
      <w:color w:val="000001"/>
      <w:spacing w:val="5"/>
      <w:kern w:val="28"/>
      <w:sz w:val="24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941768"/>
    <w:pPr>
      <w:numPr>
        <w:numId w:val="2"/>
      </w:numPr>
    </w:pPr>
    <w:rPr>
      <w:rFonts w:eastAsiaTheme="majorEastAsia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768"/>
    <w:rPr>
      <w:rFonts w:ascii="Times New Roman" w:eastAsiaTheme="majorEastAsia" w:hAnsi="Times New Roman" w:cstheme="majorBidi"/>
      <w:iCs/>
      <w:color w:val="000001"/>
      <w:spacing w:val="15"/>
      <w:sz w:val="24"/>
      <w:szCs w:val="24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4F3256"/>
    <w:pPr>
      <w:tabs>
        <w:tab w:val="left" w:pos="142"/>
        <w:tab w:val="left" w:pos="8789"/>
      </w:tabs>
      <w:autoSpaceDE/>
      <w:autoSpaceDN/>
      <w:adjustRightInd/>
      <w:spacing w:before="120" w:line="240" w:lineRule="auto"/>
      <w:ind w:right="-286"/>
      <w:contextualSpacing/>
      <w:jc w:val="center"/>
    </w:pPr>
    <w:rPr>
      <w:b/>
      <w:color w:val="000000"/>
      <w:sz w:val="28"/>
    </w:rPr>
  </w:style>
  <w:style w:type="character" w:customStyle="1" w:styleId="Heading8Char">
    <w:name w:val="Heading 8 Char"/>
    <w:aliases w:val="Tableau Char"/>
    <w:basedOn w:val="DefaultParagraphFont"/>
    <w:link w:val="Heading8"/>
    <w:uiPriority w:val="9"/>
    <w:rsid w:val="00012C90"/>
    <w:rPr>
      <w:rFonts w:ascii="Times New Roman" w:eastAsiaTheme="majorEastAsia" w:hAnsi="Times New Roman" w:cs="Times New Roman"/>
      <w:i/>
      <w:color w:val="000000" w:themeColor="text1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1006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006C1"/>
    <w:rPr>
      <w:rFonts w:ascii="Tahoma" w:hAnsi="Tahoma" w:cs="Tahoma"/>
      <w:sz w:val="16"/>
      <w:szCs w:val="16"/>
    </w:rPr>
  </w:style>
  <w:style w:type="paragraph" w:styleId="NoSpacing">
    <w:name w:val="No Spacing"/>
    <w:aliases w:val="chapitre"/>
    <w:uiPriority w:val="1"/>
    <w:qFormat/>
    <w:rsid w:val="001006C1"/>
    <w:pPr>
      <w:spacing w:before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aliases w:val="a) Char"/>
    <w:basedOn w:val="DefaultParagraphFont"/>
    <w:link w:val="Heading3"/>
    <w:uiPriority w:val="9"/>
    <w:rsid w:val="001006C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aliases w:val="1.1.1.1 Char,1.1.1.1. Char"/>
    <w:basedOn w:val="DefaultParagraphFont"/>
    <w:link w:val="Heading4"/>
    <w:uiPriority w:val="9"/>
    <w:rsid w:val="001006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1006C1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rsid w:val="001006C1"/>
    <w:rPr>
      <w:b/>
      <w:bCs/>
      <w:smallCaps/>
      <w:spacing w:val="5"/>
    </w:rPr>
  </w:style>
  <w:style w:type="paragraph" w:customStyle="1" w:styleId="Paragraphe1">
    <w:name w:val="Paragraphe1"/>
    <w:basedOn w:val="ListParagraph"/>
    <w:link w:val="Paragraphe1Car"/>
    <w:rsid w:val="001006C1"/>
  </w:style>
  <w:style w:type="paragraph" w:customStyle="1" w:styleId="11Loaten1">
    <w:name w:val="1.1 Loaten 1"/>
    <w:basedOn w:val="ListParagraph"/>
    <w:link w:val="11Loaten1Car"/>
    <w:qFormat/>
    <w:rsid w:val="00DD1B01"/>
    <w:pPr>
      <w:numPr>
        <w:ilvl w:val="1"/>
        <w:numId w:val="4"/>
      </w:numPr>
      <w:spacing w:before="240" w:after="120"/>
      <w:ind w:left="578" w:hanging="578"/>
      <w:contextualSpacing w:val="0"/>
      <w:jc w:val="both"/>
      <w:outlineLvl w:val="1"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F3256"/>
    <w:rPr>
      <w:rFonts w:ascii="Times New Roman" w:hAnsi="Times New Roman" w:cs="Times New Roman"/>
      <w:b/>
      <w:color w:val="000000"/>
      <w:sz w:val="28"/>
      <w:szCs w:val="24"/>
    </w:rPr>
  </w:style>
  <w:style w:type="character" w:customStyle="1" w:styleId="Paragraphe1Car">
    <w:name w:val="Paragraphe1 Car"/>
    <w:basedOn w:val="ListParagraphChar"/>
    <w:link w:val="Paragraphe1"/>
    <w:rsid w:val="001006C1"/>
    <w:rPr>
      <w:rFonts w:ascii="Times New Roman" w:hAnsi="Times New Roman" w:cs="Times New Roman"/>
      <w:b/>
      <w:color w:val="000001"/>
      <w:sz w:val="24"/>
      <w:szCs w:val="24"/>
    </w:rPr>
  </w:style>
  <w:style w:type="paragraph" w:customStyle="1" w:styleId="111Loaten2">
    <w:name w:val="1.1.1 Loaten2"/>
    <w:basedOn w:val="11Loaten1"/>
    <w:link w:val="111Loaten2Car"/>
    <w:qFormat/>
    <w:rsid w:val="00336AB2"/>
    <w:pPr>
      <w:numPr>
        <w:ilvl w:val="2"/>
      </w:numPr>
      <w:spacing w:before="120"/>
      <w:outlineLvl w:val="2"/>
    </w:pPr>
    <w:rPr>
      <w:i/>
    </w:rPr>
  </w:style>
  <w:style w:type="character" w:customStyle="1" w:styleId="11Loaten1Car">
    <w:name w:val="1.1 Loaten 1 Car"/>
    <w:basedOn w:val="ListParagraphChar"/>
    <w:link w:val="11Loaten1"/>
    <w:rsid w:val="00DD1B01"/>
    <w:rPr>
      <w:rFonts w:ascii="Times New Roman" w:hAnsi="Times New Roman" w:cs="Times New Roman"/>
      <w:b/>
      <w:color w:val="000000"/>
      <w:sz w:val="24"/>
      <w:szCs w:val="24"/>
    </w:rPr>
  </w:style>
  <w:style w:type="paragraph" w:customStyle="1" w:styleId="1111Loaten3">
    <w:name w:val="1.1.1.1 Loaten3"/>
    <w:basedOn w:val="111Loaten2"/>
    <w:link w:val="1111Loaten3Car"/>
    <w:qFormat/>
    <w:rsid w:val="00336AB2"/>
    <w:pPr>
      <w:numPr>
        <w:ilvl w:val="3"/>
      </w:numPr>
      <w:outlineLvl w:val="3"/>
    </w:pPr>
    <w:rPr>
      <w:b w:val="0"/>
      <w:i w:val="0"/>
    </w:rPr>
  </w:style>
  <w:style w:type="character" w:customStyle="1" w:styleId="111Loaten2Car">
    <w:name w:val="1.1.1 Loaten2 Car"/>
    <w:basedOn w:val="11Loaten1Car"/>
    <w:link w:val="111Loaten2"/>
    <w:rsid w:val="00336AB2"/>
    <w:rPr>
      <w:rFonts w:ascii="Times New Roman" w:hAnsi="Times New Roman" w:cs="Times New Roman"/>
      <w:b/>
      <w:i/>
      <w:color w:val="000000"/>
      <w:sz w:val="24"/>
      <w:szCs w:val="24"/>
    </w:rPr>
  </w:style>
  <w:style w:type="paragraph" w:customStyle="1" w:styleId="11111Loaten4">
    <w:name w:val="1.1.1.1.1 Loaten4"/>
    <w:basedOn w:val="1111Loaten3"/>
    <w:link w:val="11111Loaten4Car"/>
    <w:qFormat/>
    <w:rsid w:val="00626540"/>
    <w:pPr>
      <w:numPr>
        <w:ilvl w:val="4"/>
      </w:numPr>
      <w:outlineLvl w:val="4"/>
    </w:pPr>
    <w:rPr>
      <w:i/>
    </w:rPr>
  </w:style>
  <w:style w:type="character" w:customStyle="1" w:styleId="1111Loaten3Car">
    <w:name w:val="1.1.1.1 Loaten3 Car"/>
    <w:basedOn w:val="111Loaten2Car"/>
    <w:link w:val="1111Loaten3"/>
    <w:rsid w:val="00336AB2"/>
    <w:rPr>
      <w:rFonts w:ascii="Times New Roman" w:hAnsi="Times New Roman" w:cs="Times New Roman"/>
      <w:b w:val="0"/>
      <w:i w:val="0"/>
      <w:color w:val="000000"/>
      <w:sz w:val="24"/>
      <w:szCs w:val="24"/>
    </w:rPr>
  </w:style>
  <w:style w:type="paragraph" w:customStyle="1" w:styleId="sapitra">
    <w:name w:val="sapitra"/>
    <w:basedOn w:val="Heading1"/>
    <w:link w:val="sapitraCar"/>
    <w:qFormat/>
    <w:rsid w:val="00626540"/>
  </w:style>
  <w:style w:type="character" w:customStyle="1" w:styleId="11111Loaten4Car">
    <w:name w:val="1.1.1.1.1 Loaten4 Car"/>
    <w:basedOn w:val="1111Loaten3Car"/>
    <w:link w:val="11111Loaten4"/>
    <w:rsid w:val="00626540"/>
    <w:rPr>
      <w:rFonts w:ascii="Times New Roman" w:hAnsi="Times New Roman" w:cs="Times New Roman"/>
      <w:b w:val="0"/>
      <w:i/>
      <w:color w:val="000001"/>
      <w:sz w:val="24"/>
      <w:szCs w:val="24"/>
    </w:rPr>
  </w:style>
  <w:style w:type="paragraph" w:customStyle="1" w:styleId="soustitreLoaten5">
    <w:name w:val="soustitre Loaten5"/>
    <w:basedOn w:val="ListParagraph"/>
    <w:link w:val="soustitreLoaten5Car"/>
    <w:rsid w:val="0090768E"/>
  </w:style>
  <w:style w:type="character" w:customStyle="1" w:styleId="sapitraCar">
    <w:name w:val="sapitra Car"/>
    <w:basedOn w:val="Heading1Char"/>
    <w:link w:val="sapitra"/>
    <w:rsid w:val="00626540"/>
    <w:rPr>
      <w:rFonts w:ascii="Times New Roman" w:eastAsiaTheme="majorEastAsia" w:hAnsi="Times New Roman" w:cstheme="majorBidi"/>
      <w:b/>
      <w:bCs/>
      <w:color w:val="000001"/>
      <w:sz w:val="24"/>
      <w:szCs w:val="28"/>
    </w:rPr>
  </w:style>
  <w:style w:type="paragraph" w:customStyle="1" w:styleId="sary1">
    <w:name w:val="sary1"/>
    <w:basedOn w:val="ListParagraph"/>
    <w:link w:val="sary1Car"/>
    <w:rsid w:val="00545FA9"/>
  </w:style>
  <w:style w:type="character" w:customStyle="1" w:styleId="soustitreLoaten5Car">
    <w:name w:val="soustitre Loaten5 Car"/>
    <w:basedOn w:val="ListParagraphChar"/>
    <w:link w:val="soustitreLoaten5"/>
    <w:rsid w:val="0090768E"/>
    <w:rPr>
      <w:rFonts w:ascii="Times New Roman" w:hAnsi="Times New Roman" w:cs="Times New Roman"/>
      <w:b/>
      <w:color w:val="000001"/>
      <w:sz w:val="24"/>
      <w:szCs w:val="24"/>
    </w:rPr>
  </w:style>
  <w:style w:type="paragraph" w:customStyle="1" w:styleId="Loaten1">
    <w:name w:val="Loaten1"/>
    <w:basedOn w:val="11Loaten1"/>
    <w:link w:val="Loaten1Car"/>
    <w:rsid w:val="00940350"/>
  </w:style>
  <w:style w:type="character" w:customStyle="1" w:styleId="sary1Car">
    <w:name w:val="sary1 Car"/>
    <w:basedOn w:val="ListParagraphChar"/>
    <w:link w:val="sary1"/>
    <w:rsid w:val="00545FA9"/>
    <w:rPr>
      <w:rFonts w:ascii="Times New Roman" w:hAnsi="Times New Roman" w:cs="Times New Roman"/>
      <w:b/>
      <w:color w:val="000001"/>
      <w:sz w:val="24"/>
      <w:szCs w:val="24"/>
    </w:rPr>
  </w:style>
  <w:style w:type="paragraph" w:customStyle="1" w:styleId="Annexe">
    <w:name w:val="Annexe"/>
    <w:basedOn w:val="ListParagraph"/>
    <w:link w:val="AnnexeCar"/>
    <w:qFormat/>
    <w:rsid w:val="003636B3"/>
    <w:pPr>
      <w:spacing w:after="480"/>
      <w:outlineLvl w:val="0"/>
    </w:pPr>
  </w:style>
  <w:style w:type="character" w:customStyle="1" w:styleId="Loaten1Car">
    <w:name w:val="Loaten1 Car"/>
    <w:basedOn w:val="11Loaten1Car"/>
    <w:link w:val="Loaten1"/>
    <w:rsid w:val="00940350"/>
    <w:rPr>
      <w:rFonts w:ascii="Times New Roman" w:hAnsi="Times New Roman" w:cs="Times New Roman"/>
      <w:b/>
      <w:color w:val="000001"/>
      <w:sz w:val="24"/>
      <w:szCs w:val="24"/>
    </w:rPr>
  </w:style>
  <w:style w:type="paragraph" w:customStyle="1" w:styleId="aloaten5">
    <w:name w:val="a. loaten5"/>
    <w:basedOn w:val="11111Loaten4"/>
    <w:link w:val="aloaten5Car"/>
    <w:rsid w:val="008B2395"/>
    <w:pPr>
      <w:numPr>
        <w:ilvl w:val="0"/>
        <w:numId w:val="0"/>
      </w:numPr>
      <w:outlineLvl w:val="5"/>
    </w:pPr>
    <w:rPr>
      <w:i w:val="0"/>
    </w:rPr>
  </w:style>
  <w:style w:type="character" w:customStyle="1" w:styleId="AnnexeCar">
    <w:name w:val="Annexe Car"/>
    <w:basedOn w:val="ListParagraphChar"/>
    <w:link w:val="Annexe"/>
    <w:rsid w:val="003636B3"/>
    <w:rPr>
      <w:rFonts w:ascii="Times New Roman" w:hAnsi="Times New Roman" w:cs="Times New Roman"/>
      <w:b/>
      <w:color w:val="000001"/>
      <w:sz w:val="24"/>
      <w:szCs w:val="24"/>
    </w:rPr>
  </w:style>
  <w:style w:type="paragraph" w:customStyle="1" w:styleId="saryloaten6">
    <w:name w:val="sary loaten6"/>
    <w:basedOn w:val="aloaten5"/>
    <w:link w:val="saryloaten6Car"/>
    <w:rsid w:val="00545FA9"/>
    <w:pPr>
      <w:numPr>
        <w:ilvl w:val="6"/>
      </w:numPr>
      <w:jc w:val="center"/>
      <w:outlineLvl w:val="6"/>
    </w:pPr>
    <w:rPr>
      <w:i/>
    </w:rPr>
  </w:style>
  <w:style w:type="character" w:customStyle="1" w:styleId="aloaten5Car">
    <w:name w:val="a. loaten5 Car"/>
    <w:basedOn w:val="11111Loaten4Car"/>
    <w:link w:val="aloaten5"/>
    <w:rsid w:val="008B2395"/>
    <w:rPr>
      <w:rFonts w:ascii="Times New Roman" w:hAnsi="Times New Roman" w:cs="Times New Roman"/>
      <w:b/>
      <w:i/>
      <w:color w:val="000001"/>
      <w:sz w:val="24"/>
      <w:szCs w:val="24"/>
    </w:rPr>
  </w:style>
  <w:style w:type="paragraph" w:customStyle="1" w:styleId="Figureloaten6">
    <w:name w:val="Figure loaten6"/>
    <w:basedOn w:val="saryloaten6"/>
    <w:link w:val="Figureloaten6Car"/>
    <w:rsid w:val="00545FA9"/>
  </w:style>
  <w:style w:type="character" w:customStyle="1" w:styleId="saryloaten6Car">
    <w:name w:val="sary loaten6 Car"/>
    <w:basedOn w:val="aloaten5Car"/>
    <w:link w:val="saryloaten6"/>
    <w:rsid w:val="009D2113"/>
    <w:rPr>
      <w:rFonts w:ascii="Times New Roman" w:hAnsi="Times New Roman" w:cs="Times New Roman"/>
      <w:b/>
      <w:i/>
      <w:color w:val="000001"/>
      <w:sz w:val="24"/>
      <w:szCs w:val="24"/>
    </w:rPr>
  </w:style>
  <w:style w:type="paragraph" w:customStyle="1" w:styleId="Tabilaoloaten7">
    <w:name w:val="Tabilao loaten7"/>
    <w:basedOn w:val="saryloaten6"/>
    <w:link w:val="Tabilaoloaten7Car"/>
    <w:qFormat/>
    <w:rsid w:val="00545FA9"/>
    <w:pPr>
      <w:numPr>
        <w:ilvl w:val="7"/>
      </w:numPr>
      <w:outlineLvl w:val="7"/>
    </w:pPr>
  </w:style>
  <w:style w:type="character" w:customStyle="1" w:styleId="Figureloaten6Car">
    <w:name w:val="Figure loaten6 Car"/>
    <w:basedOn w:val="saryloaten6Car"/>
    <w:link w:val="Figureloaten6"/>
    <w:rsid w:val="00545FA9"/>
    <w:rPr>
      <w:rFonts w:ascii="Times New Roman" w:hAnsi="Times New Roman" w:cs="Times New Roman"/>
      <w:b/>
      <w:i/>
      <w:color w:val="000001"/>
      <w:sz w:val="24"/>
      <w:szCs w:val="24"/>
    </w:rPr>
  </w:style>
  <w:style w:type="character" w:customStyle="1" w:styleId="Tabilaoloaten7Car">
    <w:name w:val="Tabilao loaten7 Car"/>
    <w:basedOn w:val="saryloaten6Car"/>
    <w:link w:val="Tabilaoloaten7"/>
    <w:rsid w:val="00545FA9"/>
    <w:rPr>
      <w:rFonts w:ascii="Times New Roman" w:hAnsi="Times New Roman" w:cs="Times New Roman"/>
      <w:b/>
      <w:i/>
      <w:color w:val="000001"/>
      <w:sz w:val="24"/>
      <w:szCs w:val="24"/>
    </w:rPr>
  </w:style>
  <w:style w:type="paragraph" w:customStyle="1" w:styleId="Puce">
    <w:name w:val="Puce"/>
    <w:basedOn w:val="Normal"/>
    <w:link w:val="PuceCar"/>
    <w:qFormat/>
    <w:rsid w:val="00A01E6D"/>
    <w:pPr>
      <w:numPr>
        <w:numId w:val="5"/>
      </w:numPr>
      <w:ind w:left="0" w:firstLine="357"/>
    </w:pPr>
  </w:style>
  <w:style w:type="character" w:customStyle="1" w:styleId="PuceCar">
    <w:name w:val="Puce Car"/>
    <w:basedOn w:val="DefaultParagraphFont"/>
    <w:link w:val="Puce"/>
    <w:rsid w:val="00A01E6D"/>
    <w:rPr>
      <w:rFonts w:ascii="Times New Roman" w:hAnsi="Times New Roman" w:cs="Times New Roman"/>
      <w:color w:val="00000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462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62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C462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629"/>
    <w:rPr>
      <w:rFonts w:ascii="Times New Roman" w:hAnsi="Times New Roman"/>
      <w:sz w:val="24"/>
    </w:rPr>
  </w:style>
  <w:style w:type="character" w:customStyle="1" w:styleId="Heading5Char">
    <w:name w:val="Heading 5 Char"/>
    <w:aliases w:val="a. Char,1.1.1.1.1. Char"/>
    <w:basedOn w:val="DefaultParagraphFont"/>
    <w:link w:val="Heading5"/>
    <w:uiPriority w:val="9"/>
    <w:rsid w:val="00CD28C6"/>
    <w:rPr>
      <w:rFonts w:ascii="Times New Roman" w:eastAsia="Calibri" w:hAnsi="Times New Roman" w:cs="Times New Roman"/>
      <w:i/>
      <w:color w:val="000001"/>
      <w:sz w:val="24"/>
      <w:szCs w:val="24"/>
    </w:rPr>
  </w:style>
  <w:style w:type="character" w:customStyle="1" w:styleId="Heading6Char">
    <w:name w:val="Heading 6 Char"/>
    <w:aliases w:val="formule Char"/>
    <w:basedOn w:val="DefaultParagraphFont"/>
    <w:link w:val="Heading6"/>
    <w:uiPriority w:val="9"/>
    <w:rsid w:val="00CD28C6"/>
    <w:rPr>
      <w:rFonts w:ascii="Times New Roman" w:eastAsia="Calibri" w:hAnsi="Times New Roman" w:cs="Times New Roman"/>
      <w:i/>
      <w:color w:val="00000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D28C6"/>
    <w:rPr>
      <w:rFonts w:ascii="Times New Roman" w:eastAsia="Calibri" w:hAnsi="Times New Roman" w:cs="Times New Roman"/>
      <w:i/>
      <w:color w:val="00000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8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8C6"/>
    <w:rPr>
      <w:rFonts w:ascii="Tahoma" w:hAnsi="Tahoma" w:cs="Tahoma"/>
      <w:color w:val="000001"/>
      <w:sz w:val="16"/>
      <w:szCs w:val="16"/>
    </w:rPr>
  </w:style>
  <w:style w:type="paragraph" w:styleId="NormalWeb">
    <w:name w:val="Normal (Web)"/>
    <w:basedOn w:val="Normal"/>
    <w:uiPriority w:val="99"/>
    <w:unhideWhenUsed/>
    <w:rsid w:val="00CD28C6"/>
    <w:pPr>
      <w:autoSpaceDE/>
      <w:autoSpaceDN/>
      <w:adjustRightInd/>
      <w:spacing w:before="100" w:beforeAutospacing="1" w:after="100" w:afterAutospacing="1" w:line="240" w:lineRule="auto"/>
    </w:pPr>
    <w:rPr>
      <w:rFonts w:eastAsia="Times New Roman"/>
      <w:color w:val="auto"/>
      <w:lang w:eastAsia="fr-FR"/>
    </w:rPr>
  </w:style>
  <w:style w:type="character" w:customStyle="1" w:styleId="Lienhypertexte1">
    <w:name w:val="Lien hypertexte1"/>
    <w:basedOn w:val="DefaultParagraphFont"/>
    <w:uiPriority w:val="99"/>
    <w:unhideWhenUsed/>
    <w:rsid w:val="00CD28C6"/>
    <w:rPr>
      <w:color w:val="0000FF"/>
      <w:u w:val="single"/>
    </w:rPr>
  </w:style>
  <w:style w:type="character" w:styleId="Strong">
    <w:name w:val="Strong"/>
    <w:basedOn w:val="DefaultParagraphFont"/>
    <w:uiPriority w:val="22"/>
    <w:rsid w:val="00CD28C6"/>
    <w:rPr>
      <w:b/>
      <w:bCs/>
    </w:rPr>
  </w:style>
  <w:style w:type="character" w:customStyle="1" w:styleId="searchhit">
    <w:name w:val="search_hit"/>
    <w:basedOn w:val="DefaultParagraphFont"/>
    <w:rsid w:val="00CD28C6"/>
  </w:style>
  <w:style w:type="character" w:styleId="Emphasis">
    <w:name w:val="Emphasis"/>
    <w:basedOn w:val="DefaultParagraphFont"/>
    <w:uiPriority w:val="20"/>
    <w:rsid w:val="00CD28C6"/>
    <w:rPr>
      <w:i/>
      <w:iCs/>
    </w:rPr>
  </w:style>
  <w:style w:type="table" w:customStyle="1" w:styleId="Grilledutableau1">
    <w:name w:val="Grille du tableau1"/>
    <w:basedOn w:val="TableNormal"/>
    <w:uiPriority w:val="59"/>
    <w:rsid w:val="00CD28C6"/>
    <w:pPr>
      <w:spacing w:before="0" w:line="240" w:lineRule="auto"/>
      <w:ind w:left="0" w:firstLine="0"/>
    </w:pPr>
    <w:rPr>
      <w:rFonts w:eastAsia="Times New Roman"/>
      <w:sz w:val="20"/>
      <w:szCs w:val="20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ang-en">
    <w:name w:val="lang-en"/>
    <w:basedOn w:val="DefaultParagraphFont"/>
    <w:rsid w:val="00CD28C6"/>
  </w:style>
  <w:style w:type="paragraph" w:customStyle="1" w:styleId="Paragraphedeliste1">
    <w:name w:val="Paragraphe de liste1"/>
    <w:basedOn w:val="Normal"/>
    <w:rsid w:val="00CD28C6"/>
    <w:pPr>
      <w:autoSpaceDE/>
      <w:autoSpaceDN/>
      <w:adjustRightInd/>
      <w:spacing w:after="200"/>
      <w:ind w:left="720"/>
    </w:pPr>
    <w:rPr>
      <w:rFonts w:ascii="Calibri" w:eastAsia="Times New Roman" w:hAnsi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082A"/>
    <w:pPr>
      <w:tabs>
        <w:tab w:val="right" w:leader="dot" w:pos="9486"/>
      </w:tabs>
      <w:spacing w:before="12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18E1"/>
    <w:pPr>
      <w:spacing w:after="100"/>
      <w:ind w:left="255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18E1"/>
    <w:pPr>
      <w:ind w:left="482"/>
      <w:jc w:val="left"/>
    </w:pPr>
    <w:rPr>
      <w:b/>
      <w:i/>
      <w:sz w:val="22"/>
    </w:rPr>
  </w:style>
  <w:style w:type="paragraph" w:customStyle="1" w:styleId="mems2">
    <w:name w:val="mems2"/>
    <w:basedOn w:val="Normal"/>
    <w:link w:val="mems2Car"/>
    <w:qFormat/>
    <w:rsid w:val="00CD28C6"/>
    <w:pPr>
      <w:widowControl w:val="0"/>
      <w:shd w:val="clear" w:color="auto" w:fill="FFFFFF"/>
      <w:spacing w:before="120"/>
      <w:ind w:left="19" w:right="5"/>
      <w:textAlignment w:val="baseline"/>
    </w:pPr>
    <w:rPr>
      <w:rFonts w:eastAsia="Times New Roman"/>
      <w:color w:val="auto"/>
      <w:lang w:eastAsia="fr-FR"/>
    </w:rPr>
  </w:style>
  <w:style w:type="character" w:customStyle="1" w:styleId="mems2Car">
    <w:name w:val="mems2 Car"/>
    <w:basedOn w:val="DefaultParagraphFont"/>
    <w:link w:val="mems2"/>
    <w:rsid w:val="00CD28C6"/>
    <w:rPr>
      <w:rFonts w:ascii="Times New Roman" w:eastAsia="Times New Roman" w:hAnsi="Times New Roman" w:cs="Times New Roman"/>
      <w:sz w:val="24"/>
      <w:szCs w:val="24"/>
      <w:shd w:val="clear" w:color="auto" w:fill="FFFFFF"/>
      <w:lang w:eastAsia="fr-FR"/>
    </w:rPr>
  </w:style>
  <w:style w:type="paragraph" w:customStyle="1" w:styleId="Retraitcorpsdetexte1">
    <w:name w:val="Retrait corps de texte1"/>
    <w:basedOn w:val="Normal"/>
    <w:next w:val="BodyTextIndent"/>
    <w:link w:val="RetraitcorpsdetexteCar"/>
    <w:uiPriority w:val="99"/>
    <w:semiHidden/>
    <w:unhideWhenUsed/>
    <w:rsid w:val="00CD28C6"/>
    <w:pPr>
      <w:autoSpaceDE/>
      <w:autoSpaceDN/>
      <w:adjustRightInd/>
      <w:ind w:left="283"/>
    </w:pPr>
    <w:rPr>
      <w:rFonts w:cstheme="minorBidi"/>
      <w:color w:val="auto"/>
      <w:szCs w:val="22"/>
    </w:rPr>
  </w:style>
  <w:style w:type="character" w:customStyle="1" w:styleId="RetraitcorpsdetexteCar">
    <w:name w:val="Retrait corps de texte Car"/>
    <w:basedOn w:val="DefaultParagraphFont"/>
    <w:link w:val="Retraitcorpsdetexte1"/>
    <w:uiPriority w:val="99"/>
    <w:semiHidden/>
    <w:rsid w:val="00CD28C6"/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240C37"/>
    <w:pPr>
      <w:ind w:left="720"/>
      <w:jc w:val="left"/>
    </w:pPr>
    <w:rPr>
      <w:b/>
      <w:sz w:val="18"/>
    </w:rPr>
  </w:style>
  <w:style w:type="paragraph" w:customStyle="1" w:styleId="TM51">
    <w:name w:val="TM 51"/>
    <w:basedOn w:val="Normal"/>
    <w:next w:val="Normal"/>
    <w:autoRedefine/>
    <w:uiPriority w:val="39"/>
    <w:unhideWhenUsed/>
    <w:rsid w:val="00CD28C6"/>
    <w:pPr>
      <w:autoSpaceDE/>
      <w:autoSpaceDN/>
      <w:adjustRightInd/>
      <w:spacing w:after="100" w:line="276" w:lineRule="auto"/>
      <w:ind w:left="880"/>
      <w:jc w:val="left"/>
    </w:pPr>
    <w:rPr>
      <w:rFonts w:eastAsia="Times New Roman"/>
      <w:color w:val="auto"/>
      <w:szCs w:val="22"/>
      <w:lang w:eastAsia="fr-FR"/>
    </w:rPr>
  </w:style>
  <w:style w:type="paragraph" w:customStyle="1" w:styleId="TM61">
    <w:name w:val="TM 61"/>
    <w:basedOn w:val="Normal"/>
    <w:next w:val="Normal"/>
    <w:autoRedefine/>
    <w:uiPriority w:val="39"/>
    <w:unhideWhenUsed/>
    <w:rsid w:val="00CD28C6"/>
    <w:pPr>
      <w:autoSpaceDE/>
      <w:autoSpaceDN/>
      <w:adjustRightInd/>
      <w:spacing w:after="100" w:line="276" w:lineRule="auto"/>
      <w:ind w:left="1100"/>
      <w:jc w:val="left"/>
    </w:pPr>
    <w:rPr>
      <w:rFonts w:ascii="Calibri" w:eastAsia="Times New Roman" w:hAnsi="Calibri"/>
      <w:color w:val="auto"/>
      <w:sz w:val="22"/>
      <w:szCs w:val="22"/>
      <w:lang w:eastAsia="fr-FR"/>
    </w:rPr>
  </w:style>
  <w:style w:type="paragraph" w:customStyle="1" w:styleId="TM71">
    <w:name w:val="TM 71"/>
    <w:basedOn w:val="Normal"/>
    <w:next w:val="Normal"/>
    <w:autoRedefine/>
    <w:uiPriority w:val="39"/>
    <w:unhideWhenUsed/>
    <w:rsid w:val="00CD28C6"/>
    <w:pPr>
      <w:autoSpaceDE/>
      <w:autoSpaceDN/>
      <w:adjustRightInd/>
      <w:spacing w:after="100" w:line="276" w:lineRule="auto"/>
      <w:ind w:left="1320"/>
      <w:jc w:val="left"/>
    </w:pPr>
    <w:rPr>
      <w:rFonts w:ascii="Calibri" w:eastAsia="Times New Roman" w:hAnsi="Calibri"/>
      <w:color w:val="auto"/>
      <w:sz w:val="22"/>
      <w:szCs w:val="22"/>
      <w:lang w:eastAsia="fr-FR"/>
    </w:rPr>
  </w:style>
  <w:style w:type="paragraph" w:customStyle="1" w:styleId="TM81">
    <w:name w:val="TM 81"/>
    <w:basedOn w:val="Normal"/>
    <w:next w:val="Normal"/>
    <w:autoRedefine/>
    <w:uiPriority w:val="39"/>
    <w:unhideWhenUsed/>
    <w:rsid w:val="00CD28C6"/>
    <w:pPr>
      <w:autoSpaceDE/>
      <w:autoSpaceDN/>
      <w:adjustRightInd/>
      <w:spacing w:after="100" w:line="276" w:lineRule="auto"/>
      <w:ind w:left="1540"/>
      <w:jc w:val="left"/>
    </w:pPr>
    <w:rPr>
      <w:rFonts w:ascii="Calibri" w:eastAsia="Times New Roman" w:hAnsi="Calibri"/>
      <w:color w:val="auto"/>
      <w:sz w:val="22"/>
      <w:szCs w:val="22"/>
      <w:lang w:eastAsia="fr-FR"/>
    </w:rPr>
  </w:style>
  <w:style w:type="paragraph" w:customStyle="1" w:styleId="TM91">
    <w:name w:val="TM 91"/>
    <w:basedOn w:val="Normal"/>
    <w:next w:val="Normal"/>
    <w:autoRedefine/>
    <w:uiPriority w:val="39"/>
    <w:unhideWhenUsed/>
    <w:rsid w:val="00CD28C6"/>
    <w:pPr>
      <w:autoSpaceDE/>
      <w:autoSpaceDN/>
      <w:adjustRightInd/>
      <w:spacing w:after="100" w:line="276" w:lineRule="auto"/>
      <w:ind w:left="1760"/>
      <w:jc w:val="left"/>
    </w:pPr>
    <w:rPr>
      <w:rFonts w:ascii="Calibri" w:eastAsia="Times New Roman" w:hAnsi="Calibri"/>
      <w:color w:val="auto"/>
      <w:sz w:val="22"/>
      <w:szCs w:val="22"/>
      <w:lang w:eastAsia="fr-FR"/>
    </w:rPr>
  </w:style>
  <w:style w:type="paragraph" w:customStyle="1" w:styleId="Paragraphedeliste2">
    <w:name w:val="Paragraphe de liste2"/>
    <w:basedOn w:val="Normal"/>
    <w:rsid w:val="00CD28C6"/>
    <w:pPr>
      <w:autoSpaceDE/>
      <w:autoSpaceDN/>
      <w:adjustRightInd/>
      <w:spacing w:after="200" w:line="276" w:lineRule="auto"/>
      <w:ind w:left="720"/>
      <w:jc w:val="left"/>
    </w:pPr>
    <w:rPr>
      <w:rFonts w:ascii="Calibri" w:eastAsia="Times New Roman" w:hAnsi="Calibri"/>
      <w:color w:val="auto"/>
      <w:sz w:val="22"/>
      <w:szCs w:val="22"/>
    </w:rPr>
  </w:style>
  <w:style w:type="character" w:styleId="HTMLAcronym">
    <w:name w:val="HTML Acronym"/>
    <w:basedOn w:val="DefaultParagraphFont"/>
    <w:uiPriority w:val="99"/>
    <w:semiHidden/>
    <w:unhideWhenUsed/>
    <w:rsid w:val="00CD28C6"/>
  </w:style>
  <w:style w:type="character" w:customStyle="1" w:styleId="application">
    <w:name w:val="application"/>
    <w:basedOn w:val="DefaultParagraphFont"/>
    <w:rsid w:val="00CD28C6"/>
  </w:style>
  <w:style w:type="character" w:styleId="HTMLCode">
    <w:name w:val="HTML Code"/>
    <w:basedOn w:val="DefaultParagraphFont"/>
    <w:uiPriority w:val="99"/>
    <w:semiHidden/>
    <w:unhideWhenUsed/>
    <w:rsid w:val="00CD28C6"/>
    <w:rPr>
      <w:rFonts w:ascii="Courier New" w:eastAsia="Times New Roman" w:hAnsi="Courier New" w:cs="Courier New"/>
      <w:sz w:val="20"/>
      <w:szCs w:val="20"/>
    </w:rPr>
  </w:style>
  <w:style w:type="character" w:customStyle="1" w:styleId="Lienhypertextesuivivisit1">
    <w:name w:val="Lien hypertexte suivi visité1"/>
    <w:basedOn w:val="DefaultParagraphFont"/>
    <w:uiPriority w:val="99"/>
    <w:semiHidden/>
    <w:unhideWhenUsed/>
    <w:rsid w:val="00CD28C6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CD28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D28C6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28C6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28C6"/>
    <w:rPr>
      <w:rFonts w:ascii="Times New Roman" w:hAnsi="Times New Roman" w:cs="Times New Roman"/>
      <w:color w:val="00000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D28C6"/>
    <w:rPr>
      <w:color w:val="800080" w:themeColor="followedHyperlink"/>
      <w:u w:val="single"/>
    </w:rPr>
  </w:style>
  <w:style w:type="paragraph" w:customStyle="1" w:styleId="Notation">
    <w:name w:val="Notation"/>
    <w:basedOn w:val="Normal"/>
    <w:link w:val="NotationCar"/>
    <w:qFormat/>
    <w:rsid w:val="001B628E"/>
    <w:pPr>
      <w:numPr>
        <w:numId w:val="6"/>
      </w:numPr>
    </w:pPr>
    <w:rPr>
      <w:rFonts w:eastAsia="Calibri"/>
      <w:b/>
    </w:rPr>
  </w:style>
  <w:style w:type="character" w:customStyle="1" w:styleId="NotationCar">
    <w:name w:val="Notation Car"/>
    <w:basedOn w:val="DefaultParagraphFont"/>
    <w:link w:val="Notation"/>
    <w:rsid w:val="001B628E"/>
    <w:rPr>
      <w:rFonts w:ascii="Times New Roman" w:eastAsia="Calibri" w:hAnsi="Times New Roman" w:cs="Times New Roman"/>
      <w:b/>
      <w:color w:val="000001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40C37"/>
    <w:pPr>
      <w:autoSpaceDE/>
      <w:autoSpaceDN/>
      <w:adjustRightInd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240C37"/>
    <w:pPr>
      <w:autoSpaceDE/>
      <w:autoSpaceDN/>
      <w:adjustRightInd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240C37"/>
    <w:pPr>
      <w:autoSpaceDE/>
      <w:autoSpaceDN/>
      <w:adjustRightInd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240C37"/>
    <w:pPr>
      <w:autoSpaceDE/>
      <w:autoSpaceDN/>
      <w:adjustRightInd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240C37"/>
    <w:pPr>
      <w:autoSpaceDE/>
      <w:autoSpaceDN/>
      <w:adjustRightInd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fr-FR"/>
    </w:rPr>
  </w:style>
  <w:style w:type="paragraph" w:customStyle="1" w:styleId="Default">
    <w:name w:val="Default"/>
    <w:rsid w:val="001E0196"/>
    <w:pPr>
      <w:autoSpaceDE w:val="0"/>
      <w:autoSpaceDN w:val="0"/>
      <w:adjustRightInd w:val="0"/>
      <w:spacing w:before="0" w:line="240" w:lineRule="auto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E0196"/>
    <w:rPr>
      <w:color w:val="808080"/>
    </w:rPr>
  </w:style>
  <w:style w:type="paragraph" w:customStyle="1" w:styleId="asous-para">
    <w:name w:val="a. sous-para"/>
    <w:basedOn w:val="Normal"/>
    <w:link w:val="asous-paraCar"/>
    <w:qFormat/>
    <w:rsid w:val="00A202F9"/>
    <w:pPr>
      <w:numPr>
        <w:ilvl w:val="5"/>
        <w:numId w:val="4"/>
      </w:numPr>
      <w:autoSpaceDE/>
      <w:autoSpaceDN/>
      <w:adjustRightInd/>
      <w:spacing w:before="240"/>
      <w:outlineLvl w:val="5"/>
    </w:pPr>
    <w:rPr>
      <w:rFonts w:cstheme="minorBidi"/>
      <w:color w:val="auto"/>
      <w:szCs w:val="22"/>
    </w:rPr>
  </w:style>
  <w:style w:type="character" w:customStyle="1" w:styleId="asous-paraCar">
    <w:name w:val="a. sous-para Car"/>
    <w:basedOn w:val="DefaultParagraphFont"/>
    <w:link w:val="asous-para"/>
    <w:rsid w:val="00A202F9"/>
    <w:rPr>
      <w:rFonts w:ascii="Times New Roman" w:hAnsi="Times New Roman"/>
      <w:sz w:val="24"/>
    </w:rPr>
  </w:style>
  <w:style w:type="paragraph" w:customStyle="1" w:styleId="Figure">
    <w:name w:val="Figure"/>
    <w:basedOn w:val="Normal"/>
    <w:link w:val="FigureCar"/>
    <w:qFormat/>
    <w:rsid w:val="00787CD0"/>
    <w:pPr>
      <w:numPr>
        <w:ilvl w:val="6"/>
        <w:numId w:val="4"/>
      </w:numPr>
      <w:autoSpaceDE/>
      <w:autoSpaceDN/>
      <w:adjustRightInd/>
      <w:jc w:val="center"/>
      <w:outlineLvl w:val="6"/>
    </w:pPr>
    <w:rPr>
      <w:rFonts w:cstheme="minorBidi"/>
      <w:i/>
      <w:color w:val="auto"/>
      <w:szCs w:val="22"/>
    </w:rPr>
  </w:style>
  <w:style w:type="character" w:customStyle="1" w:styleId="FigureCar">
    <w:name w:val="Figure Car"/>
    <w:basedOn w:val="DefaultParagraphFont"/>
    <w:link w:val="Figure"/>
    <w:rsid w:val="00787CD0"/>
    <w:rPr>
      <w:rFonts w:ascii="Times New Roman" w:hAnsi="Times New Roman"/>
      <w:i/>
      <w:sz w:val="24"/>
    </w:rPr>
  </w:style>
  <w:style w:type="paragraph" w:customStyle="1" w:styleId="Tabilao">
    <w:name w:val="Tabilao"/>
    <w:basedOn w:val="Normal"/>
    <w:link w:val="TabilaoCar"/>
    <w:qFormat/>
    <w:rsid w:val="000337D9"/>
    <w:pPr>
      <w:numPr>
        <w:ilvl w:val="7"/>
        <w:numId w:val="4"/>
      </w:numPr>
      <w:autoSpaceDE/>
      <w:autoSpaceDN/>
      <w:adjustRightInd/>
      <w:spacing w:before="240"/>
      <w:jc w:val="center"/>
      <w:outlineLvl w:val="7"/>
    </w:pPr>
    <w:rPr>
      <w:rFonts w:cstheme="minorBidi"/>
      <w:i/>
      <w:color w:val="auto"/>
      <w:szCs w:val="22"/>
    </w:rPr>
  </w:style>
  <w:style w:type="paragraph" w:customStyle="1" w:styleId="TableauAnnexe5">
    <w:name w:val="Tableau Annexe5"/>
    <w:basedOn w:val="Tabilao"/>
    <w:link w:val="TableauAnnexe5Car"/>
    <w:qFormat/>
    <w:rsid w:val="00467BBB"/>
    <w:pPr>
      <w:numPr>
        <w:ilvl w:val="0"/>
        <w:numId w:val="7"/>
      </w:numPr>
    </w:pPr>
  </w:style>
  <w:style w:type="character" w:customStyle="1" w:styleId="TabilaoCar">
    <w:name w:val="Tabilao Car"/>
    <w:basedOn w:val="DefaultParagraphFont"/>
    <w:link w:val="Tabilao"/>
    <w:rsid w:val="000337D9"/>
    <w:rPr>
      <w:rFonts w:ascii="Times New Roman" w:hAnsi="Times New Roman"/>
      <w:i/>
      <w:sz w:val="24"/>
    </w:rPr>
  </w:style>
  <w:style w:type="character" w:customStyle="1" w:styleId="TableauAnnexe5Car">
    <w:name w:val="Tableau Annexe5 Car"/>
    <w:basedOn w:val="TabilaoCar"/>
    <w:link w:val="TableauAnnexe5"/>
    <w:rsid w:val="00467BBB"/>
    <w:rPr>
      <w:rFonts w:ascii="Times New Roman" w:hAnsi="Times New Roman"/>
      <w:i/>
      <w:sz w:val="24"/>
    </w:rPr>
  </w:style>
  <w:style w:type="character" w:customStyle="1" w:styleId="longtext">
    <w:name w:val="long_text"/>
    <w:basedOn w:val="DefaultParagraphFont"/>
    <w:rsid w:val="00FA151B"/>
  </w:style>
  <w:style w:type="character" w:customStyle="1" w:styleId="hps">
    <w:name w:val="hps"/>
    <w:basedOn w:val="DefaultParagraphFont"/>
    <w:rsid w:val="00FA151B"/>
  </w:style>
  <w:style w:type="character" w:customStyle="1" w:styleId="Heading9Char">
    <w:name w:val="Heading 9 Char"/>
    <w:basedOn w:val="DefaultParagraphFont"/>
    <w:link w:val="Heading9"/>
    <w:uiPriority w:val="9"/>
    <w:rsid w:val="002A1593"/>
    <w:rPr>
      <w:rFonts w:ascii="Times New Roman" w:hAnsi="Times New Roman"/>
      <w:i/>
      <w:sz w:val="24"/>
    </w:rPr>
  </w:style>
  <w:style w:type="paragraph" w:styleId="BodyText2">
    <w:name w:val="Body Text 2"/>
    <w:basedOn w:val="Normal"/>
    <w:link w:val="BodyText2Char"/>
    <w:semiHidden/>
    <w:rsid w:val="002A1593"/>
    <w:pPr>
      <w:tabs>
        <w:tab w:val="left" w:pos="-1560"/>
        <w:tab w:val="left" w:pos="0"/>
      </w:tabs>
      <w:autoSpaceDE/>
      <w:autoSpaceDN/>
      <w:adjustRightInd/>
      <w:spacing w:before="240"/>
    </w:pPr>
    <w:rPr>
      <w:rFonts w:eastAsia="Times New Roman"/>
      <w:i/>
      <w:color w:val="0000FF"/>
      <w:szCs w:val="20"/>
      <w:lang w:eastAsia="fr-FR"/>
    </w:rPr>
  </w:style>
  <w:style w:type="character" w:customStyle="1" w:styleId="BodyText2Char">
    <w:name w:val="Body Text 2 Char"/>
    <w:basedOn w:val="DefaultParagraphFont"/>
    <w:link w:val="BodyText2"/>
    <w:semiHidden/>
    <w:rsid w:val="002A1593"/>
    <w:rPr>
      <w:rFonts w:ascii="Times New Roman" w:eastAsia="Times New Roman" w:hAnsi="Times New Roman" w:cs="Times New Roman"/>
      <w:i/>
      <w:color w:val="0000FF"/>
      <w:sz w:val="24"/>
      <w:szCs w:val="20"/>
      <w:lang w:eastAsia="fr-FR"/>
    </w:rPr>
  </w:style>
  <w:style w:type="paragraph" w:customStyle="1" w:styleId="titre2">
    <w:name w:val="titre 2"/>
    <w:basedOn w:val="Heading2"/>
    <w:link w:val="titre2Car"/>
    <w:qFormat/>
    <w:rsid w:val="002A1593"/>
    <w:pPr>
      <w:keepLines w:val="0"/>
      <w:numPr>
        <w:ilvl w:val="0"/>
        <w:numId w:val="0"/>
      </w:numPr>
      <w:autoSpaceDE/>
      <w:autoSpaceDN/>
      <w:adjustRightInd/>
      <w:spacing w:before="240"/>
      <w:ind w:left="1440" w:hanging="360"/>
      <w:jc w:val="both"/>
    </w:pPr>
    <w:rPr>
      <w:rFonts w:eastAsiaTheme="minorHAnsi" w:cstheme="minorBidi"/>
      <w:bCs w:val="0"/>
      <w:color w:val="auto"/>
      <w:szCs w:val="22"/>
    </w:rPr>
  </w:style>
  <w:style w:type="character" w:customStyle="1" w:styleId="titre2Car">
    <w:name w:val="titre 2 Car"/>
    <w:basedOn w:val="Heading1Char"/>
    <w:link w:val="titre2"/>
    <w:rsid w:val="002A1593"/>
    <w:rPr>
      <w:rFonts w:ascii="Times New Roman" w:eastAsiaTheme="majorEastAsia" w:hAnsi="Times New Roman" w:cstheme="majorBidi"/>
      <w:b/>
      <w:bCs/>
      <w:color w:val="000001"/>
      <w:sz w:val="24"/>
      <w:szCs w:val="28"/>
    </w:rPr>
  </w:style>
  <w:style w:type="paragraph" w:customStyle="1" w:styleId="titre3">
    <w:name w:val="titre 3"/>
    <w:basedOn w:val="Heading3"/>
    <w:link w:val="titre3Car"/>
    <w:qFormat/>
    <w:rsid w:val="002A1593"/>
    <w:pPr>
      <w:keepLines w:val="0"/>
      <w:autoSpaceDE/>
      <w:autoSpaceDN/>
      <w:adjustRightInd/>
      <w:spacing w:before="240"/>
      <w:ind w:left="2160" w:hanging="180"/>
    </w:pPr>
    <w:rPr>
      <w:rFonts w:ascii="Times New Roman" w:eastAsiaTheme="minorHAnsi" w:hAnsi="Times New Roman" w:cs="Times New Roman"/>
      <w:bCs w:val="0"/>
      <w:i/>
      <w:snapToGrid w:val="0"/>
      <w:color w:val="auto"/>
      <w:w w:val="0"/>
    </w:rPr>
  </w:style>
  <w:style w:type="character" w:customStyle="1" w:styleId="titre3Car">
    <w:name w:val="titre 3 Car"/>
    <w:basedOn w:val="DefaultParagraphFont"/>
    <w:link w:val="titre3"/>
    <w:rsid w:val="002A1593"/>
    <w:rPr>
      <w:rFonts w:ascii="Times New Roman" w:hAnsi="Times New Roman" w:cs="Times New Roman"/>
      <w:b/>
      <w:i/>
      <w:snapToGrid w:val="0"/>
      <w:w w:val="0"/>
      <w:sz w:val="24"/>
      <w:szCs w:val="24"/>
    </w:rPr>
  </w:style>
  <w:style w:type="paragraph" w:customStyle="1" w:styleId="titre4">
    <w:name w:val="titre 4"/>
    <w:basedOn w:val="Normal"/>
    <w:link w:val="titre4Car"/>
    <w:rsid w:val="002A1593"/>
    <w:pPr>
      <w:autoSpaceDE/>
      <w:autoSpaceDN/>
      <w:adjustRightInd/>
      <w:spacing w:before="240"/>
    </w:pPr>
    <w:rPr>
      <w:rFonts w:eastAsia="Times New Roman"/>
      <w:color w:val="auto"/>
      <w:lang w:eastAsia="fr-FR"/>
    </w:rPr>
  </w:style>
  <w:style w:type="character" w:customStyle="1" w:styleId="titre4Car">
    <w:name w:val="titre 4 Car"/>
    <w:basedOn w:val="DefaultParagraphFont"/>
    <w:link w:val="titre4"/>
    <w:rsid w:val="002A159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1">
    <w:name w:val="titre 1"/>
    <w:basedOn w:val="NoSpacing"/>
    <w:link w:val="titre1Car"/>
    <w:qFormat/>
    <w:rsid w:val="002A1593"/>
    <w:pPr>
      <w:spacing w:before="240" w:after="240" w:line="360" w:lineRule="auto"/>
      <w:ind w:left="0" w:firstLine="0"/>
    </w:pPr>
    <w:rPr>
      <w:rFonts w:cs="Times New Roman"/>
      <w:b/>
      <w:szCs w:val="24"/>
    </w:rPr>
  </w:style>
  <w:style w:type="character" w:customStyle="1" w:styleId="titre1Car">
    <w:name w:val="titre 1 Car"/>
    <w:basedOn w:val="AnnexeCar"/>
    <w:link w:val="titre1"/>
    <w:rsid w:val="002A1593"/>
    <w:rPr>
      <w:rFonts w:ascii="Times New Roman" w:hAnsi="Times New Roman" w:cs="Times New Roman"/>
      <w:b w:val="0"/>
      <w:color w:val="000001"/>
      <w:sz w:val="24"/>
      <w:szCs w:val="24"/>
    </w:rPr>
  </w:style>
  <w:style w:type="paragraph" w:customStyle="1" w:styleId="quations">
    <w:name w:val="équations"/>
    <w:basedOn w:val="NoSpacing"/>
    <w:link w:val="quationsCar"/>
    <w:rsid w:val="002A1593"/>
    <w:pPr>
      <w:spacing w:before="240" w:after="120" w:line="360" w:lineRule="auto"/>
      <w:ind w:left="0" w:firstLine="0"/>
      <w:jc w:val="right"/>
    </w:pPr>
    <w:rPr>
      <w:rFonts w:ascii="Cambria Math" w:hAnsi="Cambria Math" w:cs="Times New Roman"/>
      <w:i/>
      <w:szCs w:val="24"/>
    </w:rPr>
  </w:style>
  <w:style w:type="character" w:customStyle="1" w:styleId="quationsCar">
    <w:name w:val="équations Car"/>
    <w:basedOn w:val="AnnexeCar"/>
    <w:link w:val="quations"/>
    <w:rsid w:val="002A1593"/>
    <w:rPr>
      <w:rFonts w:ascii="Cambria Math" w:hAnsi="Cambria Math" w:cs="Times New Roman"/>
      <w:b/>
      <w:i/>
      <w:color w:val="00000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1593"/>
    <w:pPr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lohateny2">
    <w:name w:val="lohateny 2"/>
    <w:basedOn w:val="Heading1"/>
    <w:link w:val="lohateny2Car"/>
    <w:qFormat/>
    <w:rsid w:val="002A1593"/>
    <w:pPr>
      <w:keepLines w:val="0"/>
      <w:numPr>
        <w:numId w:val="0"/>
      </w:numPr>
      <w:autoSpaceDE/>
      <w:autoSpaceDN/>
      <w:adjustRightInd/>
      <w:spacing w:after="120"/>
      <w:jc w:val="both"/>
    </w:pPr>
    <w:rPr>
      <w:rFonts w:eastAsia="Times New Roman" w:cs="Times New Roman"/>
      <w:color w:val="000000"/>
      <w:szCs w:val="24"/>
      <w:lang w:eastAsia="fr-FR"/>
    </w:rPr>
  </w:style>
  <w:style w:type="character" w:customStyle="1" w:styleId="lohateny2Car">
    <w:name w:val="lohateny 2 Car"/>
    <w:basedOn w:val="Heading1Char"/>
    <w:link w:val="lohateny2"/>
    <w:rsid w:val="002A1593"/>
    <w:rPr>
      <w:rFonts w:ascii="Times New Roman" w:eastAsia="Times New Roman" w:hAnsi="Times New Roman" w:cs="Times New Roman"/>
      <w:b/>
      <w:bCs/>
      <w:color w:val="000000"/>
      <w:sz w:val="24"/>
      <w:szCs w:val="24"/>
      <w:lang w:eastAsia="fr-FR"/>
    </w:rPr>
  </w:style>
  <w:style w:type="paragraph" w:customStyle="1" w:styleId="lohateny1">
    <w:name w:val="lohateny 1"/>
    <w:basedOn w:val="NoSpacing"/>
    <w:link w:val="lohateny1Car"/>
    <w:qFormat/>
    <w:rsid w:val="002A1593"/>
    <w:pPr>
      <w:spacing w:before="240" w:after="240" w:line="360" w:lineRule="auto"/>
      <w:ind w:left="0" w:firstLine="0"/>
    </w:pPr>
    <w:rPr>
      <w:rFonts w:cs="Times New Roman"/>
      <w:b/>
      <w:szCs w:val="24"/>
    </w:rPr>
  </w:style>
  <w:style w:type="character" w:customStyle="1" w:styleId="lohateny1Car">
    <w:name w:val="lohateny 1 Car"/>
    <w:basedOn w:val="AnnexeCar"/>
    <w:link w:val="lohateny1"/>
    <w:rsid w:val="002A1593"/>
    <w:rPr>
      <w:rFonts w:ascii="Times New Roman" w:hAnsi="Times New Roman" w:cs="Times New Roman"/>
      <w:b w:val="0"/>
      <w:color w:val="000001"/>
      <w:sz w:val="24"/>
      <w:szCs w:val="24"/>
    </w:rPr>
  </w:style>
  <w:style w:type="paragraph" w:customStyle="1" w:styleId="lohateny3">
    <w:name w:val="lohateny 3"/>
    <w:basedOn w:val="Normal"/>
    <w:link w:val="lohateny3Car"/>
    <w:qFormat/>
    <w:rsid w:val="002A1593"/>
    <w:pPr>
      <w:autoSpaceDE/>
      <w:autoSpaceDN/>
      <w:adjustRightInd/>
      <w:spacing w:before="240"/>
    </w:pPr>
    <w:rPr>
      <w:rFonts w:eastAsia="Times New Roman"/>
      <w:b/>
      <w:i/>
      <w:color w:val="auto"/>
      <w:lang w:eastAsia="fr-FR"/>
    </w:rPr>
  </w:style>
  <w:style w:type="character" w:customStyle="1" w:styleId="lohateny3Car">
    <w:name w:val="lohateny 3 Car"/>
    <w:basedOn w:val="DefaultParagraphFont"/>
    <w:link w:val="lohateny3"/>
    <w:rsid w:val="002A1593"/>
    <w:rPr>
      <w:rFonts w:ascii="Times New Roman" w:eastAsia="Times New Roman" w:hAnsi="Times New Roman" w:cs="Times New Roman"/>
      <w:b/>
      <w:i/>
      <w:sz w:val="24"/>
      <w:szCs w:val="24"/>
      <w:lang w:eastAsia="fr-FR"/>
    </w:rPr>
  </w:style>
  <w:style w:type="paragraph" w:customStyle="1" w:styleId="lohateny4">
    <w:name w:val="lohateny 4"/>
    <w:basedOn w:val="Normal"/>
    <w:link w:val="lohateny4Car"/>
    <w:qFormat/>
    <w:rsid w:val="002A1593"/>
    <w:pPr>
      <w:autoSpaceDE/>
      <w:autoSpaceDN/>
      <w:adjustRightInd/>
      <w:spacing w:before="240"/>
    </w:pPr>
    <w:rPr>
      <w:rFonts w:eastAsia="Times New Roman"/>
      <w:color w:val="auto"/>
      <w:lang w:eastAsia="fr-FR"/>
    </w:rPr>
  </w:style>
  <w:style w:type="character" w:customStyle="1" w:styleId="lohateny4Car">
    <w:name w:val="lohateny 4 Car"/>
    <w:basedOn w:val="DefaultParagraphFont"/>
    <w:link w:val="lohateny4"/>
    <w:rsid w:val="002A159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nnexe2">
    <w:name w:val="annexe2"/>
    <w:basedOn w:val="Heading2"/>
    <w:link w:val="annexe2Car"/>
    <w:qFormat/>
    <w:rsid w:val="002A1593"/>
    <w:pPr>
      <w:keepLines w:val="0"/>
      <w:numPr>
        <w:ilvl w:val="0"/>
        <w:numId w:val="0"/>
      </w:numPr>
      <w:autoSpaceDE/>
      <w:autoSpaceDN/>
      <w:adjustRightInd/>
      <w:spacing w:before="240" w:after="240"/>
      <w:ind w:left="1440" w:hanging="360"/>
      <w:jc w:val="both"/>
    </w:pPr>
    <w:rPr>
      <w:rFonts w:eastAsiaTheme="minorHAnsi" w:cstheme="minorBidi"/>
      <w:bCs w:val="0"/>
      <w:color w:val="auto"/>
      <w:szCs w:val="22"/>
    </w:rPr>
  </w:style>
  <w:style w:type="character" w:customStyle="1" w:styleId="annexe2Car">
    <w:name w:val="annexe2 Car"/>
    <w:basedOn w:val="Heading2Char"/>
    <w:link w:val="annexe2"/>
    <w:rsid w:val="002A1593"/>
    <w:rPr>
      <w:rFonts w:ascii="Times New Roman" w:eastAsiaTheme="majorEastAsia" w:hAnsi="Times New Roman" w:cstheme="majorBidi"/>
      <w:b/>
      <w:bCs/>
      <w:color w:val="000001"/>
      <w:sz w:val="24"/>
      <w:szCs w:val="26"/>
    </w:rPr>
  </w:style>
  <w:style w:type="paragraph" w:customStyle="1" w:styleId="annexe3">
    <w:name w:val="annexe3"/>
    <w:basedOn w:val="Heading3"/>
    <w:link w:val="annexe3Car"/>
    <w:qFormat/>
    <w:rsid w:val="002A1593"/>
    <w:pPr>
      <w:keepLines w:val="0"/>
      <w:autoSpaceDE/>
      <w:autoSpaceDN/>
      <w:adjustRightInd/>
      <w:spacing w:before="240"/>
    </w:pPr>
    <w:rPr>
      <w:rFonts w:ascii="Times New Roman" w:eastAsiaTheme="minorHAnsi" w:hAnsi="Times New Roman" w:cstheme="minorBidi"/>
      <w:bCs w:val="0"/>
      <w:i/>
      <w:color w:val="auto"/>
      <w:szCs w:val="22"/>
    </w:rPr>
  </w:style>
  <w:style w:type="character" w:customStyle="1" w:styleId="annexe3Car">
    <w:name w:val="annexe3 Car"/>
    <w:basedOn w:val="Heading3Char"/>
    <w:link w:val="annexe3"/>
    <w:rsid w:val="002A1593"/>
    <w:rPr>
      <w:rFonts w:ascii="Times New Roman" w:eastAsiaTheme="majorEastAsia" w:hAnsi="Times New Roman" w:cstheme="majorBidi"/>
      <w:b/>
      <w:bCs/>
      <w:i/>
      <w:color w:val="4F81BD" w:themeColor="accen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A1593"/>
    <w:pPr>
      <w:autoSpaceDE/>
      <w:autoSpaceDN/>
      <w:adjustRightInd/>
      <w:spacing w:before="240" w:after="200" w:line="240" w:lineRule="auto"/>
    </w:pPr>
    <w:rPr>
      <w:rFonts w:eastAsia="Calibri"/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DefaultParagraphFont"/>
    <w:rsid w:val="002A1593"/>
  </w:style>
  <w:style w:type="character" w:customStyle="1" w:styleId="atn">
    <w:name w:val="atn"/>
    <w:basedOn w:val="DefaultParagraphFont"/>
    <w:rsid w:val="002A1593"/>
  </w:style>
  <w:style w:type="paragraph" w:customStyle="1" w:styleId="Italik">
    <w:name w:val="Italik"/>
    <w:basedOn w:val="Normal"/>
    <w:qFormat/>
    <w:rsid w:val="002A1593"/>
    <w:pPr>
      <w:autoSpaceDE/>
      <w:autoSpaceDN/>
      <w:adjustRightInd/>
      <w:spacing w:before="240"/>
    </w:pPr>
    <w:rPr>
      <w:rFonts w:cstheme="minorBidi"/>
      <w:i/>
      <w:color w:val="auto"/>
      <w:szCs w:val="22"/>
    </w:rPr>
  </w:style>
  <w:style w:type="paragraph" w:customStyle="1" w:styleId="NormePuce">
    <w:name w:val="NormePuce"/>
    <w:basedOn w:val="ListParagraph"/>
    <w:qFormat/>
    <w:rsid w:val="002A1593"/>
    <w:pPr>
      <w:spacing w:before="240" w:after="200"/>
      <w:ind w:left="2880" w:hanging="360"/>
    </w:pPr>
    <w:rPr>
      <w:color w:val="auto"/>
      <w:szCs w:val="22"/>
    </w:rPr>
  </w:style>
  <w:style w:type="paragraph" w:styleId="BodyTextIndent2">
    <w:name w:val="Body Text Indent 2"/>
    <w:basedOn w:val="Normal"/>
    <w:link w:val="BodyTextIndent2Char"/>
    <w:unhideWhenUsed/>
    <w:rsid w:val="002A1593"/>
    <w:pPr>
      <w:autoSpaceDE/>
      <w:autoSpaceDN/>
      <w:adjustRightInd/>
      <w:spacing w:before="240" w:line="480" w:lineRule="auto"/>
      <w:ind w:left="283"/>
    </w:pPr>
    <w:rPr>
      <w:rFonts w:cstheme="minorBidi"/>
      <w:color w:val="auto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2A1593"/>
    <w:rPr>
      <w:rFonts w:ascii="Times New Roman" w:hAnsi="Times New Roman"/>
      <w:sz w:val="24"/>
    </w:rPr>
  </w:style>
  <w:style w:type="paragraph" w:customStyle="1" w:styleId="Fig2">
    <w:name w:val="Fig2"/>
    <w:basedOn w:val="Heading7"/>
    <w:link w:val="Fig2Car"/>
    <w:autoRedefine/>
    <w:qFormat/>
    <w:rsid w:val="002A1593"/>
    <w:pPr>
      <w:widowControl w:val="0"/>
      <w:numPr>
        <w:numId w:val="9"/>
      </w:numPr>
      <w:autoSpaceDE/>
      <w:autoSpaceDN/>
      <w:adjustRightInd/>
      <w:spacing w:before="120"/>
      <w:contextualSpacing w:val="0"/>
    </w:pPr>
    <w:rPr>
      <w:rFonts w:eastAsiaTheme="minorEastAsia"/>
      <w:bCs/>
      <w:color w:val="auto"/>
      <w:szCs w:val="20"/>
      <w:lang w:bidi="en-US"/>
    </w:rPr>
  </w:style>
  <w:style w:type="paragraph" w:customStyle="1" w:styleId="Style1">
    <w:name w:val="Style1"/>
    <w:basedOn w:val="Fig2"/>
    <w:link w:val="Style1Car"/>
    <w:autoRedefine/>
    <w:qFormat/>
    <w:rsid w:val="002A1593"/>
    <w:pPr>
      <w:numPr>
        <w:numId w:val="10"/>
      </w:numPr>
    </w:pPr>
  </w:style>
  <w:style w:type="paragraph" w:customStyle="1" w:styleId="11111">
    <w:name w:val="1.1.1.1.1"/>
    <w:basedOn w:val="lohateny4"/>
    <w:next w:val="Normal"/>
    <w:link w:val="11111Car"/>
    <w:qFormat/>
    <w:rsid w:val="002A1593"/>
    <w:pPr>
      <w:outlineLvl w:val="4"/>
    </w:pPr>
    <w:rPr>
      <w:i/>
    </w:rPr>
  </w:style>
  <w:style w:type="character" w:customStyle="1" w:styleId="11111Car">
    <w:name w:val="1.1.1.1.1 Car"/>
    <w:basedOn w:val="lohateny4Car"/>
    <w:link w:val="11111"/>
    <w:rsid w:val="002A1593"/>
    <w:rPr>
      <w:rFonts w:ascii="Times New Roman" w:eastAsia="Times New Roman" w:hAnsi="Times New Roman" w:cs="Times New Roman"/>
      <w:i/>
      <w:sz w:val="24"/>
      <w:szCs w:val="24"/>
      <w:lang w:eastAsia="fr-FR"/>
    </w:rPr>
  </w:style>
  <w:style w:type="character" w:customStyle="1" w:styleId="Fig2Car">
    <w:name w:val="Fig2 Car"/>
    <w:basedOn w:val="DefaultParagraphFont"/>
    <w:link w:val="Fig2"/>
    <w:rsid w:val="002A1593"/>
    <w:rPr>
      <w:rFonts w:ascii="Times New Roman" w:eastAsiaTheme="minorEastAsia" w:hAnsi="Times New Roman" w:cs="Times New Roman"/>
      <w:bCs/>
      <w:i/>
      <w:sz w:val="24"/>
      <w:szCs w:val="20"/>
      <w:lang w:bidi="en-US"/>
    </w:rPr>
  </w:style>
  <w:style w:type="character" w:customStyle="1" w:styleId="Style1Car">
    <w:name w:val="Style1 Car"/>
    <w:basedOn w:val="Fig2Car"/>
    <w:link w:val="Style1"/>
    <w:rsid w:val="002A1593"/>
    <w:rPr>
      <w:rFonts w:ascii="Times New Roman" w:eastAsiaTheme="minorEastAsia" w:hAnsi="Times New Roman" w:cs="Times New Roman"/>
      <w:bCs/>
      <w:i/>
      <w:sz w:val="24"/>
      <w:szCs w:val="20"/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A61FA9"/>
  </w:style>
  <w:style w:type="character" w:customStyle="1" w:styleId="BodyTextChar">
    <w:name w:val="Body Text Char"/>
    <w:basedOn w:val="DefaultParagraphFont"/>
    <w:link w:val="BodyText"/>
    <w:uiPriority w:val="99"/>
    <w:rsid w:val="00A61FA9"/>
    <w:rPr>
      <w:rFonts w:ascii="Times New Roman" w:hAnsi="Times New Roman" w:cs="Times New Roman"/>
      <w:color w:val="000001"/>
      <w:sz w:val="24"/>
      <w:szCs w:val="24"/>
    </w:rPr>
  </w:style>
  <w:style w:type="table" w:customStyle="1" w:styleId="TableGrid0">
    <w:name w:val="TableGrid"/>
    <w:rsid w:val="00787CD0"/>
    <w:pPr>
      <w:spacing w:before="0" w:line="240" w:lineRule="auto"/>
      <w:ind w:left="0" w:firstLine="0"/>
      <w:jc w:val="left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7D6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7D6A"/>
    <w:pPr>
      <w:pBdr>
        <w:bottom w:val="single" w:sz="6" w:space="1" w:color="auto"/>
      </w:pBdr>
      <w:autoSpaceDE/>
      <w:autoSpaceDN/>
      <w:adjustRightInd/>
      <w:spacing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fr-FR"/>
    </w:rPr>
  </w:style>
  <w:style w:type="character" w:customStyle="1" w:styleId="z-HautduformulaireCar1">
    <w:name w:val="z-Haut du formulaire Car1"/>
    <w:basedOn w:val="DefaultParagraphFont"/>
    <w:uiPriority w:val="99"/>
    <w:semiHidden/>
    <w:rsid w:val="005A7D6A"/>
    <w:rPr>
      <w:rFonts w:ascii="Arial" w:hAnsi="Arial" w:cs="Arial"/>
      <w:vanish/>
      <w:color w:val="000001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7D6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7D6A"/>
    <w:pPr>
      <w:pBdr>
        <w:top w:val="single" w:sz="6" w:space="1" w:color="auto"/>
      </w:pBdr>
      <w:autoSpaceDE/>
      <w:autoSpaceDN/>
      <w:adjustRightInd/>
      <w:spacing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fr-FR"/>
    </w:rPr>
  </w:style>
  <w:style w:type="character" w:customStyle="1" w:styleId="z-BasduformulaireCar1">
    <w:name w:val="z-Bas du formulaire Car1"/>
    <w:basedOn w:val="DefaultParagraphFont"/>
    <w:uiPriority w:val="99"/>
    <w:semiHidden/>
    <w:rsid w:val="005A7D6A"/>
    <w:rPr>
      <w:rFonts w:ascii="Arial" w:hAnsi="Arial" w:cs="Arial"/>
      <w:vanish/>
      <w:color w:val="000001"/>
      <w:sz w:val="16"/>
      <w:szCs w:val="16"/>
    </w:rPr>
  </w:style>
  <w:style w:type="character" w:customStyle="1" w:styleId="citetitle">
    <w:name w:val="citetitle"/>
    <w:basedOn w:val="DefaultParagraphFont"/>
    <w:rsid w:val="005A7D6A"/>
  </w:style>
  <w:style w:type="character" w:customStyle="1" w:styleId="st">
    <w:name w:val="st"/>
    <w:basedOn w:val="DefaultParagraphFont"/>
    <w:rsid w:val="007F3A73"/>
  </w:style>
  <w:style w:type="paragraph" w:styleId="TableofFigures">
    <w:name w:val="table of figures"/>
    <w:basedOn w:val="Normal"/>
    <w:next w:val="Italik"/>
    <w:uiPriority w:val="99"/>
    <w:unhideWhenUsed/>
    <w:rsid w:val="00CC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ja.uni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Tahina\M&#233;moire\M&#233;msko\M&#233;moire%20d'ing&#233;nieur\Norme\Norme%20memsk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02086-9ED6-4806-BB69-84462D9B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Norme memsko</Template>
  <TotalTime>11541</TotalTime>
  <Pages>23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 1 - Titre</vt:lpstr>
    </vt:vector>
  </TitlesOfParts>
  <Company>TOSHIBA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1 - Titre</dc:title>
  <dc:creator>ALAIN</dc:creator>
  <cp:lastModifiedBy>ledoagaelle@gmail.com</cp:lastModifiedBy>
  <cp:revision>1161</cp:revision>
  <cp:lastPrinted>2018-08-24T06:46:00Z</cp:lastPrinted>
  <dcterms:created xsi:type="dcterms:W3CDTF">2011-04-17T20:30:00Z</dcterms:created>
  <dcterms:modified xsi:type="dcterms:W3CDTF">2025-02-10T08:51:00Z</dcterms:modified>
</cp:coreProperties>
</file>