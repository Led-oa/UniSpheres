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4B4" w:rsidRDefault="00CC34B4" w:rsidP="00CC34B4">
      <w:pPr>
        <w:jc w:val="center"/>
      </w:pPr>
      <w:r w:rsidRPr="00E72EEB">
        <w:rPr>
          <w:noProof/>
          <w:lang w:eastAsia="fr-FR"/>
        </w:rPr>
        <w:drawing>
          <wp:inline distT="0" distB="0" distL="0" distR="0">
            <wp:extent cx="1913890" cy="1435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4B4" w:rsidRPr="00CC34B4" w:rsidRDefault="00CC34B4" w:rsidP="00CC34B4">
      <w:pPr>
        <w:spacing w:line="276" w:lineRule="auto"/>
        <w:jc w:val="center"/>
        <w:rPr>
          <w:b/>
        </w:rPr>
      </w:pPr>
      <w:r w:rsidRPr="00CC34B4">
        <w:rPr>
          <w:b/>
        </w:rPr>
        <w:t>UNIVERSITE A VOCATION PROFESSIONNALISANTE</w:t>
      </w:r>
    </w:p>
    <w:p w:rsidR="00CC34B4" w:rsidRPr="00CC34B4" w:rsidRDefault="00CC34B4" w:rsidP="00CC34B4">
      <w:pPr>
        <w:spacing w:line="276" w:lineRule="auto"/>
        <w:jc w:val="center"/>
        <w:rPr>
          <w:b/>
        </w:rPr>
      </w:pPr>
      <w:r w:rsidRPr="00CC34B4">
        <w:rPr>
          <w:b/>
        </w:rPr>
        <w:t>Athénée Saint Joseph Antsirabe</w:t>
      </w:r>
    </w:p>
    <w:p w:rsidR="00CC34B4" w:rsidRPr="00C066BF" w:rsidRDefault="00CC34B4" w:rsidP="00CC34B4">
      <w:pPr>
        <w:jc w:val="center"/>
        <w:rPr>
          <w:b/>
        </w:rPr>
      </w:pPr>
    </w:p>
    <w:p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b/>
        </w:rPr>
        <w:t>MEMOIRE DE FIN D’ETUDE EN VUE DE L’</w:t>
      </w:r>
      <w:r w:rsidR="003D073B">
        <w:rPr>
          <w:b/>
        </w:rPr>
        <w:t>OBTENTION DU DIPLOME DE MASTER</w:t>
      </w:r>
    </w:p>
    <w:p w:rsidR="00CC34B4" w:rsidRPr="00C066BF" w:rsidRDefault="00CC34B4" w:rsidP="00CC34B4">
      <w:pPr>
        <w:jc w:val="center"/>
        <w:rPr>
          <w:b/>
        </w:rPr>
      </w:pPr>
    </w:p>
    <w:p w:rsidR="00CC34B4" w:rsidRPr="00C066BF" w:rsidRDefault="00CC34B4" w:rsidP="00CC34B4">
      <w:pPr>
        <w:spacing w:line="276" w:lineRule="auto"/>
        <w:jc w:val="center"/>
      </w:pPr>
      <w:r w:rsidRPr="00C066BF">
        <w:rPr>
          <w:b/>
          <w:i/>
        </w:rPr>
        <w:t>Domaine </w:t>
      </w:r>
      <w:r w:rsidRPr="00C066BF">
        <w:rPr>
          <w:b/>
        </w:rPr>
        <w:t xml:space="preserve">: </w:t>
      </w:r>
      <w:r w:rsidRPr="00C066BF">
        <w:t>Science et Technologie</w:t>
      </w:r>
    </w:p>
    <w:p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b/>
          <w:i/>
        </w:rPr>
        <w:t>Mention :</w:t>
      </w:r>
      <w:r w:rsidRPr="00C066BF">
        <w:rPr>
          <w:b/>
        </w:rPr>
        <w:t xml:space="preserve"> </w:t>
      </w:r>
      <w:r w:rsidRPr="00C066BF">
        <w:t>Informatique</w:t>
      </w:r>
    </w:p>
    <w:p w:rsidR="00CC34B4" w:rsidRPr="00C066BF" w:rsidRDefault="00CC34B4" w:rsidP="00CC34B4">
      <w:pPr>
        <w:spacing w:line="276" w:lineRule="auto"/>
        <w:jc w:val="center"/>
      </w:pPr>
      <w:r w:rsidRPr="00C066BF">
        <w:rPr>
          <w:b/>
          <w:i/>
        </w:rPr>
        <w:t>Parcours</w:t>
      </w:r>
      <w:r w:rsidRPr="00C066BF">
        <w:rPr>
          <w:b/>
        </w:rPr>
        <w:t xml:space="preserve"> : </w:t>
      </w:r>
      <w:r w:rsidRPr="00C066BF">
        <w:t>Télécommunication</w:t>
      </w:r>
      <w:r w:rsidR="0045184D">
        <w:t>/Génie Logiciel</w:t>
      </w:r>
      <w:r w:rsidR="00771022">
        <w:t>/Génie Industriel</w:t>
      </w:r>
      <w:bookmarkStart w:id="0" w:name="_GoBack"/>
      <w:bookmarkEnd w:id="0"/>
    </w:p>
    <w:p w:rsidR="00CC34B4" w:rsidRPr="00C066BF" w:rsidRDefault="00CC34B4" w:rsidP="00CC34B4">
      <w:pPr>
        <w:jc w:val="center"/>
        <w:rPr>
          <w:i/>
        </w:rPr>
      </w:pPr>
    </w:p>
    <w:p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i/>
        </w:rPr>
        <w:t>Par</w:t>
      </w:r>
      <w:r w:rsidRPr="00C066BF">
        <w:t xml:space="preserve"> : </w:t>
      </w:r>
    </w:p>
    <w:p w:rsidR="00CC34B4" w:rsidRPr="00C066BF" w:rsidRDefault="00CC34B4" w:rsidP="00CC34B4">
      <w:pPr>
        <w:spacing w:line="276" w:lineRule="auto"/>
        <w:jc w:val="center"/>
        <w:rPr>
          <w:b/>
        </w:rPr>
      </w:pPr>
      <w:r w:rsidRPr="00C066BF">
        <w:rPr>
          <w:b/>
        </w:rPr>
        <w:t>NOM ET PRENOMS DE L’ETUDIANT</w:t>
      </w:r>
    </w:p>
    <w:p w:rsidR="00CC34B4" w:rsidRDefault="00CC34B4" w:rsidP="00CC34B4">
      <w:pPr>
        <w:jc w:val="center"/>
        <w:rPr>
          <w:i/>
        </w:rPr>
      </w:pPr>
    </w:p>
    <w:p w:rsidR="00CC34B4" w:rsidRPr="00013400" w:rsidRDefault="00CC34B4" w:rsidP="00CC34B4">
      <w:pPr>
        <w:spacing w:line="276" w:lineRule="auto"/>
        <w:jc w:val="center"/>
        <w:rPr>
          <w:i/>
        </w:rPr>
      </w:pPr>
      <w:r w:rsidRPr="00013400">
        <w:rPr>
          <w:i/>
        </w:rPr>
        <w:t>Titre :</w:t>
      </w:r>
    </w:p>
    <w:p w:rsidR="00CC34B4" w:rsidRPr="00C066BF" w:rsidRDefault="00CC34B4" w:rsidP="00CC34B4">
      <w:pPr>
        <w:spacing w:line="276" w:lineRule="auto"/>
        <w:jc w:val="center"/>
        <w:rPr>
          <w:b/>
        </w:rPr>
      </w:pPr>
      <w:r>
        <w:rPr>
          <w:b/>
        </w:rPr>
        <w:t>TITRE DU MEMOIRE</w:t>
      </w:r>
    </w:p>
    <w:p w:rsidR="00CC34B4" w:rsidRDefault="00CC34B4" w:rsidP="00CC34B4">
      <w:pPr>
        <w:jc w:val="center"/>
      </w:pPr>
    </w:p>
    <w:p w:rsidR="00CC34B4" w:rsidRPr="00C066BF" w:rsidRDefault="00CC34B4" w:rsidP="00CC34B4">
      <w:pPr>
        <w:jc w:val="center"/>
      </w:pPr>
      <w:r w:rsidRPr="00C066BF">
        <w:t>Soutenu le, devant les membres du jury composé de :</w:t>
      </w:r>
    </w:p>
    <w:p w:rsidR="00CC34B4" w:rsidRPr="00C066BF" w:rsidRDefault="00CC34B4" w:rsidP="00CC34B4">
      <w:pPr>
        <w:jc w:val="left"/>
      </w:pPr>
      <w:r w:rsidRPr="00C066BF">
        <w:t xml:space="preserve">Président : </w:t>
      </w:r>
    </w:p>
    <w:p w:rsidR="00CC34B4" w:rsidRPr="00C066BF" w:rsidRDefault="00CC34B4" w:rsidP="00CC34B4">
      <w:pPr>
        <w:jc w:val="left"/>
      </w:pPr>
      <w:r w:rsidRPr="00C066BF">
        <w:t>Examinateurs :</w:t>
      </w:r>
    </w:p>
    <w:p w:rsidR="00CC34B4" w:rsidRPr="00C066BF" w:rsidRDefault="00CC34B4" w:rsidP="00CC34B4">
      <w:pPr>
        <w:jc w:val="left"/>
      </w:pPr>
      <w:r w:rsidRPr="00C066BF">
        <w:t xml:space="preserve">Encadreur pédagogique : </w:t>
      </w:r>
    </w:p>
    <w:p w:rsidR="00CC34B4" w:rsidRPr="009F06EE" w:rsidRDefault="00CC34B4" w:rsidP="00CC34B4">
      <w:pPr>
        <w:jc w:val="lef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3"/>
        <w:gridCol w:w="4743"/>
      </w:tblGrid>
      <w:tr w:rsidR="00CC34B4" w:rsidTr="00DC34CE">
        <w:tc>
          <w:tcPr>
            <w:tcW w:w="4743" w:type="dxa"/>
          </w:tcPr>
          <w:p w:rsidR="00CC34B4" w:rsidRDefault="00CC34B4" w:rsidP="00DC34CE">
            <w:pPr>
              <w:rPr>
                <w:b/>
              </w:rPr>
            </w:pPr>
            <w:r w:rsidRPr="00C066BF">
              <w:rPr>
                <w:b/>
                <w:noProof/>
                <w:lang w:eastAsia="fr-FR"/>
              </w:rPr>
              <w:drawing>
                <wp:inline distT="0" distB="0" distL="0" distR="0">
                  <wp:extent cx="1424940" cy="1180465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4940" cy="1180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43" w:type="dxa"/>
          </w:tcPr>
          <w:p w:rsidR="00CC34B4" w:rsidRDefault="00CC34B4" w:rsidP="00DC34CE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68FF0AB7" wp14:editId="1B4B0997">
                  <wp:simplePos x="0" y="0"/>
                  <wp:positionH relativeFrom="column">
                    <wp:posOffset>1534795</wp:posOffset>
                  </wp:positionH>
                  <wp:positionV relativeFrom="paragraph">
                    <wp:posOffset>77943</wp:posOffset>
                  </wp:positionV>
                  <wp:extent cx="1350645" cy="98933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0645" cy="989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CC34B4" w:rsidRDefault="00CC34B4" w:rsidP="00DC34CE">
            <w:pPr>
              <w:rPr>
                <w:noProof/>
                <w:lang w:eastAsia="fr-FR"/>
              </w:rPr>
            </w:pPr>
          </w:p>
          <w:p w:rsidR="00CC34B4" w:rsidRDefault="00CC34B4" w:rsidP="00DC34CE">
            <w:pPr>
              <w:rPr>
                <w:b/>
              </w:rPr>
            </w:pPr>
          </w:p>
        </w:tc>
      </w:tr>
      <w:tr w:rsidR="00CC34B4" w:rsidRPr="00C818BD" w:rsidTr="00DC34CE">
        <w:tc>
          <w:tcPr>
            <w:tcW w:w="4743" w:type="dxa"/>
          </w:tcPr>
          <w:p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BP 287 Antsirabe 110</w:t>
            </w:r>
          </w:p>
          <w:p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Tél: 4448319/20</w:t>
            </w:r>
          </w:p>
          <w:p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>E-mail: info@asja-univ.net</w:t>
            </w:r>
          </w:p>
          <w:p w:rsidR="00CC34B4" w:rsidRPr="00C066BF" w:rsidRDefault="00CC34B4" w:rsidP="00DC34CE">
            <w:pPr>
              <w:rPr>
                <w:sz w:val="24"/>
              </w:rPr>
            </w:pPr>
            <w:r w:rsidRPr="00C066BF">
              <w:rPr>
                <w:sz w:val="24"/>
              </w:rPr>
              <w:t xml:space="preserve">Site : </w:t>
            </w:r>
            <w:hyperlink r:id="rId11" w:history="1">
              <w:r w:rsidRPr="00C066BF">
                <w:rPr>
                  <w:rStyle w:val="Hyperlink"/>
                  <w:sz w:val="24"/>
                </w:rPr>
                <w:t>www.asja.univ</w:t>
              </w:r>
            </w:hyperlink>
          </w:p>
        </w:tc>
        <w:tc>
          <w:tcPr>
            <w:tcW w:w="4743" w:type="dxa"/>
          </w:tcPr>
          <w:p w:rsidR="00CC34B4" w:rsidRDefault="00CC34B4" w:rsidP="00DC34CE">
            <w:pPr>
              <w:jc w:val="right"/>
            </w:pPr>
          </w:p>
          <w:p w:rsidR="00CC34B4" w:rsidRPr="00C066BF" w:rsidRDefault="00CC34B4" w:rsidP="00DC34CE">
            <w:pPr>
              <w:jc w:val="right"/>
            </w:pPr>
            <w:r w:rsidRPr="00C066BF">
              <w:rPr>
                <w:sz w:val="24"/>
              </w:rPr>
              <w:t>Année Universitaire :</w:t>
            </w:r>
            <w:r>
              <w:rPr>
                <w:sz w:val="24"/>
              </w:rPr>
              <w:t xml:space="preserve"> 20.. – 20..</w:t>
            </w:r>
            <w:r w:rsidRPr="00C066BF">
              <w:rPr>
                <w:sz w:val="24"/>
              </w:rPr>
              <w:t xml:space="preserve"> </w:t>
            </w:r>
          </w:p>
        </w:tc>
      </w:tr>
    </w:tbl>
    <w:p w:rsidR="00A8464F" w:rsidRPr="006558D6" w:rsidRDefault="00A8464F" w:rsidP="00622F75">
      <w:pPr>
        <w:ind w:right="-284"/>
        <w:jc w:val="left"/>
        <w:rPr>
          <w:b/>
        </w:rPr>
      </w:pPr>
      <w:r>
        <w:br w:type="page"/>
      </w:r>
    </w:p>
    <w:p w:rsidR="007952DA" w:rsidRDefault="007952DA" w:rsidP="00CD28C6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  <w:sectPr w:rsidR="007952DA" w:rsidSect="00F82C66">
          <w:headerReference w:type="default" r:id="rId12"/>
          <w:footerReference w:type="default" r:id="rId13"/>
          <w:footerReference w:type="first" r:id="rId14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  <w:bookmarkStart w:id="1" w:name="_Toc277926289"/>
    </w:p>
    <w:p w:rsidR="00260DBF" w:rsidRDefault="00B37546" w:rsidP="00260DBF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2" w:name="_Toc522862808"/>
      <w:bookmarkStart w:id="3" w:name="_Toc277926290"/>
      <w:bookmarkEnd w:id="1"/>
      <w:r>
        <w:rPr>
          <w:rFonts w:eastAsia="Calibri"/>
          <w:b/>
          <w:color w:val="auto"/>
        </w:rPr>
        <w:lastRenderedPageBreak/>
        <w:t xml:space="preserve">TENY </w:t>
      </w:r>
      <w:r w:rsidR="00260DBF">
        <w:rPr>
          <w:rFonts w:eastAsia="Calibri"/>
          <w:b/>
          <w:color w:val="auto"/>
        </w:rPr>
        <w:t>FI</w:t>
      </w:r>
      <w:r w:rsidR="00260DBF" w:rsidRPr="006C4870">
        <w:rPr>
          <w:rFonts w:eastAsia="Calibri"/>
          <w:b/>
          <w:color w:val="auto"/>
        </w:rPr>
        <w:t>S</w:t>
      </w:r>
      <w:r w:rsidR="00260DBF">
        <w:rPr>
          <w:rFonts w:eastAsia="Calibri"/>
          <w:b/>
          <w:color w:val="auto"/>
        </w:rPr>
        <w:t>AORANA</w:t>
      </w:r>
      <w:bookmarkEnd w:id="2"/>
    </w:p>
    <w:p w:rsidR="00FB1D6E" w:rsidRDefault="00FB1D6E" w:rsidP="00260DBF">
      <w:pPr>
        <w:autoSpaceDE/>
        <w:autoSpaceDN/>
        <w:adjustRightInd/>
        <w:spacing w:before="120"/>
        <w:rPr>
          <w:rFonts w:eastAsia="Calibri"/>
          <w:color w:val="auto"/>
        </w:rPr>
      </w:pPr>
    </w:p>
    <w:p w:rsidR="00FB1D6E" w:rsidRPr="00EF19B4" w:rsidRDefault="00FB1D6E" w:rsidP="00FB1D6E">
      <w:pPr>
        <w:autoSpaceDE/>
        <w:autoSpaceDN/>
        <w:adjustRightInd/>
        <w:spacing w:before="120"/>
        <w:rPr>
          <w:rFonts w:eastAsia="Calibri"/>
          <w:color w:val="auto"/>
        </w:rPr>
      </w:pPr>
    </w:p>
    <w:p w:rsidR="00260DBF" w:rsidRPr="00EF19B4" w:rsidRDefault="00260DBF" w:rsidP="00FB1D6E">
      <w:pPr>
        <w:autoSpaceDE/>
        <w:autoSpaceDN/>
        <w:adjustRightInd/>
        <w:spacing w:before="120"/>
        <w:jc w:val="right"/>
        <w:rPr>
          <w:rFonts w:eastAsia="Calibri"/>
          <w:color w:val="auto"/>
        </w:rPr>
      </w:pPr>
      <w:r w:rsidRPr="00EF19B4">
        <w:rPr>
          <w:rFonts w:eastAsia="Calibri"/>
          <w:color w:val="auto"/>
        </w:rPr>
        <w:br w:type="page"/>
      </w:r>
    </w:p>
    <w:p w:rsidR="00260DBF" w:rsidRDefault="00260DBF" w:rsidP="00403BF3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4" w:name="_Toc406394238"/>
      <w:bookmarkStart w:id="5" w:name="_Toc522862809"/>
      <w:r w:rsidRPr="006C4870">
        <w:rPr>
          <w:rFonts w:eastAsia="Calibri"/>
          <w:b/>
          <w:color w:val="auto"/>
        </w:rPr>
        <w:lastRenderedPageBreak/>
        <w:t>REMERCIEMENTS</w:t>
      </w:r>
      <w:bookmarkEnd w:id="4"/>
      <w:bookmarkEnd w:id="5"/>
    </w:p>
    <w:p w:rsidR="00E12073" w:rsidRDefault="00E12073" w:rsidP="00B127DA">
      <w:pPr>
        <w:rPr>
          <w:color w:val="000000"/>
        </w:rPr>
      </w:pPr>
    </w:p>
    <w:p w:rsidR="00260DBF" w:rsidRPr="00B127DA" w:rsidRDefault="00260DBF" w:rsidP="00B127DA">
      <w:r w:rsidRPr="00B127DA">
        <w:br w:type="page"/>
      </w:r>
    </w:p>
    <w:p w:rsidR="00CD28C6" w:rsidRPr="006C4870" w:rsidRDefault="00CD28C6" w:rsidP="00CD28C6">
      <w:pPr>
        <w:spacing w:after="480"/>
        <w:contextualSpacing/>
        <w:jc w:val="center"/>
        <w:outlineLvl w:val="0"/>
        <w:rPr>
          <w:rFonts w:eastAsia="Calibri"/>
          <w:b/>
          <w:color w:val="auto"/>
        </w:rPr>
      </w:pPr>
      <w:bookmarkStart w:id="6" w:name="_Toc522862810"/>
      <w:r w:rsidRPr="006C4870">
        <w:rPr>
          <w:rFonts w:eastAsia="Calibri"/>
          <w:b/>
          <w:color w:val="auto"/>
        </w:rPr>
        <w:lastRenderedPageBreak/>
        <w:t>TABLE DES MATIERES</w:t>
      </w:r>
      <w:bookmarkEnd w:id="3"/>
      <w:bookmarkEnd w:id="6"/>
    </w:p>
    <w:p w:rsidR="00B74F25" w:rsidRDefault="00FB2360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 w:rsidR="009918E1">
        <w:rPr>
          <w:rFonts w:eastAsia="Calibri"/>
          <w:color w:val="auto"/>
        </w:rPr>
        <w:instrText xml:space="preserve"> TOC \o "1-3" \h \z \u </w:instrText>
      </w:r>
      <w:r>
        <w:rPr>
          <w:rFonts w:eastAsia="Calibri"/>
          <w:color w:val="auto"/>
        </w:rPr>
        <w:fldChar w:fldCharType="separate"/>
      </w:r>
      <w:hyperlink w:anchor="_Toc522862808" w:history="1">
        <w:r w:rsidR="00B74F25" w:rsidRPr="00A862F0">
          <w:rPr>
            <w:rStyle w:val="Hyperlink"/>
            <w:rFonts w:eastAsia="Calibri"/>
            <w:noProof/>
          </w:rPr>
          <w:t>TENY FISAORANA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_Toc522862808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09" w:history="1">
        <w:r w:rsidR="00B74F25" w:rsidRPr="00A862F0">
          <w:rPr>
            <w:rStyle w:val="Hyperlink"/>
            <w:rFonts w:eastAsia="Calibri"/>
            <w:noProof/>
          </w:rPr>
          <w:t>REMERCIEMENTS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_Toc522862809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ii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0" w:history="1">
        <w:r w:rsidR="00B74F25" w:rsidRPr="00A862F0">
          <w:rPr>
            <w:rStyle w:val="Hyperlink"/>
            <w:rFonts w:eastAsia="Calibri"/>
            <w:noProof/>
          </w:rPr>
          <w:t>TABLE DES MATIERES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_Toc522862810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iii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1" w:history="1">
        <w:r w:rsidR="00B74F25" w:rsidRPr="00A862F0">
          <w:rPr>
            <w:rStyle w:val="Hyperlink"/>
            <w:rFonts w:eastAsia="Calibri"/>
            <w:noProof/>
          </w:rPr>
          <w:t>NOTATIONS ET ABREVIATIONS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_Toc522862811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v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2" w:history="1">
        <w:r w:rsidR="00B74F25" w:rsidRPr="00A862F0">
          <w:rPr>
            <w:rStyle w:val="Hyperlink"/>
            <w:rFonts w:eastAsia="Calibri"/>
            <w:noProof/>
          </w:rPr>
          <w:t>LISTES DES TABLEAUX ET DES FIGURES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_Toc522862812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ix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3" w:history="1">
        <w:r w:rsidR="00B74F25" w:rsidRPr="00A862F0">
          <w:rPr>
            <w:rStyle w:val="Hyperlink"/>
            <w:noProof/>
          </w:rPr>
          <w:t>INTRODUCTION GENERALE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_Toc522862813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4" w:history="1">
        <w:r w:rsidR="00B74F25" w:rsidRPr="00A862F0">
          <w:rPr>
            <w:rStyle w:val="Hyperlink"/>
            <w:noProof/>
          </w:rPr>
          <w:t>CHAPITRE 1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_Toc522862814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5" w:history="1">
        <w:r w:rsidR="00B74F25" w:rsidRPr="00A862F0">
          <w:rPr>
            <w:rStyle w:val="Hyperlink"/>
            <w:noProof/>
          </w:rPr>
          <w:t>PRECISER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_Toc522862815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6" w:history="1">
        <w:r w:rsidR="00B74F25" w:rsidRPr="00A862F0">
          <w:rPr>
            <w:rStyle w:val="Hyperlink"/>
            <w:noProof/>
            <w:snapToGrid w:val="0"/>
            <w:w w:val="0"/>
          </w:rPr>
          <w:t>1.1</w:t>
        </w:r>
        <w:r w:rsidR="00B74F25" w:rsidRPr="00A862F0">
          <w:rPr>
            <w:rStyle w:val="Hyperlink"/>
            <w:noProof/>
          </w:rPr>
          <w:t xml:space="preserve"> Introduction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_Toc522862816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17" w:history="1">
        <w:r w:rsidR="00B74F25" w:rsidRPr="00A862F0">
          <w:rPr>
            <w:rStyle w:val="Hyperlink"/>
            <w:noProof/>
          </w:rPr>
          <w:t>1.1.1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_Toc522862817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8" w:history="1">
        <w:r w:rsidR="00B74F25" w:rsidRPr="00A862F0">
          <w:rPr>
            <w:rStyle w:val="Hyperlink"/>
            <w:noProof/>
            <w:snapToGrid w:val="0"/>
            <w:w w:val="0"/>
          </w:rPr>
          <w:t>1.2</w:t>
        </w:r>
        <w:r w:rsidR="00B74F25" w:rsidRPr="00A862F0">
          <w:rPr>
            <w:rStyle w:val="Hyperlink"/>
            <w:noProof/>
          </w:rPr>
          <w:t xml:space="preserve"> Conclusion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_Toc522862818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19" w:history="1">
        <w:r w:rsidR="00B74F25" w:rsidRPr="00A862F0">
          <w:rPr>
            <w:rStyle w:val="Hyperlink"/>
            <w:noProof/>
          </w:rPr>
          <w:t>CHAPITRE 2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_Toc522862819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0" w:history="1">
        <w:r w:rsidR="00B74F25" w:rsidRPr="00A862F0">
          <w:rPr>
            <w:rStyle w:val="Hyperlink"/>
            <w:noProof/>
          </w:rPr>
          <w:t>PRECISER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_Toc522862820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1" w:history="1">
        <w:r w:rsidR="00B74F25" w:rsidRPr="00A862F0">
          <w:rPr>
            <w:rStyle w:val="Hyperlink"/>
            <w:noProof/>
            <w:snapToGrid w:val="0"/>
            <w:w w:val="0"/>
          </w:rPr>
          <w:t>2.1</w:t>
        </w:r>
        <w:r w:rsidR="00B74F25" w:rsidRPr="00A862F0">
          <w:rPr>
            <w:rStyle w:val="Hyperlink"/>
            <w:noProof/>
          </w:rPr>
          <w:t xml:space="preserve"> Introduction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_Toc522862821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2" w:history="1">
        <w:r w:rsidR="00B74F25" w:rsidRPr="00A862F0">
          <w:rPr>
            <w:rStyle w:val="Hyperlink"/>
            <w:noProof/>
          </w:rPr>
          <w:t>2.1.1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_Toc522862822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3" w:history="1">
        <w:r w:rsidR="00B74F25" w:rsidRPr="00A862F0">
          <w:rPr>
            <w:rStyle w:val="Hyperlink"/>
            <w:noProof/>
            <w:snapToGrid w:val="0"/>
            <w:w w:val="0"/>
          </w:rPr>
          <w:t>2.2</w:t>
        </w:r>
        <w:r w:rsidR="00B74F25" w:rsidRPr="00A862F0">
          <w:rPr>
            <w:rStyle w:val="Hyperlink"/>
            <w:noProof/>
          </w:rPr>
          <w:t xml:space="preserve"> Conclusion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_Toc522862823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4" w:history="1">
        <w:r w:rsidR="00B74F25" w:rsidRPr="00A862F0">
          <w:rPr>
            <w:rStyle w:val="Hyperlink"/>
            <w:noProof/>
          </w:rPr>
          <w:t>CHAPITRE 3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_Toc522862824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5" w:history="1">
        <w:r w:rsidR="00B74F25" w:rsidRPr="00A862F0">
          <w:rPr>
            <w:rStyle w:val="Hyperlink"/>
            <w:noProof/>
          </w:rPr>
          <w:t>PRECISER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_Toc522862825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6" w:history="1">
        <w:r w:rsidR="00B74F25" w:rsidRPr="00A862F0">
          <w:rPr>
            <w:rStyle w:val="Hyperlink"/>
            <w:noProof/>
            <w:snapToGrid w:val="0"/>
            <w:w w:val="0"/>
          </w:rPr>
          <w:t>3.1</w:t>
        </w:r>
        <w:r w:rsidR="00B74F25" w:rsidRPr="00A862F0">
          <w:rPr>
            <w:rStyle w:val="Hyperlink"/>
            <w:noProof/>
          </w:rPr>
          <w:t xml:space="preserve"> Introduction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_Toc522862826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27" w:history="1">
        <w:r w:rsidR="00B74F25" w:rsidRPr="00A862F0">
          <w:rPr>
            <w:rStyle w:val="Hyperlink"/>
            <w:noProof/>
          </w:rPr>
          <w:t>3.1.1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_Toc522862827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8" w:history="1">
        <w:r w:rsidR="00B74F25" w:rsidRPr="00A862F0">
          <w:rPr>
            <w:rStyle w:val="Hyperlink"/>
            <w:noProof/>
            <w:snapToGrid w:val="0"/>
            <w:w w:val="0"/>
          </w:rPr>
          <w:t>3.2</w:t>
        </w:r>
        <w:r w:rsidR="00B74F25" w:rsidRPr="00A862F0">
          <w:rPr>
            <w:rStyle w:val="Hyperlink"/>
            <w:noProof/>
          </w:rPr>
          <w:t xml:space="preserve"> Conclusion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_Toc522862828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4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29" w:history="1">
        <w:r w:rsidR="00B74F25" w:rsidRPr="00A862F0">
          <w:rPr>
            <w:rStyle w:val="Hyperlink"/>
            <w:noProof/>
          </w:rPr>
          <w:t>CHAPITRE 4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_Toc522862829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0" w:history="1">
        <w:r w:rsidR="00B74F25" w:rsidRPr="00A862F0">
          <w:rPr>
            <w:rStyle w:val="Hyperlink"/>
            <w:noProof/>
          </w:rPr>
          <w:t>PRECISER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_Toc522862830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1" w:history="1">
        <w:r w:rsidR="00B74F25" w:rsidRPr="00A862F0">
          <w:rPr>
            <w:rStyle w:val="Hyperlink"/>
            <w:noProof/>
            <w:snapToGrid w:val="0"/>
            <w:w w:val="0"/>
          </w:rPr>
          <w:t>4.1</w:t>
        </w:r>
        <w:r w:rsidR="00B74F25" w:rsidRPr="00A862F0">
          <w:rPr>
            <w:rStyle w:val="Hyperlink"/>
            <w:noProof/>
          </w:rPr>
          <w:t xml:space="preserve"> Introduction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_Toc522862831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3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i w:val="0"/>
          <w:noProof/>
          <w:color w:val="auto"/>
          <w:szCs w:val="22"/>
          <w:lang w:eastAsia="fr-FR"/>
        </w:rPr>
      </w:pPr>
      <w:hyperlink w:anchor="_Toc522862832" w:history="1">
        <w:r w:rsidR="00B74F25" w:rsidRPr="00A862F0">
          <w:rPr>
            <w:rStyle w:val="Hyperlink"/>
            <w:noProof/>
          </w:rPr>
          <w:t>4.1.1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_Toc522862832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2"/>
        <w:tabs>
          <w:tab w:val="right" w:leader="dot" w:pos="9486"/>
        </w:tabs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3" w:history="1">
        <w:r w:rsidR="00B74F25" w:rsidRPr="00A862F0">
          <w:rPr>
            <w:rStyle w:val="Hyperlink"/>
            <w:noProof/>
            <w:snapToGrid w:val="0"/>
            <w:w w:val="0"/>
          </w:rPr>
          <w:t>4.2</w:t>
        </w:r>
        <w:r w:rsidR="00B74F25" w:rsidRPr="00A862F0">
          <w:rPr>
            <w:rStyle w:val="Hyperlink"/>
            <w:noProof/>
          </w:rPr>
          <w:t xml:space="preserve"> Conclusion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_Toc522862833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5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4" w:history="1">
        <w:r w:rsidR="00B74F25" w:rsidRPr="00A862F0">
          <w:rPr>
            <w:rStyle w:val="Hyperlink"/>
            <w:noProof/>
          </w:rPr>
          <w:t>CONCLUSION GENERALE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_Toc522862834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6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5" w:history="1">
        <w:r w:rsidR="00B74F25" w:rsidRPr="00A862F0">
          <w:rPr>
            <w:rStyle w:val="Hyperlink"/>
            <w:noProof/>
          </w:rPr>
          <w:t>ANNEXES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_Toc522862835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7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6" w:history="1">
        <w:r w:rsidR="00B74F25" w:rsidRPr="00A862F0">
          <w:rPr>
            <w:rStyle w:val="Hyperlink"/>
            <w:noProof/>
          </w:rPr>
          <w:t>REFERENCES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_Toc522862836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9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7" w:history="1">
        <w:r w:rsidR="00B74F25" w:rsidRPr="00A862F0">
          <w:rPr>
            <w:rStyle w:val="Hyperlink"/>
            <w:rFonts w:eastAsia="Times New Roman"/>
            <w:noProof/>
            <w:kern w:val="28"/>
            <w:lang w:eastAsia="fr-FR"/>
          </w:rPr>
          <w:t>FICHE DE RENSEIGNEMENTS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_Toc522862837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12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8" w:history="1">
        <w:r w:rsidR="00B74F25" w:rsidRPr="00A862F0">
          <w:rPr>
            <w:rStyle w:val="Hyperlink"/>
            <w:noProof/>
          </w:rPr>
          <w:t>FAMINTINANA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_Toc522862838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13</w:t>
        </w:r>
        <w:r w:rsidR="00B74F25">
          <w:rPr>
            <w:noProof/>
            <w:webHidden/>
          </w:rPr>
          <w:fldChar w:fldCharType="end"/>
        </w:r>
      </w:hyperlink>
    </w:p>
    <w:p w:rsidR="00B74F25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522862839" w:history="1">
        <w:r w:rsidR="00B74F25" w:rsidRPr="00A862F0">
          <w:rPr>
            <w:rStyle w:val="Hyperlink"/>
            <w:noProof/>
          </w:rPr>
          <w:t>RESUME</w:t>
        </w:r>
        <w:r w:rsidR="00B74F25">
          <w:rPr>
            <w:noProof/>
            <w:webHidden/>
          </w:rPr>
          <w:tab/>
        </w:r>
        <w:r w:rsidR="00B74F25">
          <w:rPr>
            <w:noProof/>
            <w:webHidden/>
          </w:rPr>
          <w:fldChar w:fldCharType="begin"/>
        </w:r>
        <w:r w:rsidR="00B74F25">
          <w:rPr>
            <w:noProof/>
            <w:webHidden/>
          </w:rPr>
          <w:instrText xml:space="preserve"> PAGEREF _Toc522862839 \h </w:instrText>
        </w:r>
        <w:r w:rsidR="00B74F25">
          <w:rPr>
            <w:noProof/>
            <w:webHidden/>
          </w:rPr>
        </w:r>
        <w:r w:rsidR="00B74F25">
          <w:rPr>
            <w:noProof/>
            <w:webHidden/>
          </w:rPr>
          <w:fldChar w:fldCharType="separate"/>
        </w:r>
        <w:r w:rsidR="00D50769">
          <w:rPr>
            <w:noProof/>
            <w:webHidden/>
          </w:rPr>
          <w:t>13</w:t>
        </w:r>
        <w:r w:rsidR="00B74F25">
          <w:rPr>
            <w:noProof/>
            <w:webHidden/>
          </w:rPr>
          <w:fldChar w:fldCharType="end"/>
        </w:r>
      </w:hyperlink>
    </w:p>
    <w:p w:rsidR="0031082A" w:rsidRDefault="00FB2360" w:rsidP="0031082A">
      <w:pPr>
        <w:pStyle w:val="TOC1"/>
      </w:pPr>
      <w:r>
        <w:fldChar w:fldCharType="end"/>
      </w:r>
    </w:p>
    <w:p w:rsidR="0031082A" w:rsidRDefault="0031082A">
      <w:pPr>
        <w:autoSpaceDE/>
        <w:autoSpaceDN/>
        <w:adjustRightInd/>
        <w:spacing w:before="120"/>
        <w:ind w:left="578" w:hanging="578"/>
        <w:rPr>
          <w:rFonts w:eastAsia="Calibri"/>
          <w:color w:val="auto"/>
          <w:sz w:val="22"/>
        </w:rPr>
      </w:pPr>
      <w:r>
        <w:rPr>
          <w:rFonts w:eastAsia="Calibri"/>
          <w:b/>
          <w:color w:val="auto"/>
        </w:rPr>
        <w:br w:type="page"/>
      </w:r>
    </w:p>
    <w:p w:rsidR="0031082A" w:rsidRDefault="0031082A" w:rsidP="0031082A">
      <w:pPr>
        <w:spacing w:after="240"/>
        <w:jc w:val="center"/>
        <w:outlineLvl w:val="0"/>
        <w:rPr>
          <w:rFonts w:eastAsia="Calibri"/>
          <w:b/>
          <w:color w:val="auto"/>
        </w:rPr>
      </w:pPr>
      <w:bookmarkStart w:id="7" w:name="_Toc522862811"/>
      <w:r>
        <w:rPr>
          <w:rFonts w:eastAsia="Calibri"/>
          <w:b/>
          <w:color w:val="auto"/>
        </w:rPr>
        <w:lastRenderedPageBreak/>
        <w:t>NOTATIONS</w:t>
      </w:r>
      <w:r w:rsidR="000B791E">
        <w:rPr>
          <w:rFonts w:eastAsia="Calibri"/>
          <w:b/>
          <w:color w:val="auto"/>
        </w:rPr>
        <w:t xml:space="preserve"> ET ABREVIATIONS</w:t>
      </w:r>
      <w:bookmarkEnd w:id="7"/>
    </w:p>
    <w:p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t>Minuscules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i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372906" w:rsidTr="00CB323B">
        <w:tc>
          <w:tcPr>
            <w:tcW w:w="2376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1A382C" w:rsidRDefault="0031082A" w:rsidP="00E479F5">
            <w:pPr>
              <w:spacing w:before="120" w:after="120" w:line="360" w:lineRule="auto"/>
              <w:rPr>
                <w:b/>
                <w:color w:val="auto"/>
                <w:sz w:val="24"/>
                <w:szCs w:val="24"/>
              </w:rPr>
            </w:pPr>
          </w:p>
        </w:tc>
      </w:tr>
    </w:tbl>
    <w:p w:rsidR="0031082A" w:rsidRPr="006C4870" w:rsidRDefault="0031082A" w:rsidP="0031082A">
      <w:pPr>
        <w:pStyle w:val="Notation"/>
        <w:numPr>
          <w:ilvl w:val="0"/>
          <w:numId w:val="0"/>
        </w:numPr>
        <w:rPr>
          <w:b w:val="0"/>
          <w:color w:val="auto"/>
        </w:rPr>
      </w:pPr>
    </w:p>
    <w:p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Majuscules latines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088"/>
      </w:tblGrid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:rsidR="0031082A" w:rsidRPr="003D43A1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b/>
                <w:color w:val="auto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  <w:tc>
          <w:tcPr>
            <w:tcW w:w="7088" w:type="dxa"/>
          </w:tcPr>
          <w:p w:rsidR="0031082A" w:rsidRPr="00AB2B88" w:rsidRDefault="0031082A" w:rsidP="00E479F5">
            <w:pPr>
              <w:spacing w:before="120" w:after="120" w:line="360" w:lineRule="auto"/>
              <w:jc w:val="left"/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90371B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3D43A1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90371B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color w:val="000000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AB2B88" w:rsidRDefault="0031082A" w:rsidP="00E479F5">
            <w:pPr>
              <w:spacing w:before="120" w:after="120" w:line="360" w:lineRule="auto"/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:rsidR="0031082A" w:rsidRPr="00E0187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335827" w:rsidRDefault="0031082A" w:rsidP="00E479F5">
            <w:pPr>
              <w:spacing w:before="120" w:after="120" w:line="360" w:lineRule="auto"/>
              <w:rPr>
                <w:sz w:val="24"/>
                <w:szCs w:val="24"/>
                <w:vertAlign w:val="subscript"/>
              </w:rPr>
            </w:pPr>
          </w:p>
        </w:tc>
        <w:tc>
          <w:tcPr>
            <w:tcW w:w="7088" w:type="dxa"/>
          </w:tcPr>
          <w:p w:rsidR="0031082A" w:rsidRPr="00F82C66" w:rsidRDefault="0031082A" w:rsidP="00E479F5">
            <w:pPr>
              <w:spacing w:before="120" w:after="120" w:line="360" w:lineRule="auto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31082A" w:rsidRPr="006C4870" w:rsidRDefault="0031082A" w:rsidP="0031082A">
      <w:pPr>
        <w:rPr>
          <w:rFonts w:eastAsia="Calibri"/>
          <w:color w:val="auto"/>
        </w:rPr>
      </w:pPr>
    </w:p>
    <w:p w:rsidR="0031082A" w:rsidRPr="006C4870" w:rsidRDefault="0031082A" w:rsidP="0031082A">
      <w:pPr>
        <w:pStyle w:val="Notation"/>
        <w:rPr>
          <w:color w:val="auto"/>
        </w:rPr>
      </w:pPr>
      <w:r w:rsidRPr="006C4870">
        <w:rPr>
          <w:color w:val="auto"/>
        </w:rPr>
        <w:lastRenderedPageBreak/>
        <w:t>Minuscules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6C4870" w:rsidTr="00CB323B">
        <w:tc>
          <w:tcPr>
            <w:tcW w:w="2376" w:type="dxa"/>
          </w:tcPr>
          <w:p w:rsidR="0031082A" w:rsidRPr="00DD51D6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:rsidR="0031082A" w:rsidRPr="00897EE9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jc w:val="left"/>
              <w:rPr>
                <w:b w:val="0"/>
                <w:color w:val="auto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897EE9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3B26E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7F4C27" w:rsidRDefault="0031082A" w:rsidP="00E479F5">
            <w:pPr>
              <w:spacing w:before="120" w:after="120" w:line="360" w:lineRule="auto"/>
              <w:rPr>
                <w:rFonts w:eastAsia="Calibri"/>
                <w:color w:val="auto"/>
              </w:rPr>
            </w:pPr>
          </w:p>
        </w:tc>
        <w:tc>
          <w:tcPr>
            <w:tcW w:w="6978" w:type="dxa"/>
          </w:tcPr>
          <w:p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DD51D6" w:rsidRDefault="0031082A" w:rsidP="00E479F5">
            <w:pPr>
              <w:spacing w:before="120" w:after="120" w:line="360" w:lineRule="auto"/>
              <w:rPr>
                <w:i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F82C66" w:rsidRDefault="0031082A" w:rsidP="00E479F5">
            <w:pPr>
              <w:spacing w:before="120" w:after="120"/>
              <w:rPr>
                <w:sz w:val="24"/>
                <w:szCs w:val="24"/>
              </w:rPr>
            </w:pPr>
          </w:p>
        </w:tc>
      </w:tr>
      <w:tr w:rsidR="0031082A" w:rsidRPr="006C4870" w:rsidTr="00CB323B">
        <w:tc>
          <w:tcPr>
            <w:tcW w:w="2376" w:type="dxa"/>
          </w:tcPr>
          <w:p w:rsidR="0031082A" w:rsidRPr="00DD51D6" w:rsidRDefault="0031082A" w:rsidP="00E479F5">
            <w:pPr>
              <w:spacing w:before="120" w:after="120" w:line="360" w:lineRule="auto"/>
              <w:rPr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</w:tbl>
    <w:p w:rsidR="0031082A" w:rsidRDefault="0031082A" w:rsidP="0031082A">
      <w:pPr>
        <w:pStyle w:val="Notation"/>
      </w:pPr>
      <w:r>
        <w:t>Majuscules grecques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31082A" w:rsidTr="00CB323B">
        <w:trPr>
          <w:trHeight w:val="315"/>
        </w:trPr>
        <w:tc>
          <w:tcPr>
            <w:tcW w:w="2320" w:type="dxa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Tr="00CB323B">
        <w:trPr>
          <w:trHeight w:val="315"/>
        </w:trPr>
        <w:tc>
          <w:tcPr>
            <w:tcW w:w="2320" w:type="dxa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Tr="00CB323B">
        <w:trPr>
          <w:trHeight w:val="315"/>
        </w:trPr>
        <w:tc>
          <w:tcPr>
            <w:tcW w:w="2320" w:type="dxa"/>
          </w:tcPr>
          <w:p w:rsidR="0031082A" w:rsidRPr="007F4C2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:rsidR="0031082A" w:rsidRPr="00F82C66" w:rsidRDefault="0031082A" w:rsidP="00E479F5">
            <w:pPr>
              <w:spacing w:before="120" w:after="120"/>
              <w:rPr>
                <w:rFonts w:eastAsiaTheme="minorEastAsia"/>
                <w:sz w:val="24"/>
                <w:szCs w:val="24"/>
              </w:rPr>
            </w:pPr>
          </w:p>
        </w:tc>
      </w:tr>
      <w:tr w:rsidR="0031082A" w:rsidTr="00CB323B">
        <w:trPr>
          <w:trHeight w:val="315"/>
        </w:trPr>
        <w:tc>
          <w:tcPr>
            <w:tcW w:w="2320" w:type="dxa"/>
          </w:tcPr>
          <w:p w:rsidR="0031082A" w:rsidRPr="007F4C27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</w:tcPr>
          <w:p w:rsidR="0031082A" w:rsidRPr="003B26EC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:rsidR="0031082A" w:rsidRDefault="0031082A" w:rsidP="0031082A">
      <w:pPr>
        <w:pStyle w:val="Notation"/>
        <w:numPr>
          <w:ilvl w:val="0"/>
          <w:numId w:val="0"/>
        </w:numPr>
      </w:pPr>
    </w:p>
    <w:p w:rsidR="0031082A" w:rsidRDefault="0031082A" w:rsidP="0031082A">
      <w:pPr>
        <w:pStyle w:val="Notation"/>
      </w:pPr>
      <w:r>
        <w:t>Notations spéciales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0"/>
        <w:gridCol w:w="7002"/>
      </w:tblGrid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  <w:tr w:rsidR="0031082A" w:rsidRPr="00EF03AE" w:rsidTr="00CB323B">
        <w:trPr>
          <w:trHeight w:val="315"/>
        </w:trPr>
        <w:tc>
          <w:tcPr>
            <w:tcW w:w="2320" w:type="dxa"/>
            <w:vAlign w:val="center"/>
          </w:tcPr>
          <w:p w:rsidR="0031082A" w:rsidRPr="00DD51D6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7002" w:type="dxa"/>
            <w:vAlign w:val="center"/>
          </w:tcPr>
          <w:p w:rsidR="0031082A" w:rsidRPr="008B33CD" w:rsidRDefault="0031082A" w:rsidP="00E479F5">
            <w:pPr>
              <w:pStyle w:val="Notation"/>
              <w:numPr>
                <w:ilvl w:val="0"/>
                <w:numId w:val="0"/>
              </w:numPr>
              <w:spacing w:before="120" w:after="120" w:line="360" w:lineRule="auto"/>
              <w:jc w:val="left"/>
              <w:rPr>
                <w:b w:val="0"/>
                <w:color w:val="auto"/>
                <w:sz w:val="24"/>
                <w:szCs w:val="24"/>
              </w:rPr>
            </w:pPr>
          </w:p>
        </w:tc>
      </w:tr>
    </w:tbl>
    <w:p w:rsidR="0031082A" w:rsidRDefault="0031082A" w:rsidP="0031082A">
      <w:pPr>
        <w:pStyle w:val="Notation"/>
        <w:numPr>
          <w:ilvl w:val="0"/>
          <w:numId w:val="0"/>
        </w:numPr>
        <w:rPr>
          <w:color w:val="auto"/>
        </w:rPr>
      </w:pPr>
    </w:p>
    <w:p w:rsidR="0031082A" w:rsidRPr="00EF03AE" w:rsidRDefault="0031082A" w:rsidP="0031082A">
      <w:pPr>
        <w:pStyle w:val="Notation"/>
        <w:rPr>
          <w:color w:val="auto"/>
        </w:rPr>
      </w:pPr>
      <w:r w:rsidRPr="00EF03AE">
        <w:rPr>
          <w:color w:val="auto"/>
        </w:rPr>
        <w:lastRenderedPageBreak/>
        <w:t>Abréviations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6978"/>
      </w:tblGrid>
      <w:tr w:rsidR="0031082A" w:rsidRPr="003D6B10" w:rsidTr="00CB323B">
        <w:tc>
          <w:tcPr>
            <w:tcW w:w="2376" w:type="dxa"/>
          </w:tcPr>
          <w:p w:rsidR="0031082A" w:rsidRPr="004F44ED" w:rsidRDefault="0031082A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31082A" w:rsidRPr="00FD3010" w:rsidRDefault="0031082A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31082A" w:rsidRPr="00E260CA" w:rsidTr="00CB323B">
        <w:tc>
          <w:tcPr>
            <w:tcW w:w="2376" w:type="dxa"/>
          </w:tcPr>
          <w:p w:rsidR="0031082A" w:rsidRPr="007A6D02" w:rsidRDefault="0031082A" w:rsidP="00E479F5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:rsidR="0031082A" w:rsidRPr="00E260CA" w:rsidRDefault="0031082A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7A6D02" w:rsidRDefault="00574A53" w:rsidP="00177774">
            <w:pPr>
              <w:spacing w:line="480" w:lineRule="auto"/>
              <w:rPr>
                <w:color w:val="auto"/>
                <w:sz w:val="24"/>
                <w:lang w:val="en-US"/>
              </w:rPr>
            </w:pPr>
          </w:p>
        </w:tc>
        <w:tc>
          <w:tcPr>
            <w:tcW w:w="6978" w:type="dxa"/>
          </w:tcPr>
          <w:p w:rsidR="00574A53" w:rsidRPr="00E260CA" w:rsidRDefault="00574A53" w:rsidP="00177774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0B2F3A" w:rsidTr="00CB323B">
        <w:tc>
          <w:tcPr>
            <w:tcW w:w="2376" w:type="dxa"/>
          </w:tcPr>
          <w:p w:rsidR="00574A53" w:rsidRPr="00E260CA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664AE0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</w:rPr>
            </w:pPr>
          </w:p>
        </w:tc>
        <w:tc>
          <w:tcPr>
            <w:tcW w:w="6978" w:type="dxa"/>
          </w:tcPr>
          <w:p w:rsidR="00574A53" w:rsidRPr="00E260CA" w:rsidRDefault="00574A53" w:rsidP="00E479F5">
            <w:pPr>
              <w:spacing w:line="480" w:lineRule="auto"/>
              <w:rPr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B05109" w:rsidRDefault="00574A53" w:rsidP="00E479F5">
            <w:pPr>
              <w:spacing w:line="480" w:lineRule="auto"/>
              <w:rPr>
                <w:bCs/>
                <w:iCs/>
                <w:sz w:val="24"/>
                <w:lang w:val="en-US"/>
              </w:rPr>
            </w:pPr>
          </w:p>
        </w:tc>
      </w:tr>
      <w:tr w:rsidR="00574A53" w:rsidRPr="003D6B10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E260CA" w:rsidRDefault="00574A53" w:rsidP="00E479F5">
            <w:pPr>
              <w:pStyle w:val="Notation"/>
              <w:numPr>
                <w:ilvl w:val="0"/>
                <w:numId w:val="0"/>
              </w:numPr>
              <w:spacing w:line="480" w:lineRule="auto"/>
              <w:jc w:val="left"/>
              <w:rPr>
                <w:b w:val="0"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664AE0" w:rsidRDefault="00574A53" w:rsidP="00E479F5">
            <w:pPr>
              <w:pStyle w:val="Default"/>
              <w:spacing w:line="480" w:lineRule="auto"/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DE1B58" w:rsidRDefault="00574A53" w:rsidP="00E479F5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3D6B10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F03AE" w:rsidTr="00CB323B">
        <w:tc>
          <w:tcPr>
            <w:tcW w:w="2376" w:type="dxa"/>
          </w:tcPr>
          <w:p w:rsidR="00574A53" w:rsidRPr="00EF03AE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EF03AE" w:rsidRDefault="00574A53" w:rsidP="00E479F5">
            <w:pPr>
              <w:pStyle w:val="Default"/>
              <w:spacing w:line="480" w:lineRule="auto"/>
              <w:jc w:val="both"/>
              <w:rPr>
                <w:sz w:val="23"/>
                <w:szCs w:val="23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3D6B10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196218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  <w:tc>
          <w:tcPr>
            <w:tcW w:w="6978" w:type="dxa"/>
          </w:tcPr>
          <w:p w:rsidR="00574A53" w:rsidRPr="00FD3010" w:rsidRDefault="00574A53" w:rsidP="00E479F5">
            <w:pPr>
              <w:spacing w:line="480" w:lineRule="auto"/>
              <w:rPr>
                <w:color w:val="auto"/>
                <w:lang w:val="en-US"/>
              </w:rPr>
            </w:pPr>
          </w:p>
        </w:tc>
      </w:tr>
      <w:tr w:rsidR="00574A53" w:rsidRPr="00664508" w:rsidTr="00CB323B">
        <w:tc>
          <w:tcPr>
            <w:tcW w:w="2376" w:type="dxa"/>
          </w:tcPr>
          <w:p w:rsidR="00574A53" w:rsidRPr="004F44ED" w:rsidRDefault="00574A53" w:rsidP="00E479F5">
            <w:pPr>
              <w:spacing w:line="48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6F17C7" w:rsidRDefault="00574A53" w:rsidP="00E479F5">
            <w:pPr>
              <w:spacing w:line="480" w:lineRule="auto"/>
              <w:rPr>
                <w:bCs/>
                <w:iCs/>
                <w:color w:val="auto"/>
                <w:sz w:val="24"/>
                <w:szCs w:val="24"/>
                <w:lang w:val="en-US"/>
              </w:rPr>
            </w:pPr>
          </w:p>
        </w:tc>
      </w:tr>
      <w:tr w:rsidR="00574A53" w:rsidRPr="00E260CA" w:rsidTr="00CB323B">
        <w:tc>
          <w:tcPr>
            <w:tcW w:w="2376" w:type="dxa"/>
          </w:tcPr>
          <w:p w:rsidR="00574A53" w:rsidRPr="00E260CA" w:rsidRDefault="00574A53" w:rsidP="00E479F5">
            <w:pPr>
              <w:spacing w:line="480" w:lineRule="auto"/>
              <w:rPr>
                <w:bCs/>
                <w:color w:val="auto"/>
                <w:sz w:val="24"/>
                <w:szCs w:val="24"/>
                <w:lang w:val="en-US"/>
              </w:rPr>
            </w:pPr>
          </w:p>
        </w:tc>
        <w:tc>
          <w:tcPr>
            <w:tcW w:w="6978" w:type="dxa"/>
          </w:tcPr>
          <w:p w:rsidR="00574A53" w:rsidRPr="007A6D02" w:rsidRDefault="00574A53" w:rsidP="00E479F5">
            <w:pPr>
              <w:spacing w:line="480" w:lineRule="auto"/>
              <w:rPr>
                <w:sz w:val="24"/>
                <w:lang w:val="en-US"/>
              </w:rPr>
            </w:pPr>
          </w:p>
        </w:tc>
      </w:tr>
    </w:tbl>
    <w:p w:rsidR="0064410B" w:rsidRPr="0064410B" w:rsidRDefault="0031082A" w:rsidP="0064410B">
      <w:pPr>
        <w:spacing w:after="240"/>
        <w:jc w:val="center"/>
        <w:outlineLvl w:val="0"/>
        <w:rPr>
          <w:rFonts w:eastAsia="Calibri"/>
          <w:b/>
          <w:color w:val="auto"/>
        </w:rPr>
      </w:pPr>
      <w:r w:rsidRPr="00196218">
        <w:rPr>
          <w:rFonts w:eastAsia="Calibri"/>
          <w:b/>
          <w:color w:val="auto"/>
        </w:rPr>
        <w:br w:type="page"/>
      </w:r>
      <w:bookmarkStart w:id="8" w:name="_Toc522862812"/>
      <w:r w:rsidR="0064410B" w:rsidRPr="0064410B">
        <w:rPr>
          <w:rFonts w:eastAsia="Calibri"/>
          <w:b/>
          <w:color w:val="auto"/>
        </w:rPr>
        <w:lastRenderedPageBreak/>
        <w:t>LISTES DES TABLEAUX ET DES FIGURES</w:t>
      </w:r>
      <w:bookmarkEnd w:id="8"/>
    </w:p>
    <w:p w:rsidR="004C579E" w:rsidRDefault="004C579E" w:rsidP="004C579E">
      <w:pPr>
        <w:pStyle w:val="Notation"/>
        <w:numPr>
          <w:ilvl w:val="0"/>
          <w:numId w:val="35"/>
        </w:numPr>
        <w:rPr>
          <w:color w:val="auto"/>
        </w:rPr>
      </w:pPr>
      <w:r>
        <w:rPr>
          <w:color w:val="auto"/>
        </w:rPr>
        <w:t>Liste des tableaux</w:t>
      </w:r>
    </w:p>
    <w:p w:rsidR="00DC34CE" w:rsidRDefault="002F703C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r w:rsidRPr="000318FC">
        <w:rPr>
          <w:b w:val="0"/>
          <w:color w:val="auto"/>
        </w:rPr>
        <w:fldChar w:fldCharType="begin"/>
      </w:r>
      <w:r w:rsidRPr="000318FC">
        <w:rPr>
          <w:b w:val="0"/>
          <w:color w:val="auto"/>
        </w:rPr>
        <w:instrText xml:space="preserve"> TOC \h \z \t "Tabilao;1" </w:instrText>
      </w:r>
      <w:r w:rsidRPr="000318FC">
        <w:rPr>
          <w:b w:val="0"/>
          <w:color w:val="auto"/>
        </w:rPr>
        <w:fldChar w:fldCharType="separate"/>
      </w:r>
      <w:hyperlink w:anchor="_Toc75168136" w:history="1">
        <w:r w:rsidR="00DC34CE" w:rsidRPr="000D7721">
          <w:rPr>
            <w:rStyle w:val="Hyperlink"/>
            <w:noProof/>
          </w:rPr>
          <w:t xml:space="preserve">Tableau 1.01 : </w:t>
        </w:r>
        <w:r w:rsidR="00DC34CE" w:rsidRPr="00816C62">
          <w:rPr>
            <w:rStyle w:val="Hyperlink"/>
            <w:i/>
            <w:noProof/>
          </w:rPr>
          <w:t>Titre italique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_Toc75168136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2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7" w:history="1">
        <w:r w:rsidR="00DC34CE" w:rsidRPr="000D7721">
          <w:rPr>
            <w:rStyle w:val="Hyperlink"/>
            <w:noProof/>
          </w:rPr>
          <w:t>Tableau 2.01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_Toc75168137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3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8" w:history="1">
        <w:r w:rsidR="00DC34CE" w:rsidRPr="000D7721">
          <w:rPr>
            <w:rStyle w:val="Hyperlink"/>
            <w:noProof/>
          </w:rPr>
          <w:t>Tableau 3.01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_Toc75168138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4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OC1"/>
        <w:rPr>
          <w:rFonts w:asciiTheme="minorHAnsi" w:eastAsiaTheme="minorEastAsia" w:hAnsiTheme="minorHAnsi" w:cstheme="minorBidi"/>
          <w:b w:val="0"/>
          <w:noProof/>
          <w:color w:val="auto"/>
          <w:szCs w:val="22"/>
          <w:lang w:eastAsia="fr-FR"/>
        </w:rPr>
      </w:pPr>
      <w:hyperlink w:anchor="_Toc75168139" w:history="1">
        <w:r w:rsidR="00DC34CE" w:rsidRPr="000D7721">
          <w:rPr>
            <w:rStyle w:val="Hyperlink"/>
            <w:noProof/>
          </w:rPr>
          <w:t>Tableau 4.01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_Toc75168139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5</w:t>
        </w:r>
        <w:r w:rsidR="00DC34CE">
          <w:rPr>
            <w:noProof/>
            <w:webHidden/>
          </w:rPr>
          <w:fldChar w:fldCharType="end"/>
        </w:r>
      </w:hyperlink>
    </w:p>
    <w:p w:rsidR="004C579E" w:rsidRPr="004C579E" w:rsidRDefault="002F703C" w:rsidP="002051D6">
      <w:pPr>
        <w:pStyle w:val="TOC1"/>
        <w:rPr>
          <w:b w:val="0"/>
          <w:color w:val="auto"/>
        </w:rPr>
      </w:pPr>
      <w:r w:rsidRPr="000318FC">
        <w:rPr>
          <w:b w:val="0"/>
          <w:color w:val="auto"/>
        </w:rPr>
        <w:fldChar w:fldCharType="end"/>
      </w:r>
    </w:p>
    <w:p w:rsidR="004C579E" w:rsidRDefault="004C579E" w:rsidP="002051D6">
      <w:pPr>
        <w:pStyle w:val="Notation"/>
        <w:numPr>
          <w:ilvl w:val="0"/>
          <w:numId w:val="35"/>
        </w:numPr>
        <w:spacing w:before="120" w:after="120"/>
        <w:rPr>
          <w:color w:val="auto"/>
        </w:rPr>
      </w:pPr>
      <w:r>
        <w:rPr>
          <w:color w:val="auto"/>
        </w:rPr>
        <w:t>Liste des figures</w:t>
      </w:r>
    </w:p>
    <w:p w:rsidR="00DC34CE" w:rsidRDefault="000318FC" w:rsidP="00DC34CE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r>
        <w:rPr>
          <w:rFonts w:eastAsia="Calibri"/>
          <w:color w:val="auto"/>
        </w:rPr>
        <w:fldChar w:fldCharType="begin"/>
      </w:r>
      <w:r>
        <w:rPr>
          <w:rFonts w:eastAsia="Calibri"/>
          <w:color w:val="auto"/>
        </w:rPr>
        <w:instrText xml:space="preserve"> TOC \f F \h \z \t "Figure" \c </w:instrText>
      </w:r>
      <w:r>
        <w:rPr>
          <w:rFonts w:eastAsia="Calibri"/>
          <w:color w:val="auto"/>
        </w:rPr>
        <w:fldChar w:fldCharType="separate"/>
      </w:r>
      <w:hyperlink w:anchor="_Toc75168144" w:history="1">
        <w:r w:rsidR="00DC34CE" w:rsidRPr="00F053E2">
          <w:rPr>
            <w:rStyle w:val="Hyperlink"/>
            <w:b/>
            <w:noProof/>
          </w:rPr>
          <w:t>Figure 1.01 :</w:t>
        </w:r>
        <w:r w:rsidR="00DC34CE" w:rsidRPr="00F053E2">
          <w:rPr>
            <w:rStyle w:val="Hyperlink"/>
            <w:noProof/>
          </w:rPr>
          <w:t xml:space="preserve"> </w:t>
        </w:r>
        <w:r w:rsidR="00DC34CE" w:rsidRPr="00816C62">
          <w:rPr>
            <w:rStyle w:val="Hyperlink"/>
            <w:i/>
            <w:noProof/>
          </w:rPr>
          <w:t>Titre italique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_Toc75168144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2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5" w:history="1">
        <w:r w:rsidR="00DC34CE" w:rsidRPr="00F053E2">
          <w:rPr>
            <w:rStyle w:val="Hyperlink"/>
            <w:b/>
            <w:noProof/>
          </w:rPr>
          <w:t>Figure 2.01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_Toc75168145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3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6" w:history="1">
        <w:r w:rsidR="00DC34CE" w:rsidRPr="00F053E2">
          <w:rPr>
            <w:rStyle w:val="Hyperlink"/>
            <w:b/>
            <w:noProof/>
          </w:rPr>
          <w:t>Figure 3.01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_Toc75168146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4</w:t>
        </w:r>
        <w:r w:rsidR="00DC34CE">
          <w:rPr>
            <w:noProof/>
            <w:webHidden/>
          </w:rPr>
          <w:fldChar w:fldCharType="end"/>
        </w:r>
      </w:hyperlink>
    </w:p>
    <w:p w:rsidR="00DC34CE" w:rsidRDefault="002D0E15">
      <w:pPr>
        <w:pStyle w:val="TableofFigures"/>
        <w:tabs>
          <w:tab w:val="right" w:leader="dot" w:pos="9486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fr-FR"/>
        </w:rPr>
      </w:pPr>
      <w:hyperlink w:anchor="_Toc75168147" w:history="1">
        <w:r w:rsidR="00DC34CE" w:rsidRPr="00F053E2">
          <w:rPr>
            <w:rStyle w:val="Hyperlink"/>
            <w:b/>
            <w:noProof/>
          </w:rPr>
          <w:t>Figure 4.01 :</w:t>
        </w:r>
        <w:r w:rsidR="00DC34CE">
          <w:rPr>
            <w:noProof/>
            <w:webHidden/>
          </w:rPr>
          <w:tab/>
        </w:r>
        <w:r w:rsidR="00DC34CE">
          <w:rPr>
            <w:noProof/>
            <w:webHidden/>
          </w:rPr>
          <w:fldChar w:fldCharType="begin"/>
        </w:r>
        <w:r w:rsidR="00DC34CE">
          <w:rPr>
            <w:noProof/>
            <w:webHidden/>
          </w:rPr>
          <w:instrText xml:space="preserve"> PAGEREF _Toc75168147 \h </w:instrText>
        </w:r>
        <w:r w:rsidR="00DC34CE">
          <w:rPr>
            <w:noProof/>
            <w:webHidden/>
          </w:rPr>
        </w:r>
        <w:r w:rsidR="00DC34CE">
          <w:rPr>
            <w:noProof/>
            <w:webHidden/>
          </w:rPr>
          <w:fldChar w:fldCharType="separate"/>
        </w:r>
        <w:r w:rsidR="00DC34CE">
          <w:rPr>
            <w:noProof/>
            <w:webHidden/>
          </w:rPr>
          <w:t>5</w:t>
        </w:r>
        <w:r w:rsidR="00DC34CE">
          <w:rPr>
            <w:noProof/>
            <w:webHidden/>
          </w:rPr>
          <w:fldChar w:fldCharType="end"/>
        </w:r>
      </w:hyperlink>
    </w:p>
    <w:p w:rsidR="004C579E" w:rsidRDefault="000318FC" w:rsidP="004C579E">
      <w:pPr>
        <w:autoSpaceDE/>
        <w:autoSpaceDN/>
        <w:adjustRightInd/>
        <w:spacing w:before="120"/>
        <w:rPr>
          <w:rFonts w:eastAsia="Calibri"/>
          <w:color w:val="auto"/>
        </w:rPr>
      </w:pPr>
      <w:r>
        <w:rPr>
          <w:rFonts w:eastAsia="Calibri"/>
          <w:color w:val="auto"/>
        </w:rPr>
        <w:fldChar w:fldCharType="end"/>
      </w:r>
    </w:p>
    <w:p w:rsidR="004C579E" w:rsidRPr="004C579E" w:rsidRDefault="004C579E" w:rsidP="004C579E">
      <w:pPr>
        <w:autoSpaceDE/>
        <w:autoSpaceDN/>
        <w:adjustRightInd/>
        <w:spacing w:before="120"/>
        <w:rPr>
          <w:rFonts w:eastAsia="Calibri"/>
          <w:color w:val="auto"/>
        </w:rPr>
      </w:pPr>
    </w:p>
    <w:p w:rsidR="0064410B" w:rsidRPr="0064410B" w:rsidRDefault="0064410B" w:rsidP="004C579E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:rsidR="0031082A" w:rsidRPr="0064410B" w:rsidRDefault="0031082A" w:rsidP="0031082A">
      <w:pPr>
        <w:autoSpaceDE/>
        <w:autoSpaceDN/>
        <w:adjustRightInd/>
        <w:spacing w:before="120"/>
        <w:rPr>
          <w:rFonts w:eastAsia="Calibri"/>
          <w:b/>
          <w:color w:val="auto"/>
        </w:rPr>
      </w:pPr>
    </w:p>
    <w:p w:rsidR="001B628E" w:rsidRPr="0064410B" w:rsidRDefault="001B628E" w:rsidP="0031082A">
      <w:pPr>
        <w:pStyle w:val="TOC1"/>
        <w:sectPr w:rsidR="001B628E" w:rsidRPr="0064410B" w:rsidSect="00FC08A4">
          <w:footerReference w:type="default" r:id="rId15"/>
          <w:pgSz w:w="11906" w:h="16838" w:code="9"/>
          <w:pgMar w:top="1418" w:right="992" w:bottom="1985" w:left="1134" w:header="567" w:footer="851" w:gutter="284"/>
          <w:pgNumType w:fmt="lowerRoman" w:start="1"/>
          <w:cols w:space="708"/>
          <w:docGrid w:linePitch="360"/>
        </w:sectPr>
      </w:pPr>
    </w:p>
    <w:p w:rsidR="001D6900" w:rsidRDefault="00CD28C6" w:rsidP="00A6721F">
      <w:pPr>
        <w:autoSpaceDE/>
        <w:autoSpaceDN/>
        <w:adjustRightInd/>
        <w:spacing w:after="360"/>
        <w:jc w:val="center"/>
        <w:outlineLvl w:val="0"/>
        <w:rPr>
          <w:rFonts w:cstheme="minorBidi"/>
          <w:color w:val="auto"/>
          <w:szCs w:val="22"/>
        </w:rPr>
        <w:sectPr w:rsidR="001D6900" w:rsidSect="003A42D3">
          <w:pgSz w:w="11906" w:h="16838" w:code="9"/>
          <w:pgMar w:top="1418" w:right="992" w:bottom="1985" w:left="1134" w:header="567" w:footer="851" w:gutter="284"/>
          <w:pgNumType w:start="1"/>
          <w:cols w:space="708"/>
          <w:docGrid w:linePitch="360"/>
        </w:sectPr>
      </w:pPr>
      <w:bookmarkStart w:id="9" w:name="_Toc522862813"/>
      <w:r w:rsidRPr="006C4870">
        <w:rPr>
          <w:rFonts w:cstheme="minorBidi"/>
          <w:b/>
          <w:color w:val="auto"/>
          <w:szCs w:val="22"/>
        </w:rPr>
        <w:lastRenderedPageBreak/>
        <w:t>INTRODUCTION</w:t>
      </w:r>
      <w:r w:rsidR="00B74F25">
        <w:rPr>
          <w:rFonts w:cstheme="minorBidi"/>
          <w:b/>
          <w:color w:val="auto"/>
          <w:szCs w:val="22"/>
        </w:rPr>
        <w:t xml:space="preserve"> GENERALE</w:t>
      </w:r>
      <w:bookmarkEnd w:id="9"/>
    </w:p>
    <w:p w:rsidR="00F673F3" w:rsidRDefault="00F673F3" w:rsidP="00F972EB">
      <w:pPr>
        <w:pStyle w:val="Heading1"/>
        <w:rPr>
          <w:rStyle w:val="hps"/>
        </w:rPr>
      </w:pPr>
      <w:bookmarkStart w:id="10" w:name="_Toc522862814"/>
      <w:bookmarkStart w:id="11" w:name="_Toc275842017"/>
      <w:bookmarkEnd w:id="10"/>
    </w:p>
    <w:p w:rsidR="00F673F3" w:rsidRDefault="00196218" w:rsidP="00F972EB">
      <w:pPr>
        <w:pStyle w:val="sapitra"/>
        <w:numPr>
          <w:ilvl w:val="0"/>
          <w:numId w:val="0"/>
        </w:numPr>
        <w:rPr>
          <w:rStyle w:val="hps"/>
        </w:rPr>
      </w:pPr>
      <w:bookmarkStart w:id="12" w:name="_Toc522862815"/>
      <w:r>
        <w:rPr>
          <w:rStyle w:val="hps"/>
        </w:rPr>
        <w:t>PRECISER</w:t>
      </w:r>
      <w:bookmarkEnd w:id="12"/>
    </w:p>
    <w:p w:rsidR="00F673F3" w:rsidRDefault="00F673F3" w:rsidP="004F3256">
      <w:pPr>
        <w:pStyle w:val="11Loaten1"/>
      </w:pPr>
      <w:bookmarkStart w:id="13" w:name="_Toc435582307"/>
      <w:bookmarkStart w:id="14" w:name="_Toc522862816"/>
      <w:r w:rsidRPr="00F2048E">
        <w:t>Introduction</w:t>
      </w:r>
      <w:bookmarkEnd w:id="13"/>
      <w:bookmarkEnd w:id="14"/>
    </w:p>
    <w:p w:rsidR="00CC4403" w:rsidRDefault="00CC4403" w:rsidP="00801D3F">
      <w:pPr>
        <w:jc w:val="right"/>
      </w:pPr>
      <w:bookmarkStart w:id="15" w:name="_Toc435582334"/>
    </w:p>
    <w:p w:rsidR="00EF19B4" w:rsidRDefault="00EF19B4" w:rsidP="004F3256">
      <w:pPr>
        <w:pStyle w:val="111Loaten2"/>
      </w:pPr>
      <w:bookmarkStart w:id="16" w:name="_Toc522862817"/>
      <w:bookmarkEnd w:id="16"/>
    </w:p>
    <w:p w:rsidR="00196218" w:rsidRDefault="00196218" w:rsidP="00832B46"/>
    <w:p w:rsidR="00EF19B4" w:rsidRDefault="00EF19B4" w:rsidP="004F3256">
      <w:pPr>
        <w:pStyle w:val="1111Loaten3"/>
      </w:pPr>
    </w:p>
    <w:p w:rsidR="00EF19B4" w:rsidRDefault="003B338C" w:rsidP="00832B46">
      <w:pPr>
        <w:rPr>
          <w:i/>
        </w:rPr>
      </w:pPr>
      <w:r w:rsidRPr="003B338C">
        <w:rPr>
          <w:i/>
        </w:rPr>
        <w:t>a.</w:t>
      </w:r>
    </w:p>
    <w:p w:rsidR="003B338C" w:rsidRDefault="003B338C" w:rsidP="00832B46">
      <w:pPr>
        <w:rPr>
          <w:i/>
        </w:rPr>
      </w:pPr>
    </w:p>
    <w:p w:rsidR="003B338C" w:rsidRDefault="003B338C" w:rsidP="00832B46">
      <w:pPr>
        <w:rPr>
          <w:i/>
        </w:rPr>
      </w:pPr>
      <w:r>
        <w:rPr>
          <w:i/>
        </w:rPr>
        <w:t>Définition 1.01 :</w:t>
      </w:r>
    </w:p>
    <w:p w:rsidR="00AC4718" w:rsidRPr="00AC4718" w:rsidRDefault="00AC4718" w:rsidP="00832B46"/>
    <w:p w:rsidR="00EF19B4" w:rsidRDefault="00AC4718" w:rsidP="00EF19B4">
      <w:pPr>
        <w:pStyle w:val="Figure"/>
      </w:pPr>
      <w:r>
        <w:t> </w:t>
      </w:r>
      <w:bookmarkStart w:id="17" w:name="_Toc75168144"/>
      <w:r>
        <w:t>Titre italique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18"/>
        <w:gridCol w:w="4818"/>
      </w:tblGrid>
      <w:tr w:rsidR="00AC4718" w:rsidTr="00AC4718">
        <w:trPr>
          <w:jc w:val="center"/>
        </w:trPr>
        <w:tc>
          <w:tcPr>
            <w:tcW w:w="4818" w:type="dxa"/>
          </w:tcPr>
          <w:p w:rsidR="00AC4718" w:rsidRDefault="00AC4718" w:rsidP="00AC4718">
            <w:pPr>
              <w:jc w:val="center"/>
            </w:pPr>
          </w:p>
        </w:tc>
        <w:tc>
          <w:tcPr>
            <w:tcW w:w="4818" w:type="dxa"/>
          </w:tcPr>
          <w:p w:rsidR="00AC4718" w:rsidRDefault="00AC4718" w:rsidP="00832B46"/>
        </w:tc>
      </w:tr>
      <w:tr w:rsidR="00AC4718" w:rsidTr="00AC4718">
        <w:trPr>
          <w:jc w:val="center"/>
        </w:trPr>
        <w:tc>
          <w:tcPr>
            <w:tcW w:w="4818" w:type="dxa"/>
          </w:tcPr>
          <w:p w:rsidR="00AC4718" w:rsidRDefault="00AC4718" w:rsidP="00832B46"/>
        </w:tc>
        <w:tc>
          <w:tcPr>
            <w:tcW w:w="4818" w:type="dxa"/>
          </w:tcPr>
          <w:p w:rsidR="00AC4718" w:rsidRDefault="00AC4718" w:rsidP="00832B46"/>
        </w:tc>
      </w:tr>
    </w:tbl>
    <w:p w:rsidR="00EF19B4" w:rsidRDefault="00AC4718" w:rsidP="00EF19B4">
      <w:pPr>
        <w:pStyle w:val="Tabilao"/>
      </w:pPr>
      <w:r>
        <w:t> </w:t>
      </w:r>
      <w:bookmarkStart w:id="18" w:name="_Toc75168136"/>
      <w:r>
        <w:t>Titre italique</w:t>
      </w:r>
      <w:bookmarkEnd w:id="18"/>
    </w:p>
    <w:p w:rsidR="00EF19B4" w:rsidRDefault="00EF19B4" w:rsidP="00832B46"/>
    <w:p w:rsidR="00EF19B4" w:rsidRDefault="00EF19B4" w:rsidP="00832B4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EF19B4" w:rsidRPr="00B87BA3" w:rsidTr="00CB323B">
        <w:tc>
          <w:tcPr>
            <w:tcW w:w="8888" w:type="dxa"/>
          </w:tcPr>
          <w:p w:rsidR="00EF19B4" w:rsidRPr="00B87BA3" w:rsidRDefault="00EF19B4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EF19B4" w:rsidRPr="00B87BA3" w:rsidRDefault="00EF19B4" w:rsidP="00EF19B4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EF19B4" w:rsidRDefault="00EF19B4" w:rsidP="00832B46"/>
    <w:p w:rsidR="00EF19B4" w:rsidRPr="00BB62C9" w:rsidRDefault="00EF19B4" w:rsidP="00832B46"/>
    <w:p w:rsidR="00F673F3" w:rsidRDefault="00F673F3" w:rsidP="004F3256">
      <w:pPr>
        <w:pStyle w:val="11Loaten1"/>
      </w:pPr>
      <w:bookmarkStart w:id="19" w:name="_Toc522862818"/>
      <w:r>
        <w:t>Conclusion</w:t>
      </w:r>
      <w:bookmarkEnd w:id="15"/>
      <w:bookmarkEnd w:id="19"/>
    </w:p>
    <w:p w:rsidR="00F673F3" w:rsidRDefault="00F673F3" w:rsidP="00F673F3">
      <w:pPr>
        <w:rPr>
          <w:rFonts w:eastAsiaTheme="minorEastAsia"/>
        </w:rPr>
      </w:pPr>
    </w:p>
    <w:p w:rsidR="00F673F3" w:rsidRDefault="00F673F3" w:rsidP="00F673F3"/>
    <w:p w:rsidR="00F673F3" w:rsidRDefault="00F673F3" w:rsidP="00F673F3"/>
    <w:p w:rsidR="00F673F3" w:rsidRDefault="00F673F3" w:rsidP="00F673F3"/>
    <w:p w:rsidR="00F673F3" w:rsidRDefault="00F673F3" w:rsidP="00F673F3"/>
    <w:p w:rsidR="00F673F3" w:rsidRDefault="00F673F3" w:rsidP="00F673F3"/>
    <w:p w:rsidR="00336AB2" w:rsidRDefault="00336AB2">
      <w:pPr>
        <w:autoSpaceDE/>
        <w:autoSpaceDN/>
        <w:adjustRightInd/>
        <w:spacing w:before="120"/>
        <w:ind w:left="578" w:hanging="578"/>
      </w:pPr>
      <w:r>
        <w:br w:type="page"/>
      </w:r>
    </w:p>
    <w:p w:rsidR="00776FC8" w:rsidRDefault="00776FC8" w:rsidP="00776FC8">
      <w:pPr>
        <w:pStyle w:val="Heading1"/>
        <w:rPr>
          <w:rStyle w:val="hps"/>
        </w:rPr>
      </w:pPr>
      <w:bookmarkStart w:id="20" w:name="_Toc522862819"/>
      <w:bookmarkEnd w:id="20"/>
    </w:p>
    <w:p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21" w:name="_Toc522862820"/>
      <w:r>
        <w:rPr>
          <w:rStyle w:val="hps"/>
        </w:rPr>
        <w:t>PRECISER</w:t>
      </w:r>
      <w:bookmarkEnd w:id="21"/>
    </w:p>
    <w:p w:rsidR="00776FC8" w:rsidRDefault="00776FC8" w:rsidP="004F3256">
      <w:pPr>
        <w:pStyle w:val="11Loaten1"/>
      </w:pPr>
      <w:bookmarkStart w:id="22" w:name="_Toc522862821"/>
      <w:r w:rsidRPr="00F2048E">
        <w:t>Introduction</w:t>
      </w:r>
      <w:bookmarkEnd w:id="22"/>
    </w:p>
    <w:p w:rsidR="00776FC8" w:rsidRDefault="00776FC8" w:rsidP="00776FC8"/>
    <w:p w:rsidR="00776FC8" w:rsidRDefault="00776FC8" w:rsidP="004F3256">
      <w:pPr>
        <w:pStyle w:val="111Loaten2"/>
      </w:pPr>
      <w:bookmarkStart w:id="23" w:name="_Toc522862822"/>
      <w:bookmarkEnd w:id="23"/>
    </w:p>
    <w:p w:rsidR="00776FC8" w:rsidRDefault="00776FC8" w:rsidP="00776FC8"/>
    <w:p w:rsidR="00776FC8" w:rsidRDefault="00776FC8" w:rsidP="004F3256">
      <w:pPr>
        <w:pStyle w:val="1111Loaten3"/>
      </w:pPr>
    </w:p>
    <w:p w:rsidR="00776FC8" w:rsidRDefault="00776FC8" w:rsidP="00776FC8"/>
    <w:p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:rsidR="00CB323B" w:rsidRDefault="00CB323B" w:rsidP="00CB323B">
      <w:pPr>
        <w:rPr>
          <w:i/>
        </w:rPr>
      </w:pPr>
    </w:p>
    <w:p w:rsidR="00CB323B" w:rsidRPr="003B338C" w:rsidRDefault="00CB323B" w:rsidP="00CB323B">
      <w:pPr>
        <w:rPr>
          <w:i/>
        </w:rPr>
      </w:pPr>
      <w:r>
        <w:rPr>
          <w:i/>
        </w:rPr>
        <w:t>Définition 2.01 :</w:t>
      </w:r>
    </w:p>
    <w:p w:rsidR="00CB323B" w:rsidRDefault="00CB323B" w:rsidP="00776FC8"/>
    <w:p w:rsidR="00776FC8" w:rsidRDefault="00776FC8" w:rsidP="00776FC8">
      <w:pPr>
        <w:pStyle w:val="Figure"/>
      </w:pPr>
      <w:bookmarkStart w:id="24" w:name="_Toc75168145"/>
      <w:bookmarkEnd w:id="24"/>
    </w:p>
    <w:p w:rsidR="00776FC8" w:rsidRDefault="00776FC8" w:rsidP="00776FC8"/>
    <w:p w:rsidR="00776FC8" w:rsidRDefault="00776FC8" w:rsidP="00776FC8">
      <w:pPr>
        <w:pStyle w:val="Tabilao"/>
      </w:pPr>
      <w:bookmarkStart w:id="25" w:name="_Toc75168137"/>
      <w:bookmarkEnd w:id="25"/>
    </w:p>
    <w:p w:rsidR="00776FC8" w:rsidRDefault="00776FC8" w:rsidP="00776FC8"/>
    <w:p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:rsidTr="00CB323B">
        <w:tc>
          <w:tcPr>
            <w:tcW w:w="8888" w:type="dxa"/>
          </w:tcPr>
          <w:p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776FC8" w:rsidRPr="00B87BA3" w:rsidRDefault="00776FC8" w:rsidP="00776FC8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776FC8" w:rsidRDefault="00776FC8" w:rsidP="00776FC8"/>
    <w:p w:rsidR="00776FC8" w:rsidRPr="00BB62C9" w:rsidRDefault="00776FC8" w:rsidP="00776FC8"/>
    <w:p w:rsidR="00776FC8" w:rsidRDefault="00776FC8" w:rsidP="004F3256">
      <w:pPr>
        <w:pStyle w:val="11Loaten1"/>
      </w:pPr>
      <w:bookmarkStart w:id="26" w:name="_Toc522862823"/>
      <w:r>
        <w:t>Conclusion</w:t>
      </w:r>
      <w:bookmarkEnd w:id="26"/>
    </w:p>
    <w:p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:rsidR="00776FC8" w:rsidRDefault="00776FC8" w:rsidP="00776FC8">
      <w:pPr>
        <w:pStyle w:val="Heading1"/>
        <w:rPr>
          <w:rStyle w:val="hps"/>
        </w:rPr>
      </w:pPr>
      <w:bookmarkStart w:id="27" w:name="_Toc522862824"/>
      <w:bookmarkEnd w:id="27"/>
    </w:p>
    <w:p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28" w:name="_Toc522862825"/>
      <w:r>
        <w:rPr>
          <w:rStyle w:val="hps"/>
        </w:rPr>
        <w:t>PRECISER</w:t>
      </w:r>
      <w:bookmarkEnd w:id="28"/>
    </w:p>
    <w:p w:rsidR="00776FC8" w:rsidRDefault="00776FC8" w:rsidP="004F3256">
      <w:pPr>
        <w:pStyle w:val="11Loaten1"/>
      </w:pPr>
      <w:bookmarkStart w:id="29" w:name="_Toc522862826"/>
      <w:r w:rsidRPr="00F2048E">
        <w:t>Introduction</w:t>
      </w:r>
      <w:bookmarkEnd w:id="29"/>
    </w:p>
    <w:p w:rsidR="00776FC8" w:rsidRDefault="00776FC8" w:rsidP="00776FC8"/>
    <w:p w:rsidR="00776FC8" w:rsidRDefault="00776FC8" w:rsidP="004F3256">
      <w:pPr>
        <w:pStyle w:val="111Loaten2"/>
      </w:pPr>
      <w:bookmarkStart w:id="30" w:name="_Toc522862827"/>
      <w:bookmarkEnd w:id="30"/>
    </w:p>
    <w:p w:rsidR="00776FC8" w:rsidRDefault="00776FC8" w:rsidP="00776FC8"/>
    <w:p w:rsidR="00776FC8" w:rsidRDefault="00776FC8" w:rsidP="004F3256">
      <w:pPr>
        <w:pStyle w:val="1111Loaten3"/>
      </w:pPr>
    </w:p>
    <w:p w:rsidR="00776FC8" w:rsidRDefault="00776FC8" w:rsidP="00776FC8"/>
    <w:p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:rsidR="00CB323B" w:rsidRDefault="00CB323B" w:rsidP="00CB323B">
      <w:pPr>
        <w:rPr>
          <w:i/>
        </w:rPr>
      </w:pPr>
    </w:p>
    <w:p w:rsidR="00CB323B" w:rsidRPr="003B338C" w:rsidRDefault="00CB323B" w:rsidP="00CB323B">
      <w:pPr>
        <w:rPr>
          <w:i/>
        </w:rPr>
      </w:pPr>
      <w:r>
        <w:rPr>
          <w:i/>
        </w:rPr>
        <w:t>Définition 3.01 :</w:t>
      </w:r>
    </w:p>
    <w:p w:rsidR="00CB323B" w:rsidRDefault="00CB323B" w:rsidP="00776FC8"/>
    <w:p w:rsidR="00776FC8" w:rsidRDefault="00776FC8" w:rsidP="00776FC8">
      <w:pPr>
        <w:pStyle w:val="Figure"/>
      </w:pPr>
      <w:bookmarkStart w:id="31" w:name="_Toc75168146"/>
      <w:bookmarkEnd w:id="31"/>
    </w:p>
    <w:p w:rsidR="00776FC8" w:rsidRDefault="00776FC8" w:rsidP="00776FC8"/>
    <w:p w:rsidR="00776FC8" w:rsidRDefault="00776FC8" w:rsidP="00776FC8">
      <w:pPr>
        <w:pStyle w:val="Tabilao"/>
      </w:pPr>
      <w:bookmarkStart w:id="32" w:name="_Toc75168138"/>
      <w:bookmarkEnd w:id="32"/>
    </w:p>
    <w:p w:rsidR="00776FC8" w:rsidRDefault="00776FC8" w:rsidP="00776FC8"/>
    <w:p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:rsidTr="00CB323B">
        <w:tc>
          <w:tcPr>
            <w:tcW w:w="8888" w:type="dxa"/>
          </w:tcPr>
          <w:p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776FC8" w:rsidRPr="00B87BA3" w:rsidRDefault="00776FC8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3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776FC8" w:rsidRDefault="00776FC8" w:rsidP="00776FC8"/>
    <w:p w:rsidR="00776FC8" w:rsidRDefault="00776FC8" w:rsidP="00776FC8"/>
    <w:p w:rsidR="00CB323B" w:rsidRPr="00BB62C9" w:rsidRDefault="00CB323B" w:rsidP="00776FC8"/>
    <w:p w:rsidR="00776FC8" w:rsidRDefault="00776FC8" w:rsidP="004F3256">
      <w:pPr>
        <w:pStyle w:val="11Loaten1"/>
      </w:pPr>
      <w:bookmarkStart w:id="33" w:name="_Toc522862828"/>
      <w:r>
        <w:t>Conclusion</w:t>
      </w:r>
      <w:bookmarkEnd w:id="33"/>
    </w:p>
    <w:p w:rsidR="00F673F3" w:rsidRDefault="00F673F3" w:rsidP="00F673F3"/>
    <w:p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:rsidR="00776FC8" w:rsidRDefault="00776FC8" w:rsidP="00776FC8">
      <w:pPr>
        <w:pStyle w:val="Heading1"/>
        <w:rPr>
          <w:rStyle w:val="hps"/>
        </w:rPr>
      </w:pPr>
      <w:bookmarkStart w:id="34" w:name="_Toc522862829"/>
      <w:bookmarkEnd w:id="34"/>
    </w:p>
    <w:p w:rsidR="00776FC8" w:rsidRDefault="00776FC8" w:rsidP="00776FC8">
      <w:pPr>
        <w:pStyle w:val="sapitra"/>
        <w:numPr>
          <w:ilvl w:val="0"/>
          <w:numId w:val="0"/>
        </w:numPr>
        <w:rPr>
          <w:rStyle w:val="hps"/>
        </w:rPr>
      </w:pPr>
      <w:bookmarkStart w:id="35" w:name="_Toc522862830"/>
      <w:r>
        <w:rPr>
          <w:rStyle w:val="hps"/>
        </w:rPr>
        <w:t>PRECISER</w:t>
      </w:r>
      <w:bookmarkEnd w:id="35"/>
    </w:p>
    <w:p w:rsidR="00776FC8" w:rsidRDefault="00776FC8" w:rsidP="004F3256">
      <w:pPr>
        <w:pStyle w:val="11Loaten1"/>
      </w:pPr>
      <w:bookmarkStart w:id="36" w:name="_Toc522862831"/>
      <w:r w:rsidRPr="00F2048E">
        <w:t>Introduction</w:t>
      </w:r>
      <w:bookmarkEnd w:id="36"/>
    </w:p>
    <w:p w:rsidR="00776FC8" w:rsidRDefault="00776FC8" w:rsidP="00776FC8"/>
    <w:p w:rsidR="00776FC8" w:rsidRDefault="00776FC8" w:rsidP="004F3256">
      <w:pPr>
        <w:pStyle w:val="111Loaten2"/>
      </w:pPr>
      <w:bookmarkStart w:id="37" w:name="_Toc522862832"/>
      <w:bookmarkEnd w:id="37"/>
    </w:p>
    <w:p w:rsidR="00776FC8" w:rsidRDefault="00776FC8" w:rsidP="00776FC8"/>
    <w:p w:rsidR="00776FC8" w:rsidRDefault="00776FC8" w:rsidP="004F3256">
      <w:pPr>
        <w:pStyle w:val="1111Loaten3"/>
      </w:pPr>
    </w:p>
    <w:p w:rsidR="00776FC8" w:rsidRDefault="00776FC8" w:rsidP="00776FC8"/>
    <w:p w:rsidR="00CB323B" w:rsidRDefault="00CB323B" w:rsidP="00CB323B">
      <w:pPr>
        <w:rPr>
          <w:i/>
        </w:rPr>
      </w:pPr>
      <w:r w:rsidRPr="003B338C">
        <w:rPr>
          <w:i/>
        </w:rPr>
        <w:t>a.</w:t>
      </w:r>
    </w:p>
    <w:p w:rsidR="00CB323B" w:rsidRDefault="00CB323B" w:rsidP="00CB323B">
      <w:pPr>
        <w:rPr>
          <w:i/>
        </w:rPr>
      </w:pPr>
    </w:p>
    <w:p w:rsidR="00CB323B" w:rsidRPr="003B338C" w:rsidRDefault="00CB323B" w:rsidP="00CB323B">
      <w:pPr>
        <w:rPr>
          <w:i/>
        </w:rPr>
      </w:pPr>
      <w:r>
        <w:rPr>
          <w:i/>
        </w:rPr>
        <w:t>Définition 4.01 :</w:t>
      </w:r>
    </w:p>
    <w:p w:rsidR="00CB323B" w:rsidRDefault="00CB323B" w:rsidP="00776FC8"/>
    <w:p w:rsidR="00776FC8" w:rsidRDefault="00776FC8" w:rsidP="00776FC8">
      <w:pPr>
        <w:pStyle w:val="Figure"/>
      </w:pPr>
      <w:bookmarkStart w:id="38" w:name="_Toc75168147"/>
      <w:bookmarkEnd w:id="38"/>
    </w:p>
    <w:p w:rsidR="00776FC8" w:rsidRDefault="00776FC8" w:rsidP="00776FC8"/>
    <w:p w:rsidR="00776FC8" w:rsidRDefault="00776FC8" w:rsidP="00776FC8">
      <w:pPr>
        <w:pStyle w:val="Tabilao"/>
      </w:pPr>
      <w:bookmarkStart w:id="39" w:name="_Toc75168139"/>
      <w:bookmarkEnd w:id="39"/>
    </w:p>
    <w:p w:rsidR="00776FC8" w:rsidRDefault="00776FC8" w:rsidP="00776FC8"/>
    <w:p w:rsidR="00776FC8" w:rsidRDefault="00776FC8" w:rsidP="00776FC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796"/>
      </w:tblGrid>
      <w:tr w:rsidR="00776FC8" w:rsidRPr="00B87BA3" w:rsidTr="00CB323B">
        <w:tc>
          <w:tcPr>
            <w:tcW w:w="8888" w:type="dxa"/>
          </w:tcPr>
          <w:p w:rsidR="00776FC8" w:rsidRPr="00B87BA3" w:rsidRDefault="00776FC8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776FC8" w:rsidRPr="00B87BA3" w:rsidRDefault="00776FC8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4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776FC8" w:rsidRDefault="00776FC8" w:rsidP="00776FC8"/>
    <w:p w:rsidR="00CB323B" w:rsidRDefault="00CB323B" w:rsidP="00776FC8"/>
    <w:p w:rsidR="00776FC8" w:rsidRDefault="00776FC8" w:rsidP="004F3256">
      <w:pPr>
        <w:pStyle w:val="11Loaten1"/>
      </w:pPr>
      <w:bookmarkStart w:id="40" w:name="_Toc522862833"/>
      <w:r>
        <w:t>Conclusion</w:t>
      </w:r>
      <w:bookmarkEnd w:id="40"/>
    </w:p>
    <w:p w:rsidR="00776FC8" w:rsidRDefault="00776FC8">
      <w:pPr>
        <w:autoSpaceDE/>
        <w:autoSpaceDN/>
        <w:adjustRightInd/>
        <w:spacing w:before="120"/>
        <w:ind w:left="578" w:hanging="578"/>
      </w:pPr>
      <w:r>
        <w:br w:type="page"/>
      </w:r>
    </w:p>
    <w:p w:rsidR="002051D6" w:rsidRDefault="002051D6" w:rsidP="002051D6">
      <w:pPr>
        <w:autoSpaceDE/>
        <w:autoSpaceDN/>
        <w:adjustRightInd/>
        <w:spacing w:before="120"/>
        <w:rPr>
          <w:rStyle w:val="longtext"/>
        </w:rPr>
        <w:sectPr w:rsidR="002051D6" w:rsidSect="00212F06">
          <w:headerReference w:type="default" r:id="rId16"/>
          <w:footerReference w:type="default" r:id="rId17"/>
          <w:pgSz w:w="11906" w:h="16838"/>
          <w:pgMar w:top="1418" w:right="992" w:bottom="1985" w:left="1134" w:header="567" w:footer="850" w:gutter="284"/>
          <w:cols w:space="708"/>
          <w:docGrid w:linePitch="360"/>
        </w:sectPr>
      </w:pPr>
      <w:bookmarkStart w:id="41" w:name="_Toc295934705"/>
      <w:bookmarkStart w:id="42" w:name="_Toc295934717"/>
      <w:bookmarkStart w:id="43" w:name="_Toc435582335"/>
      <w:bookmarkEnd w:id="11"/>
      <w:bookmarkEnd w:id="41"/>
      <w:bookmarkEnd w:id="42"/>
      <w:bookmarkEnd w:id="43"/>
    </w:p>
    <w:p w:rsidR="002051D6" w:rsidRDefault="002051D6" w:rsidP="002051D6">
      <w:pPr>
        <w:pStyle w:val="sapitra"/>
        <w:numPr>
          <w:ilvl w:val="0"/>
          <w:numId w:val="0"/>
        </w:numPr>
      </w:pPr>
      <w:bookmarkStart w:id="44" w:name="_Toc487036219"/>
      <w:bookmarkStart w:id="45" w:name="_Toc493750887"/>
      <w:bookmarkStart w:id="46" w:name="_Toc522862834"/>
      <w:r w:rsidRPr="00413D00">
        <w:lastRenderedPageBreak/>
        <w:t>CONCLUSION</w:t>
      </w:r>
      <w:bookmarkEnd w:id="44"/>
      <w:bookmarkEnd w:id="45"/>
      <w:r w:rsidR="00B74F25">
        <w:t xml:space="preserve"> GENERALE</w:t>
      </w:r>
      <w:bookmarkEnd w:id="46"/>
    </w:p>
    <w:p w:rsidR="00EF19B4" w:rsidRDefault="00EF19B4">
      <w:pPr>
        <w:autoSpaceDE/>
        <w:autoSpaceDN/>
        <w:adjustRightInd/>
        <w:spacing w:before="120"/>
        <w:ind w:left="578" w:hanging="578"/>
        <w:rPr>
          <w:rStyle w:val="longtext"/>
        </w:rPr>
      </w:pPr>
      <w:r>
        <w:rPr>
          <w:rStyle w:val="longtext"/>
        </w:rPr>
        <w:br w:type="page"/>
      </w:r>
    </w:p>
    <w:p w:rsidR="00D906B3" w:rsidRDefault="00D906B3" w:rsidP="00F972EB">
      <w:pPr>
        <w:pStyle w:val="sapitra"/>
        <w:numPr>
          <w:ilvl w:val="0"/>
          <w:numId w:val="0"/>
        </w:numPr>
      </w:pPr>
      <w:bookmarkStart w:id="47" w:name="_Toc522862835"/>
      <w:r>
        <w:lastRenderedPageBreak/>
        <w:t>ANNEXE</w:t>
      </w:r>
      <w:r w:rsidR="00893D7E">
        <w:t>S</w:t>
      </w:r>
      <w:bookmarkEnd w:id="47"/>
    </w:p>
    <w:p w:rsidR="00D906B3" w:rsidRPr="00255F87" w:rsidRDefault="00D906B3" w:rsidP="00772D89">
      <w:pPr>
        <w:spacing w:before="120" w:after="120"/>
        <w:jc w:val="center"/>
        <w:rPr>
          <w:b/>
        </w:rPr>
      </w:pPr>
      <w:r w:rsidRPr="00255F87">
        <w:rPr>
          <w:b/>
        </w:rPr>
        <w:t xml:space="preserve">Annexe 1 : </w:t>
      </w:r>
      <w:r w:rsidR="003B338C">
        <w:rPr>
          <w:b/>
        </w:rPr>
        <w:t>TITRE</w:t>
      </w:r>
    </w:p>
    <w:p w:rsidR="00EF19B4" w:rsidRDefault="00E53B69" w:rsidP="00EF19B4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A1.</w:t>
      </w:r>
      <w:r>
        <w:rPr>
          <w:b/>
        </w:rPr>
        <w:t>1</w:t>
      </w:r>
      <w:r w:rsidRPr="00E53B69">
        <w:rPr>
          <w:b/>
        </w:rPr>
        <w:t xml:space="preserve"> </w:t>
      </w:r>
    </w:p>
    <w:p w:rsidR="003B338C" w:rsidRDefault="003B338C" w:rsidP="00F110EC">
      <w:pPr>
        <w:autoSpaceDE/>
        <w:autoSpaceDN/>
        <w:adjustRightInd/>
        <w:spacing w:before="120"/>
        <w:rPr>
          <w:b/>
          <w:color w:val="auto"/>
        </w:rPr>
      </w:pP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A1.01 :</w:t>
      </w: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A1.01 :</w:t>
      </w: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970"/>
      </w:tblGrid>
      <w:tr w:rsidR="003B338C" w:rsidRPr="00B87BA3" w:rsidTr="003B338C">
        <w:tc>
          <w:tcPr>
            <w:tcW w:w="8888" w:type="dxa"/>
          </w:tcPr>
          <w:p w:rsidR="003B338C" w:rsidRPr="00B87BA3" w:rsidRDefault="003B338C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3B338C" w:rsidRPr="00B87BA3" w:rsidRDefault="003B338C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A1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9306F7" w:rsidRDefault="009306F7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:rsidR="00BA6684" w:rsidRPr="00255F87" w:rsidRDefault="00BA6684" w:rsidP="009E3BA6">
      <w:pPr>
        <w:spacing w:before="120" w:after="120"/>
        <w:jc w:val="center"/>
        <w:rPr>
          <w:b/>
        </w:rPr>
      </w:pPr>
      <w:bookmarkStart w:id="48" w:name="_Toc406394245"/>
      <w:r w:rsidRPr="00255F87">
        <w:rPr>
          <w:b/>
        </w:rPr>
        <w:lastRenderedPageBreak/>
        <w:t>Annexe 2</w:t>
      </w:r>
      <w:r w:rsidR="003B338C">
        <w:rPr>
          <w:b/>
        </w:rPr>
        <w:t> </w:t>
      </w:r>
      <w:r w:rsidRPr="00255F87">
        <w:rPr>
          <w:b/>
        </w:rPr>
        <w:t xml:space="preserve">: </w:t>
      </w:r>
      <w:bookmarkEnd w:id="48"/>
      <w:r w:rsidR="003B338C">
        <w:rPr>
          <w:b/>
        </w:rPr>
        <w:t>TITRE</w:t>
      </w:r>
    </w:p>
    <w:p w:rsidR="003B338C" w:rsidRDefault="003B338C" w:rsidP="003B338C">
      <w:pPr>
        <w:autoSpaceDE/>
        <w:autoSpaceDN/>
        <w:adjustRightInd/>
        <w:ind w:left="578" w:hanging="578"/>
        <w:rPr>
          <w:b/>
          <w:color w:val="auto"/>
        </w:rPr>
      </w:pPr>
      <w:r w:rsidRPr="00E53B69">
        <w:rPr>
          <w:b/>
        </w:rPr>
        <w:t>A</w:t>
      </w:r>
      <w:r>
        <w:rPr>
          <w:b/>
        </w:rPr>
        <w:t>2</w:t>
      </w:r>
      <w:r w:rsidRPr="00E53B69">
        <w:rPr>
          <w:b/>
        </w:rPr>
        <w:t>.</w:t>
      </w:r>
      <w:r>
        <w:rPr>
          <w:b/>
        </w:rPr>
        <w:t>1</w:t>
      </w:r>
      <w:r w:rsidRPr="00E53B69">
        <w:rPr>
          <w:b/>
        </w:rPr>
        <w:t xml:space="preserve"> </w:t>
      </w:r>
    </w:p>
    <w:p w:rsidR="00BA6684" w:rsidRDefault="00BA6684" w:rsidP="000A702D">
      <w:pPr>
        <w:jc w:val="center"/>
        <w:rPr>
          <w:sz w:val="23"/>
          <w:szCs w:val="23"/>
        </w:rPr>
      </w:pP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Figure A2.01 :</w:t>
      </w: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  <w:r>
        <w:rPr>
          <w:b/>
          <w:color w:val="auto"/>
        </w:rPr>
        <w:t>Tableau A2.01 :</w:t>
      </w:r>
    </w:p>
    <w:p w:rsidR="003B338C" w:rsidRDefault="003B338C" w:rsidP="003B338C">
      <w:pPr>
        <w:autoSpaceDE/>
        <w:autoSpaceDN/>
        <w:adjustRightInd/>
        <w:spacing w:before="120"/>
        <w:jc w:val="center"/>
        <w:rPr>
          <w:b/>
          <w:color w:val="auto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42"/>
        <w:gridCol w:w="970"/>
      </w:tblGrid>
      <w:tr w:rsidR="003B338C" w:rsidRPr="00B87BA3" w:rsidTr="003B338C">
        <w:tc>
          <w:tcPr>
            <w:tcW w:w="8888" w:type="dxa"/>
          </w:tcPr>
          <w:p w:rsidR="003B338C" w:rsidRPr="00B87BA3" w:rsidRDefault="003B338C" w:rsidP="003B338C">
            <w:pPr>
              <w:spacing w:line="360" w:lineRule="auto"/>
              <w:jc w:val="center"/>
              <w:rPr>
                <w:rStyle w:val="longtext"/>
                <w:rFonts w:eastAsiaTheme="minorEastAsia"/>
                <w:sz w:val="24"/>
              </w:rPr>
            </w:pPr>
          </w:p>
        </w:tc>
        <w:tc>
          <w:tcPr>
            <w:tcW w:w="796" w:type="dxa"/>
            <w:vAlign w:val="center"/>
            <w:hideMark/>
          </w:tcPr>
          <w:p w:rsidR="003B338C" w:rsidRPr="00B87BA3" w:rsidRDefault="003B338C" w:rsidP="003B338C">
            <w:pPr>
              <w:spacing w:line="360" w:lineRule="auto"/>
              <w:jc w:val="right"/>
              <w:rPr>
                <w:rStyle w:val="longtext"/>
                <w:sz w:val="24"/>
                <w:szCs w:val="24"/>
              </w:rPr>
            </w:pPr>
            <w:r w:rsidRPr="00B87BA3">
              <w:rPr>
                <w:sz w:val="24"/>
              </w:rPr>
              <w:t>(</w:t>
            </w:r>
            <w:r>
              <w:rPr>
                <w:sz w:val="24"/>
              </w:rPr>
              <w:t>A2</w:t>
            </w:r>
            <w:r w:rsidRPr="00B87BA3">
              <w:rPr>
                <w:sz w:val="24"/>
              </w:rPr>
              <w:t>.0</w:t>
            </w:r>
            <w:r>
              <w:rPr>
                <w:sz w:val="24"/>
              </w:rPr>
              <w:t>1</w:t>
            </w:r>
            <w:r w:rsidRPr="00B87BA3">
              <w:rPr>
                <w:sz w:val="24"/>
              </w:rPr>
              <w:t>)</w:t>
            </w:r>
          </w:p>
        </w:tc>
      </w:tr>
    </w:tbl>
    <w:p w:rsidR="000A702D" w:rsidRDefault="000A702D" w:rsidP="000A702D">
      <w:pPr>
        <w:jc w:val="center"/>
        <w:rPr>
          <w:sz w:val="23"/>
          <w:szCs w:val="23"/>
        </w:rPr>
      </w:pPr>
    </w:p>
    <w:p w:rsidR="000A702D" w:rsidRDefault="000A702D" w:rsidP="000A702D">
      <w:pPr>
        <w:jc w:val="center"/>
        <w:rPr>
          <w:sz w:val="23"/>
          <w:szCs w:val="23"/>
        </w:rPr>
      </w:pPr>
    </w:p>
    <w:p w:rsidR="000A702D" w:rsidRPr="000A702D" w:rsidRDefault="000A702D" w:rsidP="000A702D">
      <w:pPr>
        <w:jc w:val="center"/>
        <w:rPr>
          <w:szCs w:val="23"/>
        </w:rPr>
      </w:pPr>
    </w:p>
    <w:p w:rsidR="000A702D" w:rsidRDefault="000A702D" w:rsidP="000A702D">
      <w:pPr>
        <w:jc w:val="center"/>
        <w:rPr>
          <w:sz w:val="23"/>
          <w:szCs w:val="23"/>
        </w:rPr>
      </w:pPr>
    </w:p>
    <w:p w:rsidR="00EB5CF1" w:rsidRDefault="00EB5CF1" w:rsidP="000A702D">
      <w:pPr>
        <w:jc w:val="center"/>
        <w:rPr>
          <w:sz w:val="23"/>
          <w:szCs w:val="23"/>
        </w:rPr>
      </w:pPr>
    </w:p>
    <w:p w:rsidR="00BA6684" w:rsidRDefault="00BA6684" w:rsidP="00EB5CF1">
      <w:pPr>
        <w:autoSpaceDE/>
        <w:autoSpaceDN/>
        <w:adjustRightInd/>
        <w:spacing w:before="120"/>
        <w:ind w:left="578" w:hanging="578"/>
        <w:jc w:val="center"/>
        <w:rPr>
          <w:b/>
          <w:color w:val="auto"/>
        </w:rPr>
      </w:pPr>
      <w:r>
        <w:rPr>
          <w:b/>
          <w:color w:val="auto"/>
        </w:rPr>
        <w:br w:type="page"/>
      </w:r>
    </w:p>
    <w:p w:rsidR="002653E3" w:rsidRPr="006C4870" w:rsidRDefault="00ED0ACB" w:rsidP="002653E3">
      <w:pPr>
        <w:spacing w:before="240" w:after="480"/>
        <w:jc w:val="center"/>
        <w:outlineLvl w:val="0"/>
        <w:rPr>
          <w:b/>
          <w:color w:val="auto"/>
        </w:rPr>
      </w:pPr>
      <w:bookmarkStart w:id="49" w:name="_Toc522862836"/>
      <w:r>
        <w:rPr>
          <w:b/>
          <w:color w:val="auto"/>
        </w:rPr>
        <w:lastRenderedPageBreak/>
        <w:t>R</w:t>
      </w:r>
      <w:r w:rsidR="002653E3" w:rsidRPr="006C4870">
        <w:rPr>
          <w:b/>
          <w:color w:val="auto"/>
        </w:rPr>
        <w:t>E</w:t>
      </w:r>
      <w:r>
        <w:rPr>
          <w:b/>
          <w:color w:val="auto"/>
        </w:rPr>
        <w:t>FERENCES</w:t>
      </w:r>
      <w:bookmarkEnd w:id="4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8677"/>
      </w:tblGrid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[1.01]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[1.02]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[1.03]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[1.04]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[1.05]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[1.06]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[1.07]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[1.08]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[1.09]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[1.10]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[1.11]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[1.12]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ind w:left="51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[2.01]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[2.02]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iCs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[2.03]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[2.04]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[2.05]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[2.06]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[2.07]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[2.08]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[2.09]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[2.10]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Cs/>
                <w:i/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[3.01]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Cs/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[3.02]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color w:val="auto"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</w:rPr>
              <w:t>[3.03]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i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[3.04]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[3.05]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[3.06]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[3.07]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[3.08]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[3.09]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[3.10]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4867CE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[3.11</w:t>
            </w:r>
            <w:r w:rsidR="00167642"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4867CE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[3.1</w:t>
            </w:r>
            <w:r w:rsidR="004867CE">
              <w:rPr>
                <w:sz w:val="24"/>
                <w:szCs w:val="24"/>
                <w:lang w:val="en-US"/>
              </w:rPr>
              <w:t>2</w:t>
            </w:r>
            <w:r w:rsidRPr="00167642"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rFonts w:ascii="TimesNewRomanPSMT" w:hAnsi="TimesNewRomanPSMT"/>
                <w:color w:val="000000"/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>[4.01]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b/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[4.02]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[4.03]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[4.04]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[4.05]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lastRenderedPageBreak/>
              <w:t xml:space="preserve">[4.06]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[4.07]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[4.08]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[4.09]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[4.10]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[4.11]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67642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[4.12]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  <w:tr w:rsidR="00167642" w:rsidRPr="00196218" w:rsidTr="003B338C">
        <w:tc>
          <w:tcPr>
            <w:tcW w:w="959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  <w:r w:rsidRPr="00167642">
              <w:rPr>
                <w:sz w:val="24"/>
                <w:szCs w:val="24"/>
                <w:lang w:val="en-US"/>
              </w:rPr>
              <w:t xml:space="preserve">[4.13]  </w:t>
            </w:r>
          </w:p>
        </w:tc>
        <w:tc>
          <w:tcPr>
            <w:tcW w:w="8677" w:type="dxa"/>
          </w:tcPr>
          <w:p w:rsidR="00167642" w:rsidRPr="00167642" w:rsidRDefault="00167642" w:rsidP="00167642">
            <w:pPr>
              <w:spacing w:before="120" w:after="120" w:line="360" w:lineRule="auto"/>
              <w:rPr>
                <w:sz w:val="24"/>
                <w:szCs w:val="24"/>
                <w:lang w:val="en-US"/>
              </w:rPr>
            </w:pPr>
          </w:p>
        </w:tc>
      </w:tr>
    </w:tbl>
    <w:p w:rsidR="00BD412E" w:rsidRPr="00167642" w:rsidRDefault="00BD412E" w:rsidP="00845AD8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val="en-US" w:eastAsia="fr-FR"/>
        </w:rPr>
      </w:pPr>
    </w:p>
    <w:p w:rsidR="00BD412E" w:rsidRPr="00167642" w:rsidRDefault="00BD412E">
      <w:pPr>
        <w:autoSpaceDE/>
        <w:autoSpaceDN/>
        <w:adjustRightInd/>
        <w:spacing w:before="120"/>
        <w:ind w:left="578" w:hanging="578"/>
        <w:rPr>
          <w:rFonts w:eastAsia="Times New Roman"/>
          <w:b/>
          <w:color w:val="auto"/>
          <w:kern w:val="28"/>
          <w:szCs w:val="20"/>
          <w:lang w:val="en-US" w:eastAsia="fr-FR"/>
        </w:rPr>
      </w:pPr>
      <w:r w:rsidRPr="00167642">
        <w:rPr>
          <w:rFonts w:eastAsia="Times New Roman"/>
          <w:b/>
          <w:color w:val="auto"/>
          <w:kern w:val="28"/>
          <w:szCs w:val="20"/>
          <w:lang w:val="en-US" w:eastAsia="fr-FR"/>
        </w:rPr>
        <w:br w:type="page"/>
      </w:r>
    </w:p>
    <w:p w:rsidR="00BD412E" w:rsidRPr="000A3060" w:rsidRDefault="00BD412E" w:rsidP="00BD412E">
      <w:pPr>
        <w:autoSpaceDE/>
        <w:autoSpaceDN/>
        <w:adjustRightInd/>
        <w:jc w:val="center"/>
        <w:outlineLvl w:val="0"/>
        <w:rPr>
          <w:rFonts w:eastAsia="Times New Roman"/>
          <w:b/>
          <w:color w:val="auto"/>
          <w:kern w:val="28"/>
          <w:szCs w:val="20"/>
          <w:lang w:eastAsia="fr-FR"/>
        </w:rPr>
      </w:pPr>
      <w:bookmarkStart w:id="50" w:name="_Toc406394318"/>
      <w:bookmarkStart w:id="51" w:name="_Toc522862837"/>
      <w:r w:rsidRPr="000A3060">
        <w:rPr>
          <w:rFonts w:eastAsia="Times New Roman"/>
          <w:b/>
          <w:color w:val="auto"/>
          <w:kern w:val="28"/>
          <w:szCs w:val="20"/>
          <w:lang w:eastAsia="fr-FR"/>
        </w:rPr>
        <w:lastRenderedPageBreak/>
        <w:t>FICHE DE RENSEIGNEMENTS</w:t>
      </w:r>
      <w:bookmarkEnd w:id="50"/>
      <w:bookmarkEnd w:id="51"/>
    </w:p>
    <w:p w:rsidR="00BD412E" w:rsidRPr="000A3060" w:rsidRDefault="00BD412E" w:rsidP="00BD412E">
      <w:pPr>
        <w:autoSpaceDE/>
        <w:autoSpaceDN/>
        <w:adjustRightInd/>
        <w:rPr>
          <w:rFonts w:cstheme="minorBidi"/>
          <w:color w:val="auto"/>
          <w:szCs w:val="22"/>
        </w:rPr>
      </w:pPr>
    </w:p>
    <w:p w:rsidR="00BD412E" w:rsidRPr="000A3060" w:rsidRDefault="002D0E15" w:rsidP="00195C5F">
      <w:pPr>
        <w:spacing w:after="120"/>
      </w:pPr>
      <w:r>
        <w:rPr>
          <w:b/>
          <w:noProof/>
          <w:lang w:eastAsia="fr-FR"/>
        </w:rPr>
        <w:pict>
          <v:rect id="_x0000_s1032" style="position:absolute;left:0;text-align:left;margin-left:357.3pt;margin-top:-.5pt;width:111.8pt;height:96.6pt;z-index:251748352"/>
        </w:pict>
      </w:r>
      <w:r w:rsidR="00BD412E" w:rsidRPr="00BD412E">
        <w:rPr>
          <w:b/>
        </w:rPr>
        <w:t>Nom</w:t>
      </w:r>
      <w:r w:rsidR="00BD412E" w:rsidRPr="000A3060">
        <w:rPr>
          <w:b/>
          <w:i/>
        </w:rPr>
        <w:tab/>
      </w:r>
      <w:r w:rsidR="00BD412E" w:rsidRPr="000A3060">
        <w:rPr>
          <w:b/>
          <w:i/>
        </w:rPr>
        <w:tab/>
        <w:t xml:space="preserve">     </w:t>
      </w:r>
      <w:r w:rsidR="00BD412E">
        <w:rPr>
          <w:b/>
          <w:i/>
        </w:rPr>
        <w:tab/>
      </w:r>
      <w:r w:rsidR="00BD412E" w:rsidRPr="000A3060">
        <w:rPr>
          <w:b/>
        </w:rPr>
        <w:t>:</w:t>
      </w:r>
      <w:r w:rsidR="00BD412E" w:rsidRPr="000A3060">
        <w:t xml:space="preserve">   </w:t>
      </w:r>
    </w:p>
    <w:p w:rsidR="00BD412E" w:rsidRPr="000A3060" w:rsidRDefault="00BD412E" w:rsidP="00195C5F">
      <w:pPr>
        <w:spacing w:after="120"/>
      </w:pPr>
      <w:r w:rsidRPr="00BD412E">
        <w:rPr>
          <w:b/>
        </w:rPr>
        <w:t>Prénoms</w:t>
      </w:r>
      <w:r>
        <w:rPr>
          <w:b/>
          <w:i/>
        </w:rPr>
        <w:tab/>
      </w:r>
      <w:r>
        <w:rPr>
          <w:b/>
          <w:i/>
        </w:rPr>
        <w:tab/>
      </w:r>
      <w:r w:rsidRPr="000A3060">
        <w:rPr>
          <w:b/>
        </w:rPr>
        <w:t>:</w:t>
      </w:r>
      <w:r w:rsidRPr="000A3060">
        <w:t xml:space="preserve">   </w:t>
      </w:r>
      <w:r w:rsidRPr="000A3060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BD412E" w:rsidRDefault="00BD412E" w:rsidP="00195C5F">
      <w:pPr>
        <w:spacing w:after="120"/>
      </w:pPr>
      <w:r w:rsidRPr="00BD412E">
        <w:rPr>
          <w:b/>
        </w:rPr>
        <w:t>Adresse</w:t>
      </w:r>
      <w:r>
        <w:rPr>
          <w:b/>
        </w:rPr>
        <w:t xml:space="preserve"> de l’auteur</w:t>
      </w:r>
      <w:r>
        <w:rPr>
          <w:b/>
          <w:i/>
        </w:rPr>
        <w:t xml:space="preserve">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:rsidR="00BD412E" w:rsidRPr="00BD412E" w:rsidRDefault="00BD412E" w:rsidP="00195C5F">
      <w:pPr>
        <w:spacing w:after="120"/>
        <w:rPr>
          <w:b/>
        </w:rPr>
      </w:pPr>
      <w:r w:rsidRPr="00BD412E">
        <w:rPr>
          <w:b/>
        </w:rPr>
        <w:t>Téléphone</w:t>
      </w:r>
      <w:r>
        <w:rPr>
          <w:b/>
          <w:i/>
        </w:rPr>
        <w:tab/>
        <w:t xml:space="preserve">     </w:t>
      </w:r>
      <w:r>
        <w:rPr>
          <w:b/>
          <w:i/>
        </w:rPr>
        <w:tab/>
      </w:r>
      <w:r w:rsidRPr="006569CE">
        <w:rPr>
          <w:b/>
        </w:rPr>
        <w:t>:</w:t>
      </w:r>
      <w:r>
        <w:t xml:space="preserve">    </w:t>
      </w:r>
    </w:p>
    <w:p w:rsidR="00BD412E" w:rsidRPr="00256FE3" w:rsidRDefault="00BD412E" w:rsidP="00195C5F">
      <w:pPr>
        <w:spacing w:after="120"/>
      </w:pPr>
      <w:r w:rsidRPr="00BD412E">
        <w:rPr>
          <w:b/>
        </w:rPr>
        <w:t>E-mail</w:t>
      </w:r>
      <w:r w:rsidRPr="00BD412E">
        <w:rPr>
          <w:b/>
        </w:rPr>
        <w:tab/>
      </w:r>
      <w:r w:rsidRPr="00BD412E">
        <w:rPr>
          <w:b/>
        </w:rPr>
        <w:tab/>
      </w:r>
      <w:r>
        <w:rPr>
          <w:b/>
        </w:rPr>
        <w:t xml:space="preserve">     </w:t>
      </w:r>
      <w:r>
        <w:rPr>
          <w:b/>
        </w:rPr>
        <w:tab/>
        <w:t xml:space="preserve">:   </w:t>
      </w:r>
      <w:r>
        <w:t xml:space="preserve"> </w:t>
      </w:r>
    </w:p>
    <w:p w:rsidR="00BD412E" w:rsidRDefault="00BD412E" w:rsidP="00BD412E">
      <w:pPr>
        <w:ind w:left="357"/>
      </w:pP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u w:val="single"/>
        </w:rPr>
        <w:t xml:space="preserve">     </w:t>
      </w:r>
    </w:p>
    <w:p w:rsidR="00BD412E" w:rsidRDefault="00BD412E" w:rsidP="00BD412E">
      <w:r w:rsidRPr="00BD412E">
        <w:rPr>
          <w:b/>
        </w:rPr>
        <w:t>Titre du mémoire</w:t>
      </w:r>
      <w:r>
        <w:tab/>
      </w:r>
      <w:r w:rsidRPr="006569CE">
        <w:rPr>
          <w:b/>
        </w:rPr>
        <w:t>:</w:t>
      </w:r>
      <w:r w:rsidRPr="00CF571E">
        <w:t xml:space="preserve"> </w:t>
      </w:r>
      <w:r>
        <w:t xml:space="preserve">  </w:t>
      </w:r>
    </w:p>
    <w:p w:rsidR="007E535C" w:rsidRDefault="00ED0ACB" w:rsidP="007E535C">
      <w:pPr>
        <w:spacing w:after="120"/>
        <w:jc w:val="center"/>
        <w:rPr>
          <w:rFonts w:eastAsia="Times New Roman"/>
          <w:b/>
          <w:color w:val="auto"/>
          <w:sz w:val="28"/>
          <w:szCs w:val="20"/>
          <w:lang w:eastAsia="fr-FR"/>
        </w:rPr>
      </w:pPr>
      <w:r>
        <w:rPr>
          <w:rFonts w:eastAsia="Times New Roman"/>
          <w:b/>
          <w:color w:val="auto"/>
          <w:sz w:val="28"/>
          <w:szCs w:val="20"/>
          <w:lang w:eastAsia="fr-FR"/>
        </w:rPr>
        <w:t xml:space="preserve"> </w:t>
      </w:r>
    </w:p>
    <w:p w:rsidR="00BD412E" w:rsidRPr="009E7BBE" w:rsidRDefault="00BD412E" w:rsidP="00195C5F">
      <w:pPr>
        <w:spacing w:after="120"/>
      </w:pPr>
      <w:r w:rsidRPr="00BD412E">
        <w:rPr>
          <w:b/>
        </w:rPr>
        <w:t>Nombre de pages</w:t>
      </w:r>
      <w:r w:rsidRPr="006569CE">
        <w:t xml:space="preserve">     </w:t>
      </w:r>
      <w:r>
        <w:t xml:space="preserve"> </w:t>
      </w:r>
      <w:r w:rsidRPr="006569CE">
        <w:rPr>
          <w:b/>
        </w:rPr>
        <w:t>:</w:t>
      </w:r>
      <w:r>
        <w:rPr>
          <w:b/>
        </w:rPr>
        <w:t xml:space="preserve">   </w:t>
      </w:r>
    </w:p>
    <w:p w:rsidR="00BD412E" w:rsidRPr="009E7BBE" w:rsidRDefault="00BD412E" w:rsidP="00195C5F">
      <w:pPr>
        <w:spacing w:after="120"/>
      </w:pPr>
      <w:r w:rsidRPr="00BD412E">
        <w:rPr>
          <w:b/>
        </w:rPr>
        <w:t>Nombre de tableaux</w:t>
      </w:r>
      <w:r>
        <w:rPr>
          <w:b/>
          <w:i/>
        </w:rPr>
        <w:t xml:space="preserve"> </w:t>
      </w:r>
      <w:r w:rsidRPr="006569CE">
        <w:rPr>
          <w:b/>
        </w:rPr>
        <w:t>:</w:t>
      </w:r>
      <w:r>
        <w:rPr>
          <w:b/>
        </w:rPr>
        <w:t xml:space="preserve">  </w:t>
      </w:r>
      <w:r w:rsidR="00CD2478">
        <w:rPr>
          <w:b/>
        </w:rPr>
        <w:t xml:space="preserve"> </w:t>
      </w:r>
    </w:p>
    <w:p w:rsidR="00BD412E" w:rsidRDefault="00BD412E" w:rsidP="00195C5F">
      <w:pPr>
        <w:spacing w:after="120"/>
      </w:pPr>
      <w:r w:rsidRPr="00BD412E">
        <w:rPr>
          <w:b/>
        </w:rPr>
        <w:t>Nombre de figures</w:t>
      </w:r>
      <w:r w:rsidRPr="00CF571E">
        <w:t> </w:t>
      </w:r>
      <w:r>
        <w:t xml:space="preserve">   </w:t>
      </w:r>
      <w:r w:rsidRPr="006569CE">
        <w:rPr>
          <w:b/>
        </w:rPr>
        <w:t>:</w:t>
      </w:r>
      <w:r>
        <w:rPr>
          <w:b/>
        </w:rPr>
        <w:t xml:space="preserve"> </w:t>
      </w:r>
      <w:r w:rsidR="00CD2478">
        <w:rPr>
          <w:b/>
        </w:rPr>
        <w:t xml:space="preserve"> </w:t>
      </w:r>
    </w:p>
    <w:p w:rsidR="00BD412E" w:rsidRPr="00C270A8" w:rsidRDefault="00BD412E" w:rsidP="00BD412E">
      <w:r>
        <w:rPr>
          <w:b/>
        </w:rPr>
        <w:t xml:space="preserve">   </w:t>
      </w:r>
    </w:p>
    <w:p w:rsidR="00BD412E" w:rsidRPr="00C14282" w:rsidRDefault="00BD412E" w:rsidP="00BD412E"/>
    <w:p w:rsidR="00BD412E" w:rsidRP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Directeur de </w:t>
      </w:r>
      <w:r w:rsidR="00D8405C">
        <w:rPr>
          <w:rFonts w:eastAsia="Times New Roman"/>
          <w:b/>
          <w:color w:val="auto"/>
          <w:kern w:val="28"/>
          <w:szCs w:val="20"/>
          <w:lang w:eastAsia="fr-FR"/>
        </w:rPr>
        <w:t>mémoire</w:t>
      </w: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 xml:space="preserve">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:rsidR="00674192" w:rsidRDefault="00674192" w:rsidP="00BD412E">
      <w:pPr>
        <w:autoSpaceDE/>
        <w:autoSpaceDN/>
        <w:adjustRightInd/>
        <w:spacing w:before="120"/>
        <w:rPr>
          <w:rFonts w:eastAsia="Times New Roman"/>
          <w:b/>
          <w:color w:val="auto"/>
          <w:kern w:val="28"/>
          <w:szCs w:val="20"/>
          <w:lang w:eastAsia="fr-FR"/>
        </w:rPr>
      </w:pPr>
      <w:r>
        <w:rPr>
          <w:rFonts w:eastAsia="Times New Roman"/>
          <w:b/>
          <w:color w:val="auto"/>
          <w:kern w:val="28"/>
          <w:szCs w:val="20"/>
          <w:lang w:eastAsia="fr-FR"/>
        </w:rPr>
        <w:t>Grade :</w:t>
      </w:r>
    </w:p>
    <w:p w:rsidR="00BD412E" w:rsidRP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Téléphone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:rsidR="00BD412E" w:rsidRDefault="00BD412E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  <w:r w:rsidRPr="00195C5F">
        <w:rPr>
          <w:rFonts w:eastAsia="Times New Roman"/>
          <w:b/>
          <w:color w:val="auto"/>
          <w:kern w:val="28"/>
          <w:szCs w:val="20"/>
          <w:lang w:eastAsia="fr-FR"/>
        </w:rPr>
        <w:t>Mail :</w:t>
      </w: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:rsidR="00195C5F" w:rsidRPr="00BD412E" w:rsidRDefault="00195C5F" w:rsidP="00BD412E">
      <w:pPr>
        <w:autoSpaceDE/>
        <w:autoSpaceDN/>
        <w:adjustRightInd/>
        <w:spacing w:before="120"/>
        <w:rPr>
          <w:rFonts w:eastAsia="Times New Roman"/>
          <w:color w:val="auto"/>
          <w:kern w:val="28"/>
          <w:szCs w:val="20"/>
          <w:lang w:eastAsia="fr-FR"/>
        </w:rPr>
      </w:pPr>
    </w:p>
    <w:p w:rsidR="00F00A1B" w:rsidRDefault="00BD412E" w:rsidP="00BD412E">
      <w:pPr>
        <w:autoSpaceDE/>
        <w:autoSpaceDN/>
        <w:adjustRightInd/>
        <w:spacing w:before="120"/>
        <w:rPr>
          <w:color w:val="000000"/>
        </w:rPr>
      </w:pPr>
      <w:r w:rsidRPr="00BD412E">
        <w:rPr>
          <w:rFonts w:eastAsia="Times New Roman"/>
          <w:color w:val="auto"/>
          <w:kern w:val="28"/>
          <w:szCs w:val="20"/>
          <w:lang w:eastAsia="fr-FR"/>
        </w:rPr>
        <w:t xml:space="preserve"> </w:t>
      </w:r>
    </w:p>
    <w:p w:rsidR="00022544" w:rsidRDefault="00022544">
      <w:pPr>
        <w:autoSpaceDE/>
        <w:autoSpaceDN/>
        <w:adjustRightInd/>
        <w:spacing w:before="120"/>
        <w:ind w:left="578" w:hanging="578"/>
        <w:rPr>
          <w:rFonts w:eastAsia="Times New Roman"/>
          <w:color w:val="auto"/>
          <w:kern w:val="28"/>
          <w:szCs w:val="20"/>
          <w:lang w:eastAsia="fr-FR"/>
        </w:rPr>
      </w:pPr>
      <w:r>
        <w:rPr>
          <w:rFonts w:eastAsia="Times New Roman"/>
          <w:color w:val="auto"/>
          <w:kern w:val="28"/>
          <w:szCs w:val="20"/>
          <w:lang w:eastAsia="fr-FR"/>
        </w:rPr>
        <w:br w:type="page"/>
      </w:r>
    </w:p>
    <w:p w:rsidR="00B37546" w:rsidRPr="001410EA" w:rsidRDefault="00B37546" w:rsidP="00B37546">
      <w:pPr>
        <w:spacing w:after="240"/>
        <w:jc w:val="center"/>
        <w:outlineLvl w:val="0"/>
        <w:rPr>
          <w:b/>
        </w:rPr>
      </w:pPr>
      <w:bookmarkStart w:id="52" w:name="_Toc522862838"/>
      <w:bookmarkStart w:id="53" w:name="_Toc406394319"/>
      <w:r>
        <w:rPr>
          <w:b/>
        </w:rPr>
        <w:lastRenderedPageBreak/>
        <w:t>FAMINTINANA</w:t>
      </w:r>
      <w:bookmarkEnd w:id="52"/>
    </w:p>
    <w:p w:rsidR="00B37546" w:rsidRDefault="00B37546" w:rsidP="00B37546">
      <w:pPr>
        <w:rPr>
          <w:rFonts w:ascii="Times-Roman" w:hAnsi="Times-Roman"/>
          <w:color w:val="363539"/>
        </w:rPr>
      </w:pPr>
    </w:p>
    <w:p w:rsidR="00B37546" w:rsidRDefault="00B37546" w:rsidP="00B37546"/>
    <w:p w:rsidR="00A6721F" w:rsidRDefault="00A6721F" w:rsidP="00B37546"/>
    <w:p w:rsidR="00A6721F" w:rsidRDefault="00A6721F" w:rsidP="00B37546"/>
    <w:p w:rsidR="00A6721F" w:rsidRDefault="00A6721F" w:rsidP="00B37546"/>
    <w:p w:rsidR="00A6721F" w:rsidRDefault="00A6721F" w:rsidP="00B37546"/>
    <w:p w:rsidR="00A6721F" w:rsidRDefault="00A6721F" w:rsidP="00B37546"/>
    <w:p w:rsidR="00A6721F" w:rsidRDefault="00A6721F" w:rsidP="00B37546"/>
    <w:p w:rsidR="00B37546" w:rsidRDefault="00B37546" w:rsidP="00B37546">
      <w:pPr>
        <w:rPr>
          <w:b/>
        </w:rPr>
      </w:pPr>
      <w:r>
        <w:rPr>
          <w:b/>
        </w:rPr>
        <w:t>Teny misongadina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:rsidR="00022544" w:rsidRPr="001410EA" w:rsidRDefault="00022544" w:rsidP="00022544">
      <w:pPr>
        <w:spacing w:after="240"/>
        <w:jc w:val="center"/>
        <w:outlineLvl w:val="0"/>
        <w:rPr>
          <w:b/>
        </w:rPr>
      </w:pPr>
      <w:bookmarkStart w:id="54" w:name="_Toc522862839"/>
      <w:r w:rsidRPr="001410EA">
        <w:rPr>
          <w:b/>
        </w:rPr>
        <w:t>RESUME</w:t>
      </w:r>
      <w:bookmarkEnd w:id="53"/>
      <w:bookmarkEnd w:id="54"/>
      <w:r w:rsidR="00ED0ACB">
        <w:rPr>
          <w:b/>
        </w:rPr>
        <w:t xml:space="preserve"> </w:t>
      </w:r>
    </w:p>
    <w:p w:rsidR="00FB79E4" w:rsidRDefault="00FB79E4" w:rsidP="00FB79E4">
      <w:pPr>
        <w:rPr>
          <w:rFonts w:ascii="Times-Roman" w:hAnsi="Times-Roman"/>
          <w:color w:val="363539"/>
        </w:rPr>
      </w:pPr>
    </w:p>
    <w:p w:rsidR="00A23D3A" w:rsidRDefault="00A23D3A" w:rsidP="00022544"/>
    <w:p w:rsidR="00A6721F" w:rsidRDefault="00A6721F" w:rsidP="00022544"/>
    <w:p w:rsidR="00A6721F" w:rsidRDefault="00A6721F" w:rsidP="00022544"/>
    <w:p w:rsidR="00A6721F" w:rsidRDefault="00A6721F" w:rsidP="00022544"/>
    <w:p w:rsidR="00A6721F" w:rsidRDefault="00A6721F" w:rsidP="00022544"/>
    <w:p w:rsidR="00A6721F" w:rsidRDefault="00A6721F" w:rsidP="00022544"/>
    <w:p w:rsidR="00A6721F" w:rsidRDefault="00A6721F" w:rsidP="00022544"/>
    <w:p w:rsidR="00ED0ACB" w:rsidRDefault="00ED0ACB" w:rsidP="00ED0ACB">
      <w:pPr>
        <w:rPr>
          <w:b/>
        </w:rPr>
      </w:pPr>
      <w:r w:rsidRPr="00BD412E">
        <w:rPr>
          <w:b/>
        </w:rPr>
        <w:t>Mots clés</w:t>
      </w:r>
      <w:r w:rsidRPr="00BD412E">
        <w:t> </w:t>
      </w:r>
      <w:r w:rsidRPr="006569CE">
        <w:rPr>
          <w:b/>
        </w:rPr>
        <w:t>:</w:t>
      </w:r>
      <w:r>
        <w:rPr>
          <w:b/>
        </w:rPr>
        <w:t xml:space="preserve"> </w:t>
      </w:r>
    </w:p>
    <w:p w:rsidR="00022544" w:rsidRDefault="00022544" w:rsidP="00022544"/>
    <w:p w:rsidR="00022544" w:rsidRPr="00022544" w:rsidRDefault="00022544" w:rsidP="00022544">
      <w:pPr>
        <w:spacing w:after="240"/>
        <w:jc w:val="center"/>
        <w:rPr>
          <w:b/>
          <w:lang w:val="en-US"/>
        </w:rPr>
      </w:pPr>
      <w:bookmarkStart w:id="55" w:name="_Toc406394320"/>
      <w:r w:rsidRPr="00022544">
        <w:rPr>
          <w:b/>
          <w:lang w:val="en-US"/>
        </w:rPr>
        <w:t>ABSTRACT</w:t>
      </w:r>
      <w:bookmarkEnd w:id="55"/>
      <w:r w:rsidR="00B37546">
        <w:rPr>
          <w:b/>
          <w:lang w:val="en-US"/>
        </w:rPr>
        <w:t xml:space="preserve"> </w:t>
      </w:r>
    </w:p>
    <w:p w:rsidR="00A23D3A" w:rsidRDefault="00A23D3A" w:rsidP="00022544">
      <w:pPr>
        <w:rPr>
          <w:rStyle w:val="hps"/>
          <w:lang w:val="en"/>
        </w:rPr>
      </w:pPr>
    </w:p>
    <w:p w:rsidR="00ED0ACB" w:rsidRDefault="00ED0ACB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A6721F" w:rsidRDefault="00A6721F" w:rsidP="003B591C">
      <w:pPr>
        <w:rPr>
          <w:lang w:val="en-US"/>
        </w:rPr>
      </w:pPr>
    </w:p>
    <w:p w:rsidR="00022544" w:rsidRPr="00ED0ACB" w:rsidRDefault="00B37546" w:rsidP="00A6721F">
      <w:pPr>
        <w:rPr>
          <w:rFonts w:eastAsia="Times New Roman"/>
          <w:color w:val="auto"/>
          <w:kern w:val="28"/>
          <w:szCs w:val="20"/>
          <w:lang w:val="en-US" w:eastAsia="fr-FR"/>
        </w:rPr>
      </w:pPr>
      <w:r>
        <w:rPr>
          <w:b/>
          <w:lang w:val="en-US"/>
        </w:rPr>
        <w:t>Key</w:t>
      </w:r>
      <w:r w:rsidR="00ED0ACB" w:rsidRPr="00ED0ACB">
        <w:rPr>
          <w:b/>
          <w:lang w:val="en-US"/>
        </w:rPr>
        <w:t>words</w:t>
      </w:r>
      <w:r w:rsidR="00ED0ACB" w:rsidRPr="00196218">
        <w:rPr>
          <w:lang w:val="en-US"/>
        </w:rPr>
        <w:t> </w:t>
      </w:r>
      <w:r w:rsidR="00ED0ACB" w:rsidRPr="00196218">
        <w:rPr>
          <w:b/>
          <w:lang w:val="en-US"/>
        </w:rPr>
        <w:t xml:space="preserve">: </w:t>
      </w:r>
    </w:p>
    <w:sectPr w:rsidR="00022544" w:rsidRPr="00ED0ACB" w:rsidSect="00212F06">
      <w:headerReference w:type="default" r:id="rId18"/>
      <w:footerReference w:type="default" r:id="rId19"/>
      <w:pgSz w:w="11906" w:h="16838"/>
      <w:pgMar w:top="1418" w:right="992" w:bottom="1985" w:left="1134" w:header="567" w:footer="850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E15" w:rsidRDefault="002D0E15" w:rsidP="00FC4629">
      <w:pPr>
        <w:spacing w:line="240" w:lineRule="auto"/>
      </w:pPr>
      <w:r>
        <w:separator/>
      </w:r>
    </w:p>
  </w:endnote>
  <w:endnote w:type="continuationSeparator" w:id="0">
    <w:p w:rsidR="002D0E15" w:rsidRDefault="002D0E15" w:rsidP="00FC46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4CE" w:rsidRDefault="00DC34CE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34435"/>
      <w:docPartObj>
        <w:docPartGallery w:val="Page Numbers (Bottom of Page)"/>
        <w:docPartUnique/>
      </w:docPartObj>
    </w:sdtPr>
    <w:sdtEndPr/>
    <w:sdtContent>
      <w:p w:rsidR="00DC34CE" w:rsidRDefault="00DC34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:rsidR="00DC34CE" w:rsidRDefault="00DC3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9142016"/>
      <w:docPartObj>
        <w:docPartGallery w:val="Page Numbers (Bottom of Page)"/>
        <w:docPartUnique/>
      </w:docPartObj>
    </w:sdtPr>
    <w:sdtEndPr/>
    <w:sdtContent>
      <w:p w:rsidR="00DC34CE" w:rsidRDefault="00DC34C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71022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1023232"/>
      <w:docPartObj>
        <w:docPartGallery w:val="Page Numbers (Bottom of Page)"/>
        <w:docPartUnique/>
      </w:docPartObj>
    </w:sdtPr>
    <w:sdtEndPr/>
    <w:sdtContent>
      <w:p w:rsidR="00DC34CE" w:rsidRDefault="00DC34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022">
          <w:rPr>
            <w:noProof/>
          </w:rPr>
          <w:t>5</w:t>
        </w:r>
        <w:r>
          <w:fldChar w:fldCharType="end"/>
        </w:r>
      </w:p>
    </w:sdtContent>
  </w:sdt>
  <w:p w:rsidR="00DC34CE" w:rsidRDefault="00DC34CE">
    <w:pPr>
      <w:pStyle w:val="Footer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6173302"/>
      <w:docPartObj>
        <w:docPartGallery w:val="Page Numbers (Bottom of Page)"/>
        <w:docPartUnique/>
      </w:docPartObj>
    </w:sdtPr>
    <w:sdtEndPr/>
    <w:sdtContent>
      <w:p w:rsidR="00DC34CE" w:rsidRDefault="00DC34C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1022">
          <w:rPr>
            <w:noProof/>
          </w:rPr>
          <w:t>11</w:t>
        </w:r>
        <w:r>
          <w:fldChar w:fldCharType="end"/>
        </w:r>
      </w:p>
    </w:sdtContent>
  </w:sdt>
  <w:p w:rsidR="00DC34CE" w:rsidRDefault="00DC34C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E15" w:rsidRDefault="002D0E15" w:rsidP="00FC4629">
      <w:pPr>
        <w:spacing w:line="240" w:lineRule="auto"/>
      </w:pPr>
      <w:r>
        <w:separator/>
      </w:r>
    </w:p>
  </w:footnote>
  <w:footnote w:type="continuationSeparator" w:id="0">
    <w:p w:rsidR="002D0E15" w:rsidRDefault="002D0E15" w:rsidP="00FC46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4CE" w:rsidRDefault="00DC34CE" w:rsidP="00D906B3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4CE" w:rsidRDefault="00DC34CE" w:rsidP="00D906B3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4CE" w:rsidRDefault="00DC34CE" w:rsidP="00D906B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3768C"/>
    <w:multiLevelType w:val="hybridMultilevel"/>
    <w:tmpl w:val="139E16F0"/>
    <w:lvl w:ilvl="0" w:tplc="779C2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6A2E"/>
    <w:multiLevelType w:val="hybridMultilevel"/>
    <w:tmpl w:val="192CFBFC"/>
    <w:lvl w:ilvl="0" w:tplc="B12A2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84561"/>
    <w:multiLevelType w:val="multilevel"/>
    <w:tmpl w:val="BD887C10"/>
    <w:lvl w:ilvl="0">
      <w:start w:val="1"/>
      <w:numFmt w:val="decimal"/>
      <w:suff w:val="space"/>
      <w:lvlText w:val="CHAPITRE %1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  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   "/>
      <w:lvlJc w:val="left"/>
      <w:pPr>
        <w:ind w:left="0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none"/>
      <w:lvlText w:val="a.   "/>
      <w:lvlJc w:val="left"/>
      <w:pPr>
        <w:ind w:left="0" w:firstLine="0"/>
      </w:pPr>
      <w:rPr>
        <w:rFonts w:ascii="Times New Roman" w:hAnsi="Times New Roman" w:hint="default"/>
        <w:b w:val="0"/>
        <w:bCs w:val="0"/>
        <w:i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Zero"/>
      <w:lvlRestart w:val="1"/>
      <w:suff w:val="nothing"/>
      <w:lvlText w:val="(%1.%6)"/>
      <w:lvlJc w:val="left"/>
      <w:pPr>
        <w:ind w:left="8789" w:firstLine="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6">
      <w:start w:val="1"/>
      <w:numFmt w:val="decimalZero"/>
      <w:lvlRestart w:val="1"/>
      <w:lvlText w:val="Figure %1.%7 : "/>
      <w:lvlJc w:val="left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Zero"/>
      <w:lvlRestart w:val="1"/>
      <w:pStyle w:val="Heading8"/>
      <w:suff w:val="space"/>
      <w:lvlText w:val="Tableau %1.%8: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752120D"/>
    <w:multiLevelType w:val="hybridMultilevel"/>
    <w:tmpl w:val="2DEE76DE"/>
    <w:lvl w:ilvl="0" w:tplc="B90212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C7B1D"/>
    <w:multiLevelType w:val="hybridMultilevel"/>
    <w:tmpl w:val="B8485B28"/>
    <w:lvl w:ilvl="0" w:tplc="7C7C13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39008E"/>
    <w:multiLevelType w:val="hybridMultilevel"/>
    <w:tmpl w:val="F710C8FA"/>
    <w:lvl w:ilvl="0" w:tplc="C09C9FF6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CE541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DA0DD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E05DD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6782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A21C2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98F5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290CA6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AA54A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DAA4441"/>
    <w:multiLevelType w:val="hybridMultilevel"/>
    <w:tmpl w:val="84CE4648"/>
    <w:lvl w:ilvl="0" w:tplc="9078CE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E5765"/>
    <w:multiLevelType w:val="hybridMultilevel"/>
    <w:tmpl w:val="9A6CC554"/>
    <w:lvl w:ilvl="0" w:tplc="20746C2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F04A0"/>
    <w:multiLevelType w:val="hybridMultilevel"/>
    <w:tmpl w:val="602AAA3A"/>
    <w:lvl w:ilvl="0" w:tplc="84343622">
      <w:start w:val="1"/>
      <w:numFmt w:val="decimal"/>
      <w:pStyle w:val="Subtitle"/>
      <w:lvlText w:val="1.1.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05106"/>
    <w:multiLevelType w:val="hybridMultilevel"/>
    <w:tmpl w:val="60204ACE"/>
    <w:lvl w:ilvl="0" w:tplc="908A724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35C84"/>
    <w:multiLevelType w:val="hybridMultilevel"/>
    <w:tmpl w:val="BF9C71E6"/>
    <w:lvl w:ilvl="0" w:tplc="E32CC56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B63BD"/>
    <w:multiLevelType w:val="hybridMultilevel"/>
    <w:tmpl w:val="FF726DD0"/>
    <w:lvl w:ilvl="0" w:tplc="260AA208">
      <w:start w:val="1"/>
      <w:numFmt w:val="decimal"/>
      <w:pStyle w:val="Fig2"/>
      <w:lvlText w:val="Figure 2.0%1: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3D21"/>
    <w:multiLevelType w:val="hybridMultilevel"/>
    <w:tmpl w:val="A6FEF4F2"/>
    <w:lvl w:ilvl="0" w:tplc="2F8EEB34">
      <w:start w:val="1"/>
      <w:numFmt w:val="decimalZero"/>
      <w:pStyle w:val="TableauAnnexe5"/>
      <w:lvlText w:val="Tableau A5. %1 :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930A1"/>
    <w:multiLevelType w:val="hybridMultilevel"/>
    <w:tmpl w:val="CD12BC2A"/>
    <w:lvl w:ilvl="0" w:tplc="42ECEC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0E5D5E"/>
    <w:multiLevelType w:val="hybridMultilevel"/>
    <w:tmpl w:val="91BA34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84F63"/>
    <w:multiLevelType w:val="hybridMultilevel"/>
    <w:tmpl w:val="97E260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263A0"/>
    <w:multiLevelType w:val="hybridMultilevel"/>
    <w:tmpl w:val="B61CD052"/>
    <w:lvl w:ilvl="0" w:tplc="6FC6979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166E32"/>
    <w:multiLevelType w:val="hybridMultilevel"/>
    <w:tmpl w:val="B77CB00A"/>
    <w:lvl w:ilvl="0" w:tplc="7A6875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00267"/>
    <w:multiLevelType w:val="hybridMultilevel"/>
    <w:tmpl w:val="988CB2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E13A03"/>
    <w:multiLevelType w:val="hybridMultilevel"/>
    <w:tmpl w:val="8B9C73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A06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3C3A56"/>
    <w:multiLevelType w:val="multilevel"/>
    <w:tmpl w:val="ECF291C2"/>
    <w:lvl w:ilvl="0">
      <w:start w:val="1"/>
      <w:numFmt w:val="decimal"/>
      <w:pStyle w:val="Heading1"/>
      <w:suff w:val="space"/>
      <w:lvlText w:val="CHAPITRE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1Loaten1"/>
      <w:suff w:val="space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111Loaten2"/>
      <w:suff w:val="space"/>
      <w:lvlText w:val="%1.%2.%3"/>
      <w:lvlJc w:val="left"/>
      <w:pPr>
        <w:ind w:left="720" w:hanging="720"/>
      </w:pPr>
      <w:rPr>
        <w:rFonts w:hint="default"/>
        <w:i/>
      </w:rPr>
    </w:lvl>
    <w:lvl w:ilvl="3">
      <w:start w:val="1"/>
      <w:numFmt w:val="decimal"/>
      <w:pStyle w:val="1111Loaten3"/>
      <w:suff w:val="space"/>
      <w:lvlText w:val="%1.%2.%3.%4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pStyle w:val="11111Loaten4"/>
      <w:suff w:val="space"/>
      <w:lvlText w:val="%1.%2.%3.%4.%5"/>
      <w:lvlJc w:val="left"/>
      <w:pPr>
        <w:ind w:left="0" w:firstLine="0"/>
      </w:pPr>
      <w:rPr>
        <w:rFonts w:ascii="Times New Roman" w:hAnsi="Times New Roman" w:cs="Times New Roman" w:hint="default"/>
        <w:i/>
      </w:rPr>
    </w:lvl>
    <w:lvl w:ilvl="5">
      <w:start w:val="1"/>
      <w:numFmt w:val="lowerLetter"/>
      <w:pStyle w:val="asous-para"/>
      <w:suff w:val="space"/>
      <w:lvlText w:val="%6."/>
      <w:lvlJc w:val="left"/>
      <w:pPr>
        <w:ind w:left="0" w:firstLine="0"/>
      </w:pPr>
      <w:rPr>
        <w:rFonts w:hint="default"/>
        <w:i w:val="0"/>
        <w:sz w:val="24"/>
      </w:rPr>
    </w:lvl>
    <w:lvl w:ilvl="6">
      <w:start w:val="1"/>
      <w:numFmt w:val="decimalZero"/>
      <w:lvlRestart w:val="1"/>
      <w:pStyle w:val="Figure"/>
      <w:suff w:val="space"/>
      <w:lvlText w:val="Figure %1.%7 :"/>
      <w:lvlJc w:val="left"/>
      <w:pPr>
        <w:ind w:left="0" w:firstLine="0"/>
      </w:pPr>
      <w:rPr>
        <w:rFonts w:hint="default"/>
        <w:b/>
        <w:i w:val="0"/>
      </w:rPr>
    </w:lvl>
    <w:lvl w:ilvl="7">
      <w:start w:val="1"/>
      <w:numFmt w:val="decimalZero"/>
      <w:lvlRestart w:val="1"/>
      <w:pStyle w:val="Tabilao"/>
      <w:suff w:val="space"/>
      <w:lvlText w:val="Tableau %1.%8 :"/>
      <w:lvlJc w:val="left"/>
      <w:pPr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9CB16B1"/>
    <w:multiLevelType w:val="hybridMultilevel"/>
    <w:tmpl w:val="0E7615FA"/>
    <w:lvl w:ilvl="0" w:tplc="9AD67C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830"/>
    <w:multiLevelType w:val="hybridMultilevel"/>
    <w:tmpl w:val="9B3244E2"/>
    <w:lvl w:ilvl="0" w:tplc="DBECA30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4E58AB"/>
    <w:multiLevelType w:val="hybridMultilevel"/>
    <w:tmpl w:val="503C72E2"/>
    <w:lvl w:ilvl="0" w:tplc="8B5493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24529B"/>
    <w:multiLevelType w:val="hybridMultilevel"/>
    <w:tmpl w:val="41B4FA02"/>
    <w:lvl w:ilvl="0" w:tplc="040C000B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10722F"/>
    <w:multiLevelType w:val="hybridMultilevel"/>
    <w:tmpl w:val="1E74CC84"/>
    <w:lvl w:ilvl="0" w:tplc="98A8D608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170ECC"/>
    <w:multiLevelType w:val="hybridMultilevel"/>
    <w:tmpl w:val="50F64362"/>
    <w:lvl w:ilvl="0" w:tplc="51F22F7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EE76DF"/>
    <w:multiLevelType w:val="hybridMultilevel"/>
    <w:tmpl w:val="A288A776"/>
    <w:lvl w:ilvl="0" w:tplc="DB2845E0">
      <w:start w:val="1"/>
      <w:numFmt w:val="decimal"/>
      <w:pStyle w:val="Style1"/>
      <w:lvlText w:val="Figure 2.0%1:"/>
      <w:lvlJc w:val="left"/>
      <w:pPr>
        <w:ind w:left="1080" w:hanging="360"/>
      </w:pPr>
      <w:rPr>
        <w:rFonts w:hint="default"/>
        <w:b/>
        <w:i w:val="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AC68FF"/>
    <w:multiLevelType w:val="hybridMultilevel"/>
    <w:tmpl w:val="7FF43036"/>
    <w:lvl w:ilvl="0" w:tplc="E4FC4A88">
      <w:start w:val="1"/>
      <w:numFmt w:val="decimal"/>
      <w:pStyle w:val="Title"/>
      <w:lvlText w:val="2.%1."/>
      <w:lvlJc w:val="left"/>
      <w:pPr>
        <w:ind w:left="720" w:hanging="360"/>
      </w:pPr>
      <w:rPr>
        <w:rFonts w:hint="default"/>
      </w:rPr>
    </w:lvl>
    <w:lvl w:ilvl="1" w:tplc="A29E32B6">
      <w:start w:val="1"/>
      <w:numFmt w:val="lowerLetter"/>
      <w:lvlText w:val="%2."/>
      <w:lvlJc w:val="left"/>
      <w:pPr>
        <w:ind w:left="1440" w:hanging="360"/>
      </w:pPr>
    </w:lvl>
    <w:lvl w:ilvl="2" w:tplc="E2B86AA8">
      <w:start w:val="1"/>
      <w:numFmt w:val="lowerRoman"/>
      <w:lvlText w:val="%3."/>
      <w:lvlJc w:val="right"/>
      <w:pPr>
        <w:ind w:left="2160" w:hanging="180"/>
      </w:pPr>
    </w:lvl>
    <w:lvl w:ilvl="3" w:tplc="415CCE44">
      <w:start w:val="1"/>
      <w:numFmt w:val="decimal"/>
      <w:lvlText w:val="%4."/>
      <w:lvlJc w:val="left"/>
      <w:pPr>
        <w:ind w:left="2880" w:hanging="360"/>
      </w:pPr>
    </w:lvl>
    <w:lvl w:ilvl="4" w:tplc="B9022D54">
      <w:start w:val="1"/>
      <w:numFmt w:val="lowerLetter"/>
      <w:lvlText w:val="%5."/>
      <w:lvlJc w:val="left"/>
      <w:pPr>
        <w:ind w:left="3600" w:hanging="360"/>
      </w:pPr>
    </w:lvl>
    <w:lvl w:ilvl="5" w:tplc="402A0806" w:tentative="1">
      <w:start w:val="1"/>
      <w:numFmt w:val="lowerRoman"/>
      <w:lvlText w:val="%6."/>
      <w:lvlJc w:val="right"/>
      <w:pPr>
        <w:ind w:left="4320" w:hanging="180"/>
      </w:pPr>
    </w:lvl>
    <w:lvl w:ilvl="6" w:tplc="0B46D544">
      <w:start w:val="1"/>
      <w:numFmt w:val="decimal"/>
      <w:lvlText w:val="%7."/>
      <w:lvlJc w:val="left"/>
      <w:pPr>
        <w:ind w:left="5040" w:hanging="360"/>
      </w:pPr>
    </w:lvl>
    <w:lvl w:ilvl="7" w:tplc="5316FBE6" w:tentative="1">
      <w:start w:val="1"/>
      <w:numFmt w:val="lowerLetter"/>
      <w:lvlText w:val="%8."/>
      <w:lvlJc w:val="left"/>
      <w:pPr>
        <w:ind w:left="5760" w:hanging="360"/>
      </w:pPr>
    </w:lvl>
    <w:lvl w:ilvl="8" w:tplc="392490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834D3"/>
    <w:multiLevelType w:val="hybridMultilevel"/>
    <w:tmpl w:val="B25E6702"/>
    <w:lvl w:ilvl="0" w:tplc="60D897F0">
      <w:start w:val="1"/>
      <w:numFmt w:val="bullet"/>
      <w:pStyle w:val="Puce"/>
      <w:lvlText w:val="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7CE6FF5E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85E08546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5CAD422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BCDE092E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9660504C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DDECAB2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CB0C19D8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E09428C6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0" w15:restartNumberingAfterBreak="0">
    <w:nsid w:val="7E263DCA"/>
    <w:multiLevelType w:val="hybridMultilevel"/>
    <w:tmpl w:val="41B8BF1A"/>
    <w:lvl w:ilvl="0" w:tplc="13AE7ACC">
      <w:start w:val="1"/>
      <w:numFmt w:val="decimal"/>
      <w:pStyle w:val="Notation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 w:tplc="040C0003">
      <w:start w:val="1"/>
      <w:numFmt w:val="lowerLetter"/>
      <w:lvlText w:val="%2."/>
      <w:lvlJc w:val="left"/>
      <w:pPr>
        <w:ind w:left="1440" w:hanging="360"/>
      </w:pPr>
    </w:lvl>
    <w:lvl w:ilvl="2" w:tplc="040C0005">
      <w:start w:val="1"/>
      <w:numFmt w:val="lowerRoman"/>
      <w:lvlText w:val="%3."/>
      <w:lvlJc w:val="right"/>
      <w:pPr>
        <w:ind w:left="2160" w:hanging="180"/>
      </w:pPr>
    </w:lvl>
    <w:lvl w:ilvl="3" w:tplc="040C000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8"/>
  </w:num>
  <w:num w:numId="3">
    <w:abstractNumId w:val="2"/>
  </w:num>
  <w:num w:numId="4">
    <w:abstractNumId w:val="20"/>
  </w:num>
  <w:num w:numId="5">
    <w:abstractNumId w:val="29"/>
  </w:num>
  <w:num w:numId="6">
    <w:abstractNumId w:val="30"/>
  </w:num>
  <w:num w:numId="7">
    <w:abstractNumId w:val="12"/>
  </w:num>
  <w:num w:numId="8">
    <w:abstractNumId w:val="24"/>
  </w:num>
  <w:num w:numId="9">
    <w:abstractNumId w:val="11"/>
  </w:num>
  <w:num w:numId="10">
    <w:abstractNumId w:val="27"/>
  </w:num>
  <w:num w:numId="11">
    <w:abstractNumId w:val="21"/>
  </w:num>
  <w:num w:numId="12">
    <w:abstractNumId w:val="5"/>
  </w:num>
  <w:num w:numId="13">
    <w:abstractNumId w:val="2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0"/>
    <w:lvlOverride w:ilvl="0">
      <w:startOverride w:val="1"/>
    </w:lvlOverride>
    <w:lvlOverride w:ilvl="1">
      <w:startOverride w:val="4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3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6"/>
  </w:num>
  <w:num w:numId="18">
    <w:abstractNumId w:val="25"/>
  </w:num>
  <w:num w:numId="19">
    <w:abstractNumId w:val="9"/>
  </w:num>
  <w:num w:numId="20">
    <w:abstractNumId w:val="17"/>
  </w:num>
  <w:num w:numId="21">
    <w:abstractNumId w:val="23"/>
  </w:num>
  <w:num w:numId="22">
    <w:abstractNumId w:val="20"/>
    <w:lvlOverride w:ilvl="0">
      <w:startOverride w:val="2"/>
    </w:lvlOverride>
    <w:lvlOverride w:ilvl="1">
      <w:startOverride w:val="4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0"/>
  </w:num>
  <w:num w:numId="27">
    <w:abstractNumId w:val="4"/>
  </w:num>
  <w:num w:numId="28">
    <w:abstractNumId w:val="6"/>
  </w:num>
  <w:num w:numId="29">
    <w:abstractNumId w:val="16"/>
  </w:num>
  <w:num w:numId="30">
    <w:abstractNumId w:val="3"/>
  </w:num>
  <w:num w:numId="31">
    <w:abstractNumId w:val="19"/>
  </w:num>
  <w:num w:numId="32">
    <w:abstractNumId w:val="15"/>
  </w:num>
  <w:num w:numId="33">
    <w:abstractNumId w:val="18"/>
  </w:num>
  <w:num w:numId="34">
    <w:abstractNumId w:val="13"/>
  </w:num>
  <w:num w:numId="35">
    <w:abstractNumId w:val="30"/>
    <w:lvlOverride w:ilvl="0">
      <w:startOverride w:val="1"/>
    </w:lvlOverride>
  </w:num>
  <w:num w:numId="36">
    <w:abstractNumId w:val="14"/>
  </w:num>
  <w:num w:numId="37">
    <w:abstractNumId w:val="1"/>
  </w:num>
  <w:num w:numId="38">
    <w:abstractNumId w:val="22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D28C6"/>
    <w:rsid w:val="00000267"/>
    <w:rsid w:val="00000380"/>
    <w:rsid w:val="00000CA1"/>
    <w:rsid w:val="00001468"/>
    <w:rsid w:val="00001D18"/>
    <w:rsid w:val="00004A8B"/>
    <w:rsid w:val="00005D0D"/>
    <w:rsid w:val="00006127"/>
    <w:rsid w:val="000067C8"/>
    <w:rsid w:val="00010B59"/>
    <w:rsid w:val="00011FF4"/>
    <w:rsid w:val="00012C90"/>
    <w:rsid w:val="00012FA8"/>
    <w:rsid w:val="00013C76"/>
    <w:rsid w:val="00016260"/>
    <w:rsid w:val="0001694E"/>
    <w:rsid w:val="00016A07"/>
    <w:rsid w:val="0002001A"/>
    <w:rsid w:val="0002196A"/>
    <w:rsid w:val="00022544"/>
    <w:rsid w:val="00022795"/>
    <w:rsid w:val="00022D4B"/>
    <w:rsid w:val="00022F2F"/>
    <w:rsid w:val="00023849"/>
    <w:rsid w:val="00024728"/>
    <w:rsid w:val="00024A57"/>
    <w:rsid w:val="00025A4D"/>
    <w:rsid w:val="00025C5B"/>
    <w:rsid w:val="00025FF1"/>
    <w:rsid w:val="0002630B"/>
    <w:rsid w:val="00027690"/>
    <w:rsid w:val="000318FC"/>
    <w:rsid w:val="00032903"/>
    <w:rsid w:val="00033242"/>
    <w:rsid w:val="000337D9"/>
    <w:rsid w:val="00034EB5"/>
    <w:rsid w:val="0003507C"/>
    <w:rsid w:val="00035BCE"/>
    <w:rsid w:val="00037394"/>
    <w:rsid w:val="0004074D"/>
    <w:rsid w:val="00041EF3"/>
    <w:rsid w:val="0004360E"/>
    <w:rsid w:val="00043AB6"/>
    <w:rsid w:val="00044753"/>
    <w:rsid w:val="00045128"/>
    <w:rsid w:val="0004512B"/>
    <w:rsid w:val="00047043"/>
    <w:rsid w:val="00047DE4"/>
    <w:rsid w:val="000528CF"/>
    <w:rsid w:val="00052C96"/>
    <w:rsid w:val="00052D66"/>
    <w:rsid w:val="00052F47"/>
    <w:rsid w:val="00054649"/>
    <w:rsid w:val="000546DB"/>
    <w:rsid w:val="00054884"/>
    <w:rsid w:val="0005569A"/>
    <w:rsid w:val="00055C09"/>
    <w:rsid w:val="00056221"/>
    <w:rsid w:val="00060408"/>
    <w:rsid w:val="00060C9C"/>
    <w:rsid w:val="0006190E"/>
    <w:rsid w:val="0006282A"/>
    <w:rsid w:val="00063C02"/>
    <w:rsid w:val="000644A5"/>
    <w:rsid w:val="000645E5"/>
    <w:rsid w:val="000646E7"/>
    <w:rsid w:val="00066983"/>
    <w:rsid w:val="00066C34"/>
    <w:rsid w:val="000702A0"/>
    <w:rsid w:val="00070DF2"/>
    <w:rsid w:val="000736FE"/>
    <w:rsid w:val="0007412D"/>
    <w:rsid w:val="00074E93"/>
    <w:rsid w:val="00075695"/>
    <w:rsid w:val="0007571C"/>
    <w:rsid w:val="0007631E"/>
    <w:rsid w:val="00077007"/>
    <w:rsid w:val="000818F1"/>
    <w:rsid w:val="00082BC4"/>
    <w:rsid w:val="00083F89"/>
    <w:rsid w:val="000840A5"/>
    <w:rsid w:val="00086B50"/>
    <w:rsid w:val="00087319"/>
    <w:rsid w:val="00090950"/>
    <w:rsid w:val="00092FE3"/>
    <w:rsid w:val="000938BA"/>
    <w:rsid w:val="00093AE7"/>
    <w:rsid w:val="00095014"/>
    <w:rsid w:val="0009510A"/>
    <w:rsid w:val="000955AC"/>
    <w:rsid w:val="00097E67"/>
    <w:rsid w:val="000A0D36"/>
    <w:rsid w:val="000A2EB4"/>
    <w:rsid w:val="000A3060"/>
    <w:rsid w:val="000A4E74"/>
    <w:rsid w:val="000A588D"/>
    <w:rsid w:val="000A5C0D"/>
    <w:rsid w:val="000A5CE3"/>
    <w:rsid w:val="000A5DB6"/>
    <w:rsid w:val="000A648A"/>
    <w:rsid w:val="000A6D3F"/>
    <w:rsid w:val="000A702D"/>
    <w:rsid w:val="000B0A55"/>
    <w:rsid w:val="000B10F7"/>
    <w:rsid w:val="000B2F3A"/>
    <w:rsid w:val="000B3D53"/>
    <w:rsid w:val="000B521D"/>
    <w:rsid w:val="000B69B3"/>
    <w:rsid w:val="000B6F28"/>
    <w:rsid w:val="000B759F"/>
    <w:rsid w:val="000B791E"/>
    <w:rsid w:val="000B7AE3"/>
    <w:rsid w:val="000B7E6D"/>
    <w:rsid w:val="000C1670"/>
    <w:rsid w:val="000C27E0"/>
    <w:rsid w:val="000C2B2C"/>
    <w:rsid w:val="000C4310"/>
    <w:rsid w:val="000C47BB"/>
    <w:rsid w:val="000C4A20"/>
    <w:rsid w:val="000C640E"/>
    <w:rsid w:val="000C6717"/>
    <w:rsid w:val="000C753D"/>
    <w:rsid w:val="000D0F62"/>
    <w:rsid w:val="000D141C"/>
    <w:rsid w:val="000D1495"/>
    <w:rsid w:val="000D1553"/>
    <w:rsid w:val="000D32A6"/>
    <w:rsid w:val="000D71F5"/>
    <w:rsid w:val="000D798E"/>
    <w:rsid w:val="000E1279"/>
    <w:rsid w:val="000E1516"/>
    <w:rsid w:val="000E2843"/>
    <w:rsid w:val="000E7AF5"/>
    <w:rsid w:val="000E7B08"/>
    <w:rsid w:val="000E7BB5"/>
    <w:rsid w:val="000E7DBD"/>
    <w:rsid w:val="000F092F"/>
    <w:rsid w:val="000F0EB0"/>
    <w:rsid w:val="000F0EBC"/>
    <w:rsid w:val="000F122A"/>
    <w:rsid w:val="000F1819"/>
    <w:rsid w:val="000F22C4"/>
    <w:rsid w:val="000F2CAB"/>
    <w:rsid w:val="000F3763"/>
    <w:rsid w:val="000F3824"/>
    <w:rsid w:val="000F3D01"/>
    <w:rsid w:val="000F4C4D"/>
    <w:rsid w:val="000F5AEA"/>
    <w:rsid w:val="000F6083"/>
    <w:rsid w:val="000F611D"/>
    <w:rsid w:val="000F7758"/>
    <w:rsid w:val="001006C1"/>
    <w:rsid w:val="00102DB8"/>
    <w:rsid w:val="001047FF"/>
    <w:rsid w:val="0010560E"/>
    <w:rsid w:val="00106D47"/>
    <w:rsid w:val="0010726A"/>
    <w:rsid w:val="0011015C"/>
    <w:rsid w:val="001118B9"/>
    <w:rsid w:val="001126B5"/>
    <w:rsid w:val="00114D05"/>
    <w:rsid w:val="00121866"/>
    <w:rsid w:val="00122851"/>
    <w:rsid w:val="001238D8"/>
    <w:rsid w:val="00123EF7"/>
    <w:rsid w:val="00124C02"/>
    <w:rsid w:val="001265BA"/>
    <w:rsid w:val="00126677"/>
    <w:rsid w:val="0013253B"/>
    <w:rsid w:val="00132863"/>
    <w:rsid w:val="00134851"/>
    <w:rsid w:val="0013559B"/>
    <w:rsid w:val="001358AE"/>
    <w:rsid w:val="0013767D"/>
    <w:rsid w:val="001410EA"/>
    <w:rsid w:val="0014148C"/>
    <w:rsid w:val="00144CCF"/>
    <w:rsid w:val="001450AB"/>
    <w:rsid w:val="00146F6B"/>
    <w:rsid w:val="00151561"/>
    <w:rsid w:val="00152236"/>
    <w:rsid w:val="00153848"/>
    <w:rsid w:val="00154D01"/>
    <w:rsid w:val="00155033"/>
    <w:rsid w:val="00156A01"/>
    <w:rsid w:val="001604A0"/>
    <w:rsid w:val="00160937"/>
    <w:rsid w:val="00160B7A"/>
    <w:rsid w:val="00161F7A"/>
    <w:rsid w:val="00162E1F"/>
    <w:rsid w:val="00165739"/>
    <w:rsid w:val="00165747"/>
    <w:rsid w:val="00165CA7"/>
    <w:rsid w:val="00166743"/>
    <w:rsid w:val="00166EA9"/>
    <w:rsid w:val="001674D8"/>
    <w:rsid w:val="00167642"/>
    <w:rsid w:val="0017039D"/>
    <w:rsid w:val="00171F01"/>
    <w:rsid w:val="001746F5"/>
    <w:rsid w:val="001771A1"/>
    <w:rsid w:val="00177774"/>
    <w:rsid w:val="00180A4E"/>
    <w:rsid w:val="00180FC0"/>
    <w:rsid w:val="00181E72"/>
    <w:rsid w:val="001820B3"/>
    <w:rsid w:val="00182F09"/>
    <w:rsid w:val="001831C8"/>
    <w:rsid w:val="0018383F"/>
    <w:rsid w:val="00186C00"/>
    <w:rsid w:val="0018772C"/>
    <w:rsid w:val="001877AA"/>
    <w:rsid w:val="00190145"/>
    <w:rsid w:val="00190775"/>
    <w:rsid w:val="00191897"/>
    <w:rsid w:val="00191BF8"/>
    <w:rsid w:val="00192018"/>
    <w:rsid w:val="00192F12"/>
    <w:rsid w:val="00194E47"/>
    <w:rsid w:val="00195C5F"/>
    <w:rsid w:val="00196218"/>
    <w:rsid w:val="00196DD5"/>
    <w:rsid w:val="001A0040"/>
    <w:rsid w:val="001A02B6"/>
    <w:rsid w:val="001A05C2"/>
    <w:rsid w:val="001A0CB3"/>
    <w:rsid w:val="001A1C5E"/>
    <w:rsid w:val="001A1F96"/>
    <w:rsid w:val="001A224B"/>
    <w:rsid w:val="001A382C"/>
    <w:rsid w:val="001A5D7B"/>
    <w:rsid w:val="001B132A"/>
    <w:rsid w:val="001B1F7A"/>
    <w:rsid w:val="001B2CF3"/>
    <w:rsid w:val="001B4E2E"/>
    <w:rsid w:val="001B628E"/>
    <w:rsid w:val="001B6724"/>
    <w:rsid w:val="001B7C26"/>
    <w:rsid w:val="001C00B7"/>
    <w:rsid w:val="001C154F"/>
    <w:rsid w:val="001C21B7"/>
    <w:rsid w:val="001C4FFA"/>
    <w:rsid w:val="001C57B8"/>
    <w:rsid w:val="001C6BA6"/>
    <w:rsid w:val="001C7C1C"/>
    <w:rsid w:val="001D04E0"/>
    <w:rsid w:val="001D1A3E"/>
    <w:rsid w:val="001D3750"/>
    <w:rsid w:val="001D437E"/>
    <w:rsid w:val="001D6900"/>
    <w:rsid w:val="001D7949"/>
    <w:rsid w:val="001E012F"/>
    <w:rsid w:val="001E0196"/>
    <w:rsid w:val="001E049D"/>
    <w:rsid w:val="001E36EA"/>
    <w:rsid w:val="001E389E"/>
    <w:rsid w:val="001E3AD3"/>
    <w:rsid w:val="001E5D29"/>
    <w:rsid w:val="001E6E60"/>
    <w:rsid w:val="001F52D2"/>
    <w:rsid w:val="001F53F8"/>
    <w:rsid w:val="00201618"/>
    <w:rsid w:val="00201AF5"/>
    <w:rsid w:val="00202073"/>
    <w:rsid w:val="0020350D"/>
    <w:rsid w:val="002051D6"/>
    <w:rsid w:val="002066B5"/>
    <w:rsid w:val="0020687B"/>
    <w:rsid w:val="002068A0"/>
    <w:rsid w:val="00206AF3"/>
    <w:rsid w:val="00210774"/>
    <w:rsid w:val="00212F06"/>
    <w:rsid w:val="00216FAD"/>
    <w:rsid w:val="00217F83"/>
    <w:rsid w:val="002204C4"/>
    <w:rsid w:val="002227C7"/>
    <w:rsid w:val="00222F42"/>
    <w:rsid w:val="00223129"/>
    <w:rsid w:val="00223EE4"/>
    <w:rsid w:val="0022558E"/>
    <w:rsid w:val="00225BAE"/>
    <w:rsid w:val="00226608"/>
    <w:rsid w:val="0022734C"/>
    <w:rsid w:val="00227DC0"/>
    <w:rsid w:val="002321BB"/>
    <w:rsid w:val="00232AC9"/>
    <w:rsid w:val="00233048"/>
    <w:rsid w:val="00233739"/>
    <w:rsid w:val="00233CA2"/>
    <w:rsid w:val="002343D8"/>
    <w:rsid w:val="00234602"/>
    <w:rsid w:val="002369AD"/>
    <w:rsid w:val="0024091E"/>
    <w:rsid w:val="00240C37"/>
    <w:rsid w:val="002425D3"/>
    <w:rsid w:val="0024274B"/>
    <w:rsid w:val="00242797"/>
    <w:rsid w:val="0024438F"/>
    <w:rsid w:val="0024452A"/>
    <w:rsid w:val="0024567A"/>
    <w:rsid w:val="00247F3C"/>
    <w:rsid w:val="002502B1"/>
    <w:rsid w:val="00251D6E"/>
    <w:rsid w:val="00253D79"/>
    <w:rsid w:val="00254D6A"/>
    <w:rsid w:val="00255F87"/>
    <w:rsid w:val="00256FE3"/>
    <w:rsid w:val="00257396"/>
    <w:rsid w:val="0026010C"/>
    <w:rsid w:val="00260DBF"/>
    <w:rsid w:val="00261EE9"/>
    <w:rsid w:val="002643E6"/>
    <w:rsid w:val="00264A8B"/>
    <w:rsid w:val="002653E3"/>
    <w:rsid w:val="0026593F"/>
    <w:rsid w:val="002659B5"/>
    <w:rsid w:val="00266727"/>
    <w:rsid w:val="002672FF"/>
    <w:rsid w:val="00267673"/>
    <w:rsid w:val="00267E4F"/>
    <w:rsid w:val="00267EED"/>
    <w:rsid w:val="002704E9"/>
    <w:rsid w:val="00271EE3"/>
    <w:rsid w:val="002723B1"/>
    <w:rsid w:val="00272B59"/>
    <w:rsid w:val="0027477A"/>
    <w:rsid w:val="002759FB"/>
    <w:rsid w:val="00275F21"/>
    <w:rsid w:val="002774C5"/>
    <w:rsid w:val="00277C6D"/>
    <w:rsid w:val="00277F9B"/>
    <w:rsid w:val="00280829"/>
    <w:rsid w:val="00282C9C"/>
    <w:rsid w:val="00283209"/>
    <w:rsid w:val="002845D3"/>
    <w:rsid w:val="00284AE0"/>
    <w:rsid w:val="00286400"/>
    <w:rsid w:val="0029052C"/>
    <w:rsid w:val="002909C0"/>
    <w:rsid w:val="00291065"/>
    <w:rsid w:val="00291099"/>
    <w:rsid w:val="002936ED"/>
    <w:rsid w:val="00293BD8"/>
    <w:rsid w:val="00295B62"/>
    <w:rsid w:val="00296507"/>
    <w:rsid w:val="002979E9"/>
    <w:rsid w:val="00297F2B"/>
    <w:rsid w:val="002A06A6"/>
    <w:rsid w:val="002A14D6"/>
    <w:rsid w:val="002A1593"/>
    <w:rsid w:val="002A25FE"/>
    <w:rsid w:val="002A4B7D"/>
    <w:rsid w:val="002A610F"/>
    <w:rsid w:val="002A6279"/>
    <w:rsid w:val="002A63B7"/>
    <w:rsid w:val="002A64F8"/>
    <w:rsid w:val="002A6F9E"/>
    <w:rsid w:val="002B2175"/>
    <w:rsid w:val="002B3C13"/>
    <w:rsid w:val="002B5B87"/>
    <w:rsid w:val="002B6233"/>
    <w:rsid w:val="002B7CDB"/>
    <w:rsid w:val="002C0A02"/>
    <w:rsid w:val="002C0FD7"/>
    <w:rsid w:val="002C169F"/>
    <w:rsid w:val="002C191E"/>
    <w:rsid w:val="002C2A29"/>
    <w:rsid w:val="002C4D29"/>
    <w:rsid w:val="002C726E"/>
    <w:rsid w:val="002C7567"/>
    <w:rsid w:val="002C7D42"/>
    <w:rsid w:val="002C7D7B"/>
    <w:rsid w:val="002D0705"/>
    <w:rsid w:val="002D0E15"/>
    <w:rsid w:val="002D1336"/>
    <w:rsid w:val="002D4627"/>
    <w:rsid w:val="002D51C8"/>
    <w:rsid w:val="002D72DB"/>
    <w:rsid w:val="002D78A6"/>
    <w:rsid w:val="002E0286"/>
    <w:rsid w:val="002E059E"/>
    <w:rsid w:val="002E0D75"/>
    <w:rsid w:val="002E1482"/>
    <w:rsid w:val="002E15AC"/>
    <w:rsid w:val="002E2519"/>
    <w:rsid w:val="002E3102"/>
    <w:rsid w:val="002E3104"/>
    <w:rsid w:val="002E3FB7"/>
    <w:rsid w:val="002E489A"/>
    <w:rsid w:val="002E4C9B"/>
    <w:rsid w:val="002E65B0"/>
    <w:rsid w:val="002F0894"/>
    <w:rsid w:val="002F228B"/>
    <w:rsid w:val="002F2E46"/>
    <w:rsid w:val="002F4CC7"/>
    <w:rsid w:val="002F6C15"/>
    <w:rsid w:val="002F6E14"/>
    <w:rsid w:val="002F703C"/>
    <w:rsid w:val="002F705C"/>
    <w:rsid w:val="002F794C"/>
    <w:rsid w:val="002F79CB"/>
    <w:rsid w:val="00300DEC"/>
    <w:rsid w:val="0030110F"/>
    <w:rsid w:val="00301750"/>
    <w:rsid w:val="00301F52"/>
    <w:rsid w:val="00303FB4"/>
    <w:rsid w:val="00306B81"/>
    <w:rsid w:val="0031082A"/>
    <w:rsid w:val="00310D06"/>
    <w:rsid w:val="00311B2F"/>
    <w:rsid w:val="00312D53"/>
    <w:rsid w:val="00312EA1"/>
    <w:rsid w:val="00313C30"/>
    <w:rsid w:val="00314050"/>
    <w:rsid w:val="00315979"/>
    <w:rsid w:val="00315B68"/>
    <w:rsid w:val="003161F5"/>
    <w:rsid w:val="00317AA8"/>
    <w:rsid w:val="00317DF9"/>
    <w:rsid w:val="00320AB8"/>
    <w:rsid w:val="003217C7"/>
    <w:rsid w:val="00323EA1"/>
    <w:rsid w:val="00324EB9"/>
    <w:rsid w:val="0032608B"/>
    <w:rsid w:val="0032660B"/>
    <w:rsid w:val="00327F3D"/>
    <w:rsid w:val="0033026D"/>
    <w:rsid w:val="00331129"/>
    <w:rsid w:val="00331AFE"/>
    <w:rsid w:val="003332F0"/>
    <w:rsid w:val="003332FD"/>
    <w:rsid w:val="00333B3D"/>
    <w:rsid w:val="003349A5"/>
    <w:rsid w:val="00335827"/>
    <w:rsid w:val="00335BFB"/>
    <w:rsid w:val="0033618E"/>
    <w:rsid w:val="00336AB2"/>
    <w:rsid w:val="0033735F"/>
    <w:rsid w:val="00340875"/>
    <w:rsid w:val="0034286B"/>
    <w:rsid w:val="00345251"/>
    <w:rsid w:val="003458E0"/>
    <w:rsid w:val="00347BD6"/>
    <w:rsid w:val="00347C63"/>
    <w:rsid w:val="003508BC"/>
    <w:rsid w:val="00350B2D"/>
    <w:rsid w:val="00351667"/>
    <w:rsid w:val="00351FF1"/>
    <w:rsid w:val="00352B2B"/>
    <w:rsid w:val="003549A2"/>
    <w:rsid w:val="00356600"/>
    <w:rsid w:val="00356803"/>
    <w:rsid w:val="003571E1"/>
    <w:rsid w:val="00361072"/>
    <w:rsid w:val="00361372"/>
    <w:rsid w:val="00361446"/>
    <w:rsid w:val="00361A47"/>
    <w:rsid w:val="003626DA"/>
    <w:rsid w:val="00362FF0"/>
    <w:rsid w:val="003631A4"/>
    <w:rsid w:val="003636B3"/>
    <w:rsid w:val="00364DF1"/>
    <w:rsid w:val="0036500A"/>
    <w:rsid w:val="00365528"/>
    <w:rsid w:val="0037077A"/>
    <w:rsid w:val="00372906"/>
    <w:rsid w:val="00372DAB"/>
    <w:rsid w:val="00373228"/>
    <w:rsid w:val="003747B3"/>
    <w:rsid w:val="00375698"/>
    <w:rsid w:val="00375913"/>
    <w:rsid w:val="00376CB6"/>
    <w:rsid w:val="00376E43"/>
    <w:rsid w:val="0038455E"/>
    <w:rsid w:val="00384DA1"/>
    <w:rsid w:val="003858E0"/>
    <w:rsid w:val="0038685D"/>
    <w:rsid w:val="003868FE"/>
    <w:rsid w:val="00386AF5"/>
    <w:rsid w:val="0039018F"/>
    <w:rsid w:val="003905F0"/>
    <w:rsid w:val="00390D9F"/>
    <w:rsid w:val="00390E65"/>
    <w:rsid w:val="00391337"/>
    <w:rsid w:val="0039282A"/>
    <w:rsid w:val="003928DF"/>
    <w:rsid w:val="00393789"/>
    <w:rsid w:val="00393BCE"/>
    <w:rsid w:val="00394017"/>
    <w:rsid w:val="00395B2B"/>
    <w:rsid w:val="00397544"/>
    <w:rsid w:val="003977B5"/>
    <w:rsid w:val="00397F19"/>
    <w:rsid w:val="003A09ED"/>
    <w:rsid w:val="003A0A03"/>
    <w:rsid w:val="003A1607"/>
    <w:rsid w:val="003A1C1F"/>
    <w:rsid w:val="003A4271"/>
    <w:rsid w:val="003A42D3"/>
    <w:rsid w:val="003A4521"/>
    <w:rsid w:val="003A47C3"/>
    <w:rsid w:val="003A6B2E"/>
    <w:rsid w:val="003A7DEE"/>
    <w:rsid w:val="003B26EC"/>
    <w:rsid w:val="003B2C91"/>
    <w:rsid w:val="003B338C"/>
    <w:rsid w:val="003B4236"/>
    <w:rsid w:val="003B591C"/>
    <w:rsid w:val="003B67BF"/>
    <w:rsid w:val="003C0F89"/>
    <w:rsid w:val="003C1555"/>
    <w:rsid w:val="003C2EE1"/>
    <w:rsid w:val="003C31C2"/>
    <w:rsid w:val="003C3E70"/>
    <w:rsid w:val="003C3F29"/>
    <w:rsid w:val="003C5F2E"/>
    <w:rsid w:val="003C602A"/>
    <w:rsid w:val="003D015F"/>
    <w:rsid w:val="003D073B"/>
    <w:rsid w:val="003D1A1B"/>
    <w:rsid w:val="003D271D"/>
    <w:rsid w:val="003D295D"/>
    <w:rsid w:val="003D39BB"/>
    <w:rsid w:val="003D3B1B"/>
    <w:rsid w:val="003D43A1"/>
    <w:rsid w:val="003D491C"/>
    <w:rsid w:val="003D5F16"/>
    <w:rsid w:val="003D5F7B"/>
    <w:rsid w:val="003D68EF"/>
    <w:rsid w:val="003D6B10"/>
    <w:rsid w:val="003D73A1"/>
    <w:rsid w:val="003D77B9"/>
    <w:rsid w:val="003D783D"/>
    <w:rsid w:val="003E02A0"/>
    <w:rsid w:val="003E049D"/>
    <w:rsid w:val="003E15DC"/>
    <w:rsid w:val="003E1B06"/>
    <w:rsid w:val="003E1F56"/>
    <w:rsid w:val="003E23C4"/>
    <w:rsid w:val="003E4515"/>
    <w:rsid w:val="003E7D92"/>
    <w:rsid w:val="003F16E3"/>
    <w:rsid w:val="003F3BAA"/>
    <w:rsid w:val="003F7D91"/>
    <w:rsid w:val="00400726"/>
    <w:rsid w:val="00400DD4"/>
    <w:rsid w:val="00400F0E"/>
    <w:rsid w:val="0040249C"/>
    <w:rsid w:val="00403BF3"/>
    <w:rsid w:val="00404A73"/>
    <w:rsid w:val="00405445"/>
    <w:rsid w:val="0040689F"/>
    <w:rsid w:val="004068FD"/>
    <w:rsid w:val="00407DBC"/>
    <w:rsid w:val="00410C56"/>
    <w:rsid w:val="00410DD3"/>
    <w:rsid w:val="004111A0"/>
    <w:rsid w:val="00411831"/>
    <w:rsid w:val="00413F4F"/>
    <w:rsid w:val="00414937"/>
    <w:rsid w:val="00414EC5"/>
    <w:rsid w:val="00416989"/>
    <w:rsid w:val="00416AF4"/>
    <w:rsid w:val="004176A6"/>
    <w:rsid w:val="004219E6"/>
    <w:rsid w:val="00422837"/>
    <w:rsid w:val="0042302A"/>
    <w:rsid w:val="00423D9C"/>
    <w:rsid w:val="00424557"/>
    <w:rsid w:val="00425DAC"/>
    <w:rsid w:val="00427CC5"/>
    <w:rsid w:val="00430622"/>
    <w:rsid w:val="004307A3"/>
    <w:rsid w:val="004327AA"/>
    <w:rsid w:val="00432F15"/>
    <w:rsid w:val="00433237"/>
    <w:rsid w:val="0043638D"/>
    <w:rsid w:val="004368F8"/>
    <w:rsid w:val="00436D50"/>
    <w:rsid w:val="004373B5"/>
    <w:rsid w:val="00443026"/>
    <w:rsid w:val="00444246"/>
    <w:rsid w:val="00444980"/>
    <w:rsid w:val="00444E63"/>
    <w:rsid w:val="004454AE"/>
    <w:rsid w:val="00445F61"/>
    <w:rsid w:val="004471F4"/>
    <w:rsid w:val="0045010A"/>
    <w:rsid w:val="0045019A"/>
    <w:rsid w:val="0045151C"/>
    <w:rsid w:val="0045184D"/>
    <w:rsid w:val="00451FB9"/>
    <w:rsid w:val="00452A32"/>
    <w:rsid w:val="00455E3B"/>
    <w:rsid w:val="00456570"/>
    <w:rsid w:val="00456D8A"/>
    <w:rsid w:val="00457B6B"/>
    <w:rsid w:val="00461DDD"/>
    <w:rsid w:val="00462C5E"/>
    <w:rsid w:val="00463CDD"/>
    <w:rsid w:val="00463F63"/>
    <w:rsid w:val="004656EB"/>
    <w:rsid w:val="00465D18"/>
    <w:rsid w:val="0046709C"/>
    <w:rsid w:val="00467BBB"/>
    <w:rsid w:val="0047113E"/>
    <w:rsid w:val="00473409"/>
    <w:rsid w:val="00476007"/>
    <w:rsid w:val="00477243"/>
    <w:rsid w:val="004773E4"/>
    <w:rsid w:val="004800F5"/>
    <w:rsid w:val="004807AF"/>
    <w:rsid w:val="00480822"/>
    <w:rsid w:val="00480BEB"/>
    <w:rsid w:val="00481015"/>
    <w:rsid w:val="00481378"/>
    <w:rsid w:val="004830F2"/>
    <w:rsid w:val="00484F5D"/>
    <w:rsid w:val="004850AB"/>
    <w:rsid w:val="004856CE"/>
    <w:rsid w:val="0048649B"/>
    <w:rsid w:val="004867CE"/>
    <w:rsid w:val="00487090"/>
    <w:rsid w:val="0048791D"/>
    <w:rsid w:val="00492AA0"/>
    <w:rsid w:val="00492C45"/>
    <w:rsid w:val="0049784F"/>
    <w:rsid w:val="00497C4F"/>
    <w:rsid w:val="004A0551"/>
    <w:rsid w:val="004A072B"/>
    <w:rsid w:val="004A08E3"/>
    <w:rsid w:val="004A101F"/>
    <w:rsid w:val="004A1711"/>
    <w:rsid w:val="004A3394"/>
    <w:rsid w:val="004A3E41"/>
    <w:rsid w:val="004A4164"/>
    <w:rsid w:val="004A54ED"/>
    <w:rsid w:val="004A5C0F"/>
    <w:rsid w:val="004A5F44"/>
    <w:rsid w:val="004A6671"/>
    <w:rsid w:val="004A7EE6"/>
    <w:rsid w:val="004B1C85"/>
    <w:rsid w:val="004B3C89"/>
    <w:rsid w:val="004B4138"/>
    <w:rsid w:val="004B447E"/>
    <w:rsid w:val="004B4612"/>
    <w:rsid w:val="004B48D1"/>
    <w:rsid w:val="004B49B0"/>
    <w:rsid w:val="004B61E8"/>
    <w:rsid w:val="004C20BF"/>
    <w:rsid w:val="004C2531"/>
    <w:rsid w:val="004C3508"/>
    <w:rsid w:val="004C3686"/>
    <w:rsid w:val="004C4925"/>
    <w:rsid w:val="004C4F48"/>
    <w:rsid w:val="004C5370"/>
    <w:rsid w:val="004C55FD"/>
    <w:rsid w:val="004C579E"/>
    <w:rsid w:val="004C695A"/>
    <w:rsid w:val="004C7AD7"/>
    <w:rsid w:val="004C7BD9"/>
    <w:rsid w:val="004D0404"/>
    <w:rsid w:val="004D1B76"/>
    <w:rsid w:val="004D286C"/>
    <w:rsid w:val="004D2C56"/>
    <w:rsid w:val="004D2FE1"/>
    <w:rsid w:val="004D33B8"/>
    <w:rsid w:val="004D3B2F"/>
    <w:rsid w:val="004D449D"/>
    <w:rsid w:val="004E1FDC"/>
    <w:rsid w:val="004E46CA"/>
    <w:rsid w:val="004E68B8"/>
    <w:rsid w:val="004E6DAD"/>
    <w:rsid w:val="004F2EA1"/>
    <w:rsid w:val="004F3256"/>
    <w:rsid w:val="004F3FCB"/>
    <w:rsid w:val="004F44ED"/>
    <w:rsid w:val="004F4D4B"/>
    <w:rsid w:val="004F532C"/>
    <w:rsid w:val="004F57FC"/>
    <w:rsid w:val="004F5A1B"/>
    <w:rsid w:val="004F684B"/>
    <w:rsid w:val="004F6ABB"/>
    <w:rsid w:val="004F6EFA"/>
    <w:rsid w:val="004F7729"/>
    <w:rsid w:val="00501230"/>
    <w:rsid w:val="0050129A"/>
    <w:rsid w:val="005024F7"/>
    <w:rsid w:val="00505485"/>
    <w:rsid w:val="00507594"/>
    <w:rsid w:val="00510611"/>
    <w:rsid w:val="00510AB7"/>
    <w:rsid w:val="00510F48"/>
    <w:rsid w:val="00511346"/>
    <w:rsid w:val="00511F73"/>
    <w:rsid w:val="005121DE"/>
    <w:rsid w:val="00512637"/>
    <w:rsid w:val="005127DD"/>
    <w:rsid w:val="00512937"/>
    <w:rsid w:val="00513DC7"/>
    <w:rsid w:val="00514B01"/>
    <w:rsid w:val="00514B0C"/>
    <w:rsid w:val="00516304"/>
    <w:rsid w:val="005178BB"/>
    <w:rsid w:val="00521421"/>
    <w:rsid w:val="005230DB"/>
    <w:rsid w:val="00523C15"/>
    <w:rsid w:val="00523CBB"/>
    <w:rsid w:val="00524704"/>
    <w:rsid w:val="005254C0"/>
    <w:rsid w:val="005267F7"/>
    <w:rsid w:val="005271D8"/>
    <w:rsid w:val="005275FA"/>
    <w:rsid w:val="00531313"/>
    <w:rsid w:val="00531917"/>
    <w:rsid w:val="005349E9"/>
    <w:rsid w:val="005356A3"/>
    <w:rsid w:val="00535BF1"/>
    <w:rsid w:val="00535E99"/>
    <w:rsid w:val="00537402"/>
    <w:rsid w:val="00537D21"/>
    <w:rsid w:val="00540502"/>
    <w:rsid w:val="00540E96"/>
    <w:rsid w:val="005414AC"/>
    <w:rsid w:val="00542A15"/>
    <w:rsid w:val="00544D84"/>
    <w:rsid w:val="00545A3A"/>
    <w:rsid w:val="00545A7C"/>
    <w:rsid w:val="00545BCA"/>
    <w:rsid w:val="00545FA9"/>
    <w:rsid w:val="00547780"/>
    <w:rsid w:val="00550FE7"/>
    <w:rsid w:val="0055117E"/>
    <w:rsid w:val="00553B68"/>
    <w:rsid w:val="005559C3"/>
    <w:rsid w:val="00555F7F"/>
    <w:rsid w:val="005568B3"/>
    <w:rsid w:val="005570F0"/>
    <w:rsid w:val="005570FB"/>
    <w:rsid w:val="00557541"/>
    <w:rsid w:val="00557C56"/>
    <w:rsid w:val="005617EA"/>
    <w:rsid w:val="005619F6"/>
    <w:rsid w:val="00563D77"/>
    <w:rsid w:val="00563F86"/>
    <w:rsid w:val="0056460F"/>
    <w:rsid w:val="00566BAC"/>
    <w:rsid w:val="005677B3"/>
    <w:rsid w:val="00570FFF"/>
    <w:rsid w:val="005711E3"/>
    <w:rsid w:val="005713E6"/>
    <w:rsid w:val="005717C0"/>
    <w:rsid w:val="005718A7"/>
    <w:rsid w:val="00572AA3"/>
    <w:rsid w:val="005742DF"/>
    <w:rsid w:val="00574A53"/>
    <w:rsid w:val="00575B9E"/>
    <w:rsid w:val="005778A8"/>
    <w:rsid w:val="00581094"/>
    <w:rsid w:val="00582741"/>
    <w:rsid w:val="0058532D"/>
    <w:rsid w:val="00585E21"/>
    <w:rsid w:val="00585EF9"/>
    <w:rsid w:val="005866FA"/>
    <w:rsid w:val="00586AA5"/>
    <w:rsid w:val="005876CB"/>
    <w:rsid w:val="0059062E"/>
    <w:rsid w:val="00591204"/>
    <w:rsid w:val="00595A00"/>
    <w:rsid w:val="005A0D18"/>
    <w:rsid w:val="005A245D"/>
    <w:rsid w:val="005A3798"/>
    <w:rsid w:val="005A4EFC"/>
    <w:rsid w:val="005A513C"/>
    <w:rsid w:val="005A6143"/>
    <w:rsid w:val="005A7175"/>
    <w:rsid w:val="005A7D6A"/>
    <w:rsid w:val="005A7FAA"/>
    <w:rsid w:val="005B0187"/>
    <w:rsid w:val="005B1057"/>
    <w:rsid w:val="005B11BD"/>
    <w:rsid w:val="005B15D7"/>
    <w:rsid w:val="005B25E5"/>
    <w:rsid w:val="005B25F6"/>
    <w:rsid w:val="005B32C3"/>
    <w:rsid w:val="005B3A9F"/>
    <w:rsid w:val="005B3FB4"/>
    <w:rsid w:val="005B3FBB"/>
    <w:rsid w:val="005B4387"/>
    <w:rsid w:val="005B4576"/>
    <w:rsid w:val="005B6C20"/>
    <w:rsid w:val="005C29FF"/>
    <w:rsid w:val="005C3496"/>
    <w:rsid w:val="005C3D91"/>
    <w:rsid w:val="005C6168"/>
    <w:rsid w:val="005C685E"/>
    <w:rsid w:val="005D1FCA"/>
    <w:rsid w:val="005D2683"/>
    <w:rsid w:val="005D567F"/>
    <w:rsid w:val="005D5982"/>
    <w:rsid w:val="005E0767"/>
    <w:rsid w:val="005E0976"/>
    <w:rsid w:val="005E14EE"/>
    <w:rsid w:val="005E1860"/>
    <w:rsid w:val="005E3AD4"/>
    <w:rsid w:val="005E4EA8"/>
    <w:rsid w:val="005E59AC"/>
    <w:rsid w:val="005E6CB1"/>
    <w:rsid w:val="005E75D7"/>
    <w:rsid w:val="005E78A2"/>
    <w:rsid w:val="005F0A67"/>
    <w:rsid w:val="005F0DCE"/>
    <w:rsid w:val="005F2BD2"/>
    <w:rsid w:val="005F2BFD"/>
    <w:rsid w:val="005F3306"/>
    <w:rsid w:val="005F34E9"/>
    <w:rsid w:val="005F4497"/>
    <w:rsid w:val="005F4828"/>
    <w:rsid w:val="005F54F2"/>
    <w:rsid w:val="005F7CEE"/>
    <w:rsid w:val="0060075C"/>
    <w:rsid w:val="00600ACF"/>
    <w:rsid w:val="00600B19"/>
    <w:rsid w:val="00602738"/>
    <w:rsid w:val="00602AE3"/>
    <w:rsid w:val="00602C56"/>
    <w:rsid w:val="00604C17"/>
    <w:rsid w:val="006057B5"/>
    <w:rsid w:val="00606EE9"/>
    <w:rsid w:val="00607D31"/>
    <w:rsid w:val="00610039"/>
    <w:rsid w:val="00610076"/>
    <w:rsid w:val="006100EC"/>
    <w:rsid w:val="00610936"/>
    <w:rsid w:val="0061269C"/>
    <w:rsid w:val="00612D8C"/>
    <w:rsid w:val="00617399"/>
    <w:rsid w:val="00621100"/>
    <w:rsid w:val="006224FE"/>
    <w:rsid w:val="00622F75"/>
    <w:rsid w:val="00623625"/>
    <w:rsid w:val="00623CD7"/>
    <w:rsid w:val="00623D96"/>
    <w:rsid w:val="006258F8"/>
    <w:rsid w:val="00626540"/>
    <w:rsid w:val="0063076F"/>
    <w:rsid w:val="00632154"/>
    <w:rsid w:val="006322EC"/>
    <w:rsid w:val="00632F03"/>
    <w:rsid w:val="006336E5"/>
    <w:rsid w:val="00633AB0"/>
    <w:rsid w:val="00634F6D"/>
    <w:rsid w:val="00635F1A"/>
    <w:rsid w:val="00636803"/>
    <w:rsid w:val="00636A35"/>
    <w:rsid w:val="006400B7"/>
    <w:rsid w:val="00643695"/>
    <w:rsid w:val="0064410B"/>
    <w:rsid w:val="00646FF0"/>
    <w:rsid w:val="0064757D"/>
    <w:rsid w:val="00647661"/>
    <w:rsid w:val="00650B41"/>
    <w:rsid w:val="006558D6"/>
    <w:rsid w:val="00656000"/>
    <w:rsid w:val="00656AA0"/>
    <w:rsid w:val="00657DFB"/>
    <w:rsid w:val="00657E78"/>
    <w:rsid w:val="0066036E"/>
    <w:rsid w:val="00661A30"/>
    <w:rsid w:val="00662899"/>
    <w:rsid w:val="0066289D"/>
    <w:rsid w:val="00662B37"/>
    <w:rsid w:val="00662BDB"/>
    <w:rsid w:val="0066330A"/>
    <w:rsid w:val="00664508"/>
    <w:rsid w:val="00664AE0"/>
    <w:rsid w:val="00665731"/>
    <w:rsid w:val="00666BB5"/>
    <w:rsid w:val="00666F50"/>
    <w:rsid w:val="00666FC1"/>
    <w:rsid w:val="00671DD6"/>
    <w:rsid w:val="00672111"/>
    <w:rsid w:val="00672869"/>
    <w:rsid w:val="00672DF8"/>
    <w:rsid w:val="00672F9B"/>
    <w:rsid w:val="00673996"/>
    <w:rsid w:val="00674192"/>
    <w:rsid w:val="00675AB8"/>
    <w:rsid w:val="00676201"/>
    <w:rsid w:val="006767C4"/>
    <w:rsid w:val="006779D9"/>
    <w:rsid w:val="00680B7B"/>
    <w:rsid w:val="0068220B"/>
    <w:rsid w:val="006832D7"/>
    <w:rsid w:val="0068353C"/>
    <w:rsid w:val="00684197"/>
    <w:rsid w:val="006849CE"/>
    <w:rsid w:val="00684FAD"/>
    <w:rsid w:val="00685A84"/>
    <w:rsid w:val="00691E21"/>
    <w:rsid w:val="00693BD4"/>
    <w:rsid w:val="00694EBD"/>
    <w:rsid w:val="006963CF"/>
    <w:rsid w:val="00696538"/>
    <w:rsid w:val="006966E2"/>
    <w:rsid w:val="00696D15"/>
    <w:rsid w:val="00697D02"/>
    <w:rsid w:val="006A07FE"/>
    <w:rsid w:val="006A095F"/>
    <w:rsid w:val="006A276B"/>
    <w:rsid w:val="006A3714"/>
    <w:rsid w:val="006A5063"/>
    <w:rsid w:val="006A5AA6"/>
    <w:rsid w:val="006A6278"/>
    <w:rsid w:val="006A7193"/>
    <w:rsid w:val="006B179F"/>
    <w:rsid w:val="006B1E53"/>
    <w:rsid w:val="006B2226"/>
    <w:rsid w:val="006B23FF"/>
    <w:rsid w:val="006B4DF5"/>
    <w:rsid w:val="006B5158"/>
    <w:rsid w:val="006B5AF1"/>
    <w:rsid w:val="006B6B7F"/>
    <w:rsid w:val="006B7130"/>
    <w:rsid w:val="006B788D"/>
    <w:rsid w:val="006C0826"/>
    <w:rsid w:val="006C0DCD"/>
    <w:rsid w:val="006C1E80"/>
    <w:rsid w:val="006C2C20"/>
    <w:rsid w:val="006C3175"/>
    <w:rsid w:val="006C3CAC"/>
    <w:rsid w:val="006C4870"/>
    <w:rsid w:val="006C5764"/>
    <w:rsid w:val="006C60C1"/>
    <w:rsid w:val="006C7BF7"/>
    <w:rsid w:val="006D0C32"/>
    <w:rsid w:val="006D2869"/>
    <w:rsid w:val="006D2E73"/>
    <w:rsid w:val="006D2EE1"/>
    <w:rsid w:val="006D466C"/>
    <w:rsid w:val="006D4E83"/>
    <w:rsid w:val="006D5CA7"/>
    <w:rsid w:val="006D5D5B"/>
    <w:rsid w:val="006D6002"/>
    <w:rsid w:val="006D6FF7"/>
    <w:rsid w:val="006D757F"/>
    <w:rsid w:val="006D76C9"/>
    <w:rsid w:val="006E01AD"/>
    <w:rsid w:val="006E136F"/>
    <w:rsid w:val="006E15FA"/>
    <w:rsid w:val="006E18FC"/>
    <w:rsid w:val="006E4BF7"/>
    <w:rsid w:val="006E642B"/>
    <w:rsid w:val="006F0749"/>
    <w:rsid w:val="006F09F2"/>
    <w:rsid w:val="006F17C7"/>
    <w:rsid w:val="006F2B12"/>
    <w:rsid w:val="006F2E69"/>
    <w:rsid w:val="006F344D"/>
    <w:rsid w:val="006F35A8"/>
    <w:rsid w:val="006F3908"/>
    <w:rsid w:val="006F3F86"/>
    <w:rsid w:val="006F512A"/>
    <w:rsid w:val="006F7728"/>
    <w:rsid w:val="00700FC0"/>
    <w:rsid w:val="007010EE"/>
    <w:rsid w:val="007022DC"/>
    <w:rsid w:val="007026FB"/>
    <w:rsid w:val="007044E1"/>
    <w:rsid w:val="007051AA"/>
    <w:rsid w:val="0070551F"/>
    <w:rsid w:val="00705B72"/>
    <w:rsid w:val="00707878"/>
    <w:rsid w:val="007103AA"/>
    <w:rsid w:val="007109DE"/>
    <w:rsid w:val="007147C2"/>
    <w:rsid w:val="0071503C"/>
    <w:rsid w:val="00715588"/>
    <w:rsid w:val="007168D1"/>
    <w:rsid w:val="00717D3A"/>
    <w:rsid w:val="00717D73"/>
    <w:rsid w:val="007209BA"/>
    <w:rsid w:val="00721093"/>
    <w:rsid w:val="0072181C"/>
    <w:rsid w:val="00722671"/>
    <w:rsid w:val="00722B53"/>
    <w:rsid w:val="00724887"/>
    <w:rsid w:val="007256F6"/>
    <w:rsid w:val="007258C5"/>
    <w:rsid w:val="00726048"/>
    <w:rsid w:val="00726FD5"/>
    <w:rsid w:val="00727014"/>
    <w:rsid w:val="00727892"/>
    <w:rsid w:val="007304D5"/>
    <w:rsid w:val="00730C02"/>
    <w:rsid w:val="00731313"/>
    <w:rsid w:val="00731335"/>
    <w:rsid w:val="007317BB"/>
    <w:rsid w:val="00733C47"/>
    <w:rsid w:val="00736218"/>
    <w:rsid w:val="007362C6"/>
    <w:rsid w:val="00736B34"/>
    <w:rsid w:val="00737257"/>
    <w:rsid w:val="007373E3"/>
    <w:rsid w:val="00740662"/>
    <w:rsid w:val="00741CF3"/>
    <w:rsid w:val="00742330"/>
    <w:rsid w:val="007424C0"/>
    <w:rsid w:val="007430E9"/>
    <w:rsid w:val="00743532"/>
    <w:rsid w:val="00745A58"/>
    <w:rsid w:val="007463B4"/>
    <w:rsid w:val="00746B88"/>
    <w:rsid w:val="007477E7"/>
    <w:rsid w:val="00747D03"/>
    <w:rsid w:val="007518CC"/>
    <w:rsid w:val="00752065"/>
    <w:rsid w:val="0075255F"/>
    <w:rsid w:val="0075285E"/>
    <w:rsid w:val="00752B03"/>
    <w:rsid w:val="00752F02"/>
    <w:rsid w:val="00754BC3"/>
    <w:rsid w:val="00754E48"/>
    <w:rsid w:val="00755E59"/>
    <w:rsid w:val="007563EC"/>
    <w:rsid w:val="00757F23"/>
    <w:rsid w:val="007608A3"/>
    <w:rsid w:val="00760D0C"/>
    <w:rsid w:val="00761413"/>
    <w:rsid w:val="00761CE3"/>
    <w:rsid w:val="00762403"/>
    <w:rsid w:val="007627EC"/>
    <w:rsid w:val="007629D1"/>
    <w:rsid w:val="00762F78"/>
    <w:rsid w:val="00763166"/>
    <w:rsid w:val="00763555"/>
    <w:rsid w:val="007648B5"/>
    <w:rsid w:val="00764F33"/>
    <w:rsid w:val="00765946"/>
    <w:rsid w:val="00766732"/>
    <w:rsid w:val="007667DE"/>
    <w:rsid w:val="00766820"/>
    <w:rsid w:val="00766A3C"/>
    <w:rsid w:val="00766A7C"/>
    <w:rsid w:val="00767980"/>
    <w:rsid w:val="00767EBB"/>
    <w:rsid w:val="00771022"/>
    <w:rsid w:val="007712C6"/>
    <w:rsid w:val="00771FC0"/>
    <w:rsid w:val="007728E5"/>
    <w:rsid w:val="00772D7F"/>
    <w:rsid w:val="00772D89"/>
    <w:rsid w:val="0077529C"/>
    <w:rsid w:val="00775710"/>
    <w:rsid w:val="00775829"/>
    <w:rsid w:val="00775F3E"/>
    <w:rsid w:val="00776FC8"/>
    <w:rsid w:val="00776FDD"/>
    <w:rsid w:val="00777306"/>
    <w:rsid w:val="0078059C"/>
    <w:rsid w:val="00782823"/>
    <w:rsid w:val="00782E31"/>
    <w:rsid w:val="0078382A"/>
    <w:rsid w:val="00783D49"/>
    <w:rsid w:val="007841D3"/>
    <w:rsid w:val="00784212"/>
    <w:rsid w:val="007852D5"/>
    <w:rsid w:val="00785ACF"/>
    <w:rsid w:val="00786F03"/>
    <w:rsid w:val="00787100"/>
    <w:rsid w:val="00787CD0"/>
    <w:rsid w:val="00790343"/>
    <w:rsid w:val="0079151F"/>
    <w:rsid w:val="00791BB7"/>
    <w:rsid w:val="00794EB2"/>
    <w:rsid w:val="007951AC"/>
    <w:rsid w:val="007952DA"/>
    <w:rsid w:val="00795A51"/>
    <w:rsid w:val="00795B5E"/>
    <w:rsid w:val="007968CD"/>
    <w:rsid w:val="00797F19"/>
    <w:rsid w:val="007A3692"/>
    <w:rsid w:val="007A373E"/>
    <w:rsid w:val="007A4A53"/>
    <w:rsid w:val="007A5C31"/>
    <w:rsid w:val="007A6D02"/>
    <w:rsid w:val="007A71FB"/>
    <w:rsid w:val="007A7A1A"/>
    <w:rsid w:val="007B17AD"/>
    <w:rsid w:val="007B2D43"/>
    <w:rsid w:val="007B45A9"/>
    <w:rsid w:val="007B5CA5"/>
    <w:rsid w:val="007B658E"/>
    <w:rsid w:val="007C096C"/>
    <w:rsid w:val="007C099E"/>
    <w:rsid w:val="007C12EC"/>
    <w:rsid w:val="007C3E72"/>
    <w:rsid w:val="007C4A01"/>
    <w:rsid w:val="007C4F82"/>
    <w:rsid w:val="007C6CC1"/>
    <w:rsid w:val="007C6D82"/>
    <w:rsid w:val="007C6DEB"/>
    <w:rsid w:val="007C6F76"/>
    <w:rsid w:val="007C7F6D"/>
    <w:rsid w:val="007D0DDF"/>
    <w:rsid w:val="007D2AF9"/>
    <w:rsid w:val="007D2FF5"/>
    <w:rsid w:val="007D3C97"/>
    <w:rsid w:val="007D42A1"/>
    <w:rsid w:val="007D4665"/>
    <w:rsid w:val="007D50BA"/>
    <w:rsid w:val="007D5165"/>
    <w:rsid w:val="007D53C8"/>
    <w:rsid w:val="007D616C"/>
    <w:rsid w:val="007D6968"/>
    <w:rsid w:val="007D6B68"/>
    <w:rsid w:val="007D7ACF"/>
    <w:rsid w:val="007E2E12"/>
    <w:rsid w:val="007E327E"/>
    <w:rsid w:val="007E3CCB"/>
    <w:rsid w:val="007E535C"/>
    <w:rsid w:val="007E75C5"/>
    <w:rsid w:val="007E7CDC"/>
    <w:rsid w:val="007F0923"/>
    <w:rsid w:val="007F2EB6"/>
    <w:rsid w:val="007F3A73"/>
    <w:rsid w:val="007F4AB8"/>
    <w:rsid w:val="007F4C27"/>
    <w:rsid w:val="007F4DEA"/>
    <w:rsid w:val="007F7A7C"/>
    <w:rsid w:val="008006B8"/>
    <w:rsid w:val="008008E2"/>
    <w:rsid w:val="00801550"/>
    <w:rsid w:val="008018E2"/>
    <w:rsid w:val="008018E8"/>
    <w:rsid w:val="00801C03"/>
    <w:rsid w:val="00801D3F"/>
    <w:rsid w:val="00801EEB"/>
    <w:rsid w:val="008024BD"/>
    <w:rsid w:val="008031D8"/>
    <w:rsid w:val="00804EBE"/>
    <w:rsid w:val="00805ACC"/>
    <w:rsid w:val="00805E9E"/>
    <w:rsid w:val="00806E79"/>
    <w:rsid w:val="008070A4"/>
    <w:rsid w:val="00807632"/>
    <w:rsid w:val="00810423"/>
    <w:rsid w:val="0081216C"/>
    <w:rsid w:val="0081225F"/>
    <w:rsid w:val="00812D22"/>
    <w:rsid w:val="00813660"/>
    <w:rsid w:val="00813C40"/>
    <w:rsid w:val="00814773"/>
    <w:rsid w:val="00815DBF"/>
    <w:rsid w:val="00816655"/>
    <w:rsid w:val="00816A1C"/>
    <w:rsid w:val="00816C62"/>
    <w:rsid w:val="00817EE2"/>
    <w:rsid w:val="00820775"/>
    <w:rsid w:val="00821759"/>
    <w:rsid w:val="00822068"/>
    <w:rsid w:val="0082305F"/>
    <w:rsid w:val="00823063"/>
    <w:rsid w:val="0082440D"/>
    <w:rsid w:val="0082451B"/>
    <w:rsid w:val="00824E7F"/>
    <w:rsid w:val="00825565"/>
    <w:rsid w:val="0082560A"/>
    <w:rsid w:val="00827B94"/>
    <w:rsid w:val="00830CD9"/>
    <w:rsid w:val="00831B74"/>
    <w:rsid w:val="00831E3A"/>
    <w:rsid w:val="00832164"/>
    <w:rsid w:val="00832B46"/>
    <w:rsid w:val="0083358B"/>
    <w:rsid w:val="00833647"/>
    <w:rsid w:val="00834697"/>
    <w:rsid w:val="00840AD3"/>
    <w:rsid w:val="00842103"/>
    <w:rsid w:val="0084223C"/>
    <w:rsid w:val="008430CD"/>
    <w:rsid w:val="00843F36"/>
    <w:rsid w:val="00844446"/>
    <w:rsid w:val="00844706"/>
    <w:rsid w:val="00844B70"/>
    <w:rsid w:val="008456B8"/>
    <w:rsid w:val="0084573D"/>
    <w:rsid w:val="00845816"/>
    <w:rsid w:val="00845AD8"/>
    <w:rsid w:val="00846293"/>
    <w:rsid w:val="0084724D"/>
    <w:rsid w:val="00851F4C"/>
    <w:rsid w:val="008532AA"/>
    <w:rsid w:val="00854F5F"/>
    <w:rsid w:val="00854F91"/>
    <w:rsid w:val="00860246"/>
    <w:rsid w:val="00861CA2"/>
    <w:rsid w:val="00862FD2"/>
    <w:rsid w:val="00864BE4"/>
    <w:rsid w:val="00866575"/>
    <w:rsid w:val="0086764B"/>
    <w:rsid w:val="008676E6"/>
    <w:rsid w:val="0087013B"/>
    <w:rsid w:val="008702A7"/>
    <w:rsid w:val="008704C7"/>
    <w:rsid w:val="00872C0F"/>
    <w:rsid w:val="00873574"/>
    <w:rsid w:val="00873D29"/>
    <w:rsid w:val="008741A4"/>
    <w:rsid w:val="008741ED"/>
    <w:rsid w:val="00874D55"/>
    <w:rsid w:val="00874EF0"/>
    <w:rsid w:val="008751B4"/>
    <w:rsid w:val="008759E8"/>
    <w:rsid w:val="00880545"/>
    <w:rsid w:val="00883048"/>
    <w:rsid w:val="00883229"/>
    <w:rsid w:val="00886771"/>
    <w:rsid w:val="0089135F"/>
    <w:rsid w:val="0089175A"/>
    <w:rsid w:val="00893D7E"/>
    <w:rsid w:val="00893F08"/>
    <w:rsid w:val="00895C1C"/>
    <w:rsid w:val="008963FC"/>
    <w:rsid w:val="00896466"/>
    <w:rsid w:val="00896CF1"/>
    <w:rsid w:val="00897250"/>
    <w:rsid w:val="00897EE9"/>
    <w:rsid w:val="008A1AB3"/>
    <w:rsid w:val="008A384C"/>
    <w:rsid w:val="008A5C59"/>
    <w:rsid w:val="008A6255"/>
    <w:rsid w:val="008A6737"/>
    <w:rsid w:val="008A7776"/>
    <w:rsid w:val="008B05C5"/>
    <w:rsid w:val="008B17B6"/>
    <w:rsid w:val="008B18C6"/>
    <w:rsid w:val="008B2138"/>
    <w:rsid w:val="008B2395"/>
    <w:rsid w:val="008B33CD"/>
    <w:rsid w:val="008B52C7"/>
    <w:rsid w:val="008B5B94"/>
    <w:rsid w:val="008B6EB7"/>
    <w:rsid w:val="008C0BCA"/>
    <w:rsid w:val="008C0C27"/>
    <w:rsid w:val="008C1224"/>
    <w:rsid w:val="008C184B"/>
    <w:rsid w:val="008C36EC"/>
    <w:rsid w:val="008C56D7"/>
    <w:rsid w:val="008C6DCE"/>
    <w:rsid w:val="008C7255"/>
    <w:rsid w:val="008D042B"/>
    <w:rsid w:val="008D09C3"/>
    <w:rsid w:val="008D0ABB"/>
    <w:rsid w:val="008D0AF7"/>
    <w:rsid w:val="008D0F0F"/>
    <w:rsid w:val="008D1151"/>
    <w:rsid w:val="008D146F"/>
    <w:rsid w:val="008D1F19"/>
    <w:rsid w:val="008D25DE"/>
    <w:rsid w:val="008D3E4F"/>
    <w:rsid w:val="008D5ACF"/>
    <w:rsid w:val="008D7A14"/>
    <w:rsid w:val="008E0468"/>
    <w:rsid w:val="008E4B5D"/>
    <w:rsid w:val="008E5B7D"/>
    <w:rsid w:val="008E662A"/>
    <w:rsid w:val="008E7A70"/>
    <w:rsid w:val="008E7F70"/>
    <w:rsid w:val="008F0ED6"/>
    <w:rsid w:val="008F1AA2"/>
    <w:rsid w:val="008F2AFB"/>
    <w:rsid w:val="008F35C0"/>
    <w:rsid w:val="008F3DD7"/>
    <w:rsid w:val="008F7091"/>
    <w:rsid w:val="008F71C0"/>
    <w:rsid w:val="008F7A7E"/>
    <w:rsid w:val="00900392"/>
    <w:rsid w:val="009017B5"/>
    <w:rsid w:val="00901DA0"/>
    <w:rsid w:val="009021EC"/>
    <w:rsid w:val="0090371B"/>
    <w:rsid w:val="009044FA"/>
    <w:rsid w:val="00905FB3"/>
    <w:rsid w:val="00906F1A"/>
    <w:rsid w:val="00907268"/>
    <w:rsid w:val="0090768E"/>
    <w:rsid w:val="00907FAE"/>
    <w:rsid w:val="009108D7"/>
    <w:rsid w:val="009112DC"/>
    <w:rsid w:val="009113FB"/>
    <w:rsid w:val="009119B6"/>
    <w:rsid w:val="00913D83"/>
    <w:rsid w:val="0091485E"/>
    <w:rsid w:val="0091499B"/>
    <w:rsid w:val="009152E1"/>
    <w:rsid w:val="00915C19"/>
    <w:rsid w:val="009161A7"/>
    <w:rsid w:val="00916C99"/>
    <w:rsid w:val="009201A1"/>
    <w:rsid w:val="009208F5"/>
    <w:rsid w:val="00921C1D"/>
    <w:rsid w:val="00921CB4"/>
    <w:rsid w:val="00922180"/>
    <w:rsid w:val="009238D9"/>
    <w:rsid w:val="0092444E"/>
    <w:rsid w:val="0092603D"/>
    <w:rsid w:val="00926B40"/>
    <w:rsid w:val="00927224"/>
    <w:rsid w:val="00930262"/>
    <w:rsid w:val="009306F7"/>
    <w:rsid w:val="009312F4"/>
    <w:rsid w:val="00932E6A"/>
    <w:rsid w:val="00933727"/>
    <w:rsid w:val="009339B4"/>
    <w:rsid w:val="00933C3E"/>
    <w:rsid w:val="009373E7"/>
    <w:rsid w:val="00940350"/>
    <w:rsid w:val="00940AFF"/>
    <w:rsid w:val="009410D3"/>
    <w:rsid w:val="00941768"/>
    <w:rsid w:val="009421C8"/>
    <w:rsid w:val="009428E1"/>
    <w:rsid w:val="00942BBF"/>
    <w:rsid w:val="00943095"/>
    <w:rsid w:val="009444A1"/>
    <w:rsid w:val="0094520E"/>
    <w:rsid w:val="00946E6C"/>
    <w:rsid w:val="00947624"/>
    <w:rsid w:val="00951E7B"/>
    <w:rsid w:val="009526E2"/>
    <w:rsid w:val="00954922"/>
    <w:rsid w:val="0095512A"/>
    <w:rsid w:val="00956E68"/>
    <w:rsid w:val="00960C57"/>
    <w:rsid w:val="00960E73"/>
    <w:rsid w:val="00961941"/>
    <w:rsid w:val="00962E07"/>
    <w:rsid w:val="00965674"/>
    <w:rsid w:val="00966D10"/>
    <w:rsid w:val="00967447"/>
    <w:rsid w:val="009675EF"/>
    <w:rsid w:val="00967FDC"/>
    <w:rsid w:val="00970F45"/>
    <w:rsid w:val="0097196F"/>
    <w:rsid w:val="00972C79"/>
    <w:rsid w:val="0097358B"/>
    <w:rsid w:val="009736F8"/>
    <w:rsid w:val="009748A2"/>
    <w:rsid w:val="00975C51"/>
    <w:rsid w:val="00976450"/>
    <w:rsid w:val="00976733"/>
    <w:rsid w:val="00976912"/>
    <w:rsid w:val="00977634"/>
    <w:rsid w:val="00977D50"/>
    <w:rsid w:val="00977DD3"/>
    <w:rsid w:val="00980CB1"/>
    <w:rsid w:val="009845D3"/>
    <w:rsid w:val="0098463E"/>
    <w:rsid w:val="009848AF"/>
    <w:rsid w:val="00986025"/>
    <w:rsid w:val="0098659D"/>
    <w:rsid w:val="00987900"/>
    <w:rsid w:val="009903AE"/>
    <w:rsid w:val="009918E1"/>
    <w:rsid w:val="00992057"/>
    <w:rsid w:val="00992482"/>
    <w:rsid w:val="0099300A"/>
    <w:rsid w:val="00993076"/>
    <w:rsid w:val="009936F0"/>
    <w:rsid w:val="00994513"/>
    <w:rsid w:val="00994532"/>
    <w:rsid w:val="009964E9"/>
    <w:rsid w:val="009965FE"/>
    <w:rsid w:val="00997400"/>
    <w:rsid w:val="0099774F"/>
    <w:rsid w:val="009A0C75"/>
    <w:rsid w:val="009A1A2A"/>
    <w:rsid w:val="009A2E8D"/>
    <w:rsid w:val="009A320C"/>
    <w:rsid w:val="009A4708"/>
    <w:rsid w:val="009A4D46"/>
    <w:rsid w:val="009A51C6"/>
    <w:rsid w:val="009A5E69"/>
    <w:rsid w:val="009B1380"/>
    <w:rsid w:val="009B1ACC"/>
    <w:rsid w:val="009B1E11"/>
    <w:rsid w:val="009B2EB6"/>
    <w:rsid w:val="009B3155"/>
    <w:rsid w:val="009B451D"/>
    <w:rsid w:val="009B47F6"/>
    <w:rsid w:val="009B4FEE"/>
    <w:rsid w:val="009B52BB"/>
    <w:rsid w:val="009B58C6"/>
    <w:rsid w:val="009B66E7"/>
    <w:rsid w:val="009B6995"/>
    <w:rsid w:val="009B6B22"/>
    <w:rsid w:val="009B6C1A"/>
    <w:rsid w:val="009C00D9"/>
    <w:rsid w:val="009C0DE1"/>
    <w:rsid w:val="009C1DCA"/>
    <w:rsid w:val="009C1E2A"/>
    <w:rsid w:val="009C2739"/>
    <w:rsid w:val="009C5074"/>
    <w:rsid w:val="009C7385"/>
    <w:rsid w:val="009C7C7A"/>
    <w:rsid w:val="009D0C43"/>
    <w:rsid w:val="009D1461"/>
    <w:rsid w:val="009D2113"/>
    <w:rsid w:val="009D28BA"/>
    <w:rsid w:val="009D518B"/>
    <w:rsid w:val="009D54A3"/>
    <w:rsid w:val="009D6421"/>
    <w:rsid w:val="009D6D8F"/>
    <w:rsid w:val="009D7ACB"/>
    <w:rsid w:val="009E0EC8"/>
    <w:rsid w:val="009E15B9"/>
    <w:rsid w:val="009E15C8"/>
    <w:rsid w:val="009E3622"/>
    <w:rsid w:val="009E3BA6"/>
    <w:rsid w:val="009E3CDE"/>
    <w:rsid w:val="009E45AF"/>
    <w:rsid w:val="009E4948"/>
    <w:rsid w:val="009E4B00"/>
    <w:rsid w:val="009E4B8E"/>
    <w:rsid w:val="009E4C0F"/>
    <w:rsid w:val="009E569D"/>
    <w:rsid w:val="009E76D5"/>
    <w:rsid w:val="009E7BBE"/>
    <w:rsid w:val="009E7EAA"/>
    <w:rsid w:val="009F18C8"/>
    <w:rsid w:val="009F1AE4"/>
    <w:rsid w:val="009F2ADF"/>
    <w:rsid w:val="009F51D1"/>
    <w:rsid w:val="009F55A0"/>
    <w:rsid w:val="009F59B4"/>
    <w:rsid w:val="00A00261"/>
    <w:rsid w:val="00A00E97"/>
    <w:rsid w:val="00A01E6D"/>
    <w:rsid w:val="00A02187"/>
    <w:rsid w:val="00A030BE"/>
    <w:rsid w:val="00A03CD8"/>
    <w:rsid w:val="00A044BD"/>
    <w:rsid w:val="00A05F36"/>
    <w:rsid w:val="00A06CB1"/>
    <w:rsid w:val="00A07420"/>
    <w:rsid w:val="00A106BF"/>
    <w:rsid w:val="00A11108"/>
    <w:rsid w:val="00A11AAB"/>
    <w:rsid w:val="00A13D34"/>
    <w:rsid w:val="00A15ABB"/>
    <w:rsid w:val="00A1634F"/>
    <w:rsid w:val="00A202F9"/>
    <w:rsid w:val="00A2179D"/>
    <w:rsid w:val="00A21BAF"/>
    <w:rsid w:val="00A239E5"/>
    <w:rsid w:val="00A23D3A"/>
    <w:rsid w:val="00A2612E"/>
    <w:rsid w:val="00A27718"/>
    <w:rsid w:val="00A33D00"/>
    <w:rsid w:val="00A34711"/>
    <w:rsid w:val="00A34CB4"/>
    <w:rsid w:val="00A36BA4"/>
    <w:rsid w:val="00A36DCC"/>
    <w:rsid w:val="00A37451"/>
    <w:rsid w:val="00A405F6"/>
    <w:rsid w:val="00A408F1"/>
    <w:rsid w:val="00A446D7"/>
    <w:rsid w:val="00A44C89"/>
    <w:rsid w:val="00A44FC4"/>
    <w:rsid w:val="00A46811"/>
    <w:rsid w:val="00A46BF1"/>
    <w:rsid w:val="00A47A99"/>
    <w:rsid w:val="00A50D91"/>
    <w:rsid w:val="00A50EA1"/>
    <w:rsid w:val="00A515E9"/>
    <w:rsid w:val="00A5257D"/>
    <w:rsid w:val="00A52691"/>
    <w:rsid w:val="00A5282D"/>
    <w:rsid w:val="00A54367"/>
    <w:rsid w:val="00A561CE"/>
    <w:rsid w:val="00A56965"/>
    <w:rsid w:val="00A56FC9"/>
    <w:rsid w:val="00A60604"/>
    <w:rsid w:val="00A606BA"/>
    <w:rsid w:val="00A60E07"/>
    <w:rsid w:val="00A61024"/>
    <w:rsid w:val="00A61249"/>
    <w:rsid w:val="00A61FA9"/>
    <w:rsid w:val="00A62A53"/>
    <w:rsid w:val="00A6721F"/>
    <w:rsid w:val="00A67EC2"/>
    <w:rsid w:val="00A700F9"/>
    <w:rsid w:val="00A74059"/>
    <w:rsid w:val="00A74181"/>
    <w:rsid w:val="00A741FC"/>
    <w:rsid w:val="00A7472D"/>
    <w:rsid w:val="00A74828"/>
    <w:rsid w:val="00A74969"/>
    <w:rsid w:val="00A74E87"/>
    <w:rsid w:val="00A75F18"/>
    <w:rsid w:val="00A76DBD"/>
    <w:rsid w:val="00A77052"/>
    <w:rsid w:val="00A7719A"/>
    <w:rsid w:val="00A77F4E"/>
    <w:rsid w:val="00A829F7"/>
    <w:rsid w:val="00A82E42"/>
    <w:rsid w:val="00A83A26"/>
    <w:rsid w:val="00A83A33"/>
    <w:rsid w:val="00A83E73"/>
    <w:rsid w:val="00A83E79"/>
    <w:rsid w:val="00A8464F"/>
    <w:rsid w:val="00A8490F"/>
    <w:rsid w:val="00A857E3"/>
    <w:rsid w:val="00A86197"/>
    <w:rsid w:val="00A869BD"/>
    <w:rsid w:val="00A87CA8"/>
    <w:rsid w:val="00A87F14"/>
    <w:rsid w:val="00A87F97"/>
    <w:rsid w:val="00A90B51"/>
    <w:rsid w:val="00A9489E"/>
    <w:rsid w:val="00A97B75"/>
    <w:rsid w:val="00AA047A"/>
    <w:rsid w:val="00AA0AA9"/>
    <w:rsid w:val="00AA0F2B"/>
    <w:rsid w:val="00AA2C9C"/>
    <w:rsid w:val="00AA4216"/>
    <w:rsid w:val="00AA4407"/>
    <w:rsid w:val="00AA4A84"/>
    <w:rsid w:val="00AA5C01"/>
    <w:rsid w:val="00AA5F75"/>
    <w:rsid w:val="00AA6BA4"/>
    <w:rsid w:val="00AA753C"/>
    <w:rsid w:val="00AA7AF3"/>
    <w:rsid w:val="00AB0B17"/>
    <w:rsid w:val="00AB0E00"/>
    <w:rsid w:val="00AB0E34"/>
    <w:rsid w:val="00AB1E63"/>
    <w:rsid w:val="00AB2B88"/>
    <w:rsid w:val="00AB2FF5"/>
    <w:rsid w:val="00AB3DEF"/>
    <w:rsid w:val="00AB4165"/>
    <w:rsid w:val="00AB5763"/>
    <w:rsid w:val="00AB7B92"/>
    <w:rsid w:val="00AC151A"/>
    <w:rsid w:val="00AC1A65"/>
    <w:rsid w:val="00AC1FD0"/>
    <w:rsid w:val="00AC2697"/>
    <w:rsid w:val="00AC4718"/>
    <w:rsid w:val="00AC4B33"/>
    <w:rsid w:val="00AC4E91"/>
    <w:rsid w:val="00AC7EBF"/>
    <w:rsid w:val="00AD018A"/>
    <w:rsid w:val="00AD01FA"/>
    <w:rsid w:val="00AD1B37"/>
    <w:rsid w:val="00AD1BB2"/>
    <w:rsid w:val="00AD1BC6"/>
    <w:rsid w:val="00AD3139"/>
    <w:rsid w:val="00AD4311"/>
    <w:rsid w:val="00AD50C1"/>
    <w:rsid w:val="00AD51B9"/>
    <w:rsid w:val="00AE0103"/>
    <w:rsid w:val="00AE2F8F"/>
    <w:rsid w:val="00AE4075"/>
    <w:rsid w:val="00AE5530"/>
    <w:rsid w:val="00AE626A"/>
    <w:rsid w:val="00AF12CD"/>
    <w:rsid w:val="00AF34AA"/>
    <w:rsid w:val="00AF4286"/>
    <w:rsid w:val="00AF5FCE"/>
    <w:rsid w:val="00AF680F"/>
    <w:rsid w:val="00AF6B2A"/>
    <w:rsid w:val="00B004A6"/>
    <w:rsid w:val="00B01B57"/>
    <w:rsid w:val="00B02F4B"/>
    <w:rsid w:val="00B044AC"/>
    <w:rsid w:val="00B0465A"/>
    <w:rsid w:val="00B04E4E"/>
    <w:rsid w:val="00B05109"/>
    <w:rsid w:val="00B0619D"/>
    <w:rsid w:val="00B079AC"/>
    <w:rsid w:val="00B100B2"/>
    <w:rsid w:val="00B11426"/>
    <w:rsid w:val="00B1155F"/>
    <w:rsid w:val="00B11862"/>
    <w:rsid w:val="00B11A82"/>
    <w:rsid w:val="00B12590"/>
    <w:rsid w:val="00B127DA"/>
    <w:rsid w:val="00B12875"/>
    <w:rsid w:val="00B12DAF"/>
    <w:rsid w:val="00B13C14"/>
    <w:rsid w:val="00B14B44"/>
    <w:rsid w:val="00B17191"/>
    <w:rsid w:val="00B17C4B"/>
    <w:rsid w:val="00B20DB9"/>
    <w:rsid w:val="00B20FB9"/>
    <w:rsid w:val="00B21259"/>
    <w:rsid w:val="00B22E23"/>
    <w:rsid w:val="00B2350C"/>
    <w:rsid w:val="00B23557"/>
    <w:rsid w:val="00B24E80"/>
    <w:rsid w:val="00B26C93"/>
    <w:rsid w:val="00B27615"/>
    <w:rsid w:val="00B30DFE"/>
    <w:rsid w:val="00B32399"/>
    <w:rsid w:val="00B323A5"/>
    <w:rsid w:val="00B326BF"/>
    <w:rsid w:val="00B3362A"/>
    <w:rsid w:val="00B33E30"/>
    <w:rsid w:val="00B350C4"/>
    <w:rsid w:val="00B35549"/>
    <w:rsid w:val="00B35858"/>
    <w:rsid w:val="00B36D81"/>
    <w:rsid w:val="00B370F2"/>
    <w:rsid w:val="00B37546"/>
    <w:rsid w:val="00B4011D"/>
    <w:rsid w:val="00B40603"/>
    <w:rsid w:val="00B42717"/>
    <w:rsid w:val="00B431FB"/>
    <w:rsid w:val="00B434AC"/>
    <w:rsid w:val="00B4375E"/>
    <w:rsid w:val="00B43C58"/>
    <w:rsid w:val="00B43FE5"/>
    <w:rsid w:val="00B44240"/>
    <w:rsid w:val="00B44A33"/>
    <w:rsid w:val="00B45E7F"/>
    <w:rsid w:val="00B468FA"/>
    <w:rsid w:val="00B46CAC"/>
    <w:rsid w:val="00B47D35"/>
    <w:rsid w:val="00B47E53"/>
    <w:rsid w:val="00B53CB4"/>
    <w:rsid w:val="00B53FDC"/>
    <w:rsid w:val="00B558A1"/>
    <w:rsid w:val="00B55EED"/>
    <w:rsid w:val="00B56342"/>
    <w:rsid w:val="00B57D9B"/>
    <w:rsid w:val="00B600B0"/>
    <w:rsid w:val="00B60272"/>
    <w:rsid w:val="00B603A7"/>
    <w:rsid w:val="00B628C9"/>
    <w:rsid w:val="00B63507"/>
    <w:rsid w:val="00B644A1"/>
    <w:rsid w:val="00B65B18"/>
    <w:rsid w:val="00B670BB"/>
    <w:rsid w:val="00B678D0"/>
    <w:rsid w:val="00B678E0"/>
    <w:rsid w:val="00B67AF4"/>
    <w:rsid w:val="00B67CFA"/>
    <w:rsid w:val="00B7070C"/>
    <w:rsid w:val="00B70865"/>
    <w:rsid w:val="00B728F1"/>
    <w:rsid w:val="00B72C11"/>
    <w:rsid w:val="00B748C5"/>
    <w:rsid w:val="00B74EF3"/>
    <w:rsid w:val="00B74F25"/>
    <w:rsid w:val="00B7684D"/>
    <w:rsid w:val="00B802D0"/>
    <w:rsid w:val="00B80E0C"/>
    <w:rsid w:val="00B827B0"/>
    <w:rsid w:val="00B82A2B"/>
    <w:rsid w:val="00B82BA7"/>
    <w:rsid w:val="00B83B8C"/>
    <w:rsid w:val="00B862EE"/>
    <w:rsid w:val="00B86873"/>
    <w:rsid w:val="00B869BB"/>
    <w:rsid w:val="00B86D70"/>
    <w:rsid w:val="00B90099"/>
    <w:rsid w:val="00B91083"/>
    <w:rsid w:val="00B915CE"/>
    <w:rsid w:val="00B92F48"/>
    <w:rsid w:val="00B93ECC"/>
    <w:rsid w:val="00B9474F"/>
    <w:rsid w:val="00B95A01"/>
    <w:rsid w:val="00B97323"/>
    <w:rsid w:val="00BA0DFF"/>
    <w:rsid w:val="00BA2C89"/>
    <w:rsid w:val="00BA2E5A"/>
    <w:rsid w:val="00BA35CD"/>
    <w:rsid w:val="00BA5AEC"/>
    <w:rsid w:val="00BA6684"/>
    <w:rsid w:val="00BA6BAF"/>
    <w:rsid w:val="00BA7CD2"/>
    <w:rsid w:val="00BB2813"/>
    <w:rsid w:val="00BB4697"/>
    <w:rsid w:val="00BB62C9"/>
    <w:rsid w:val="00BC0EC9"/>
    <w:rsid w:val="00BC1012"/>
    <w:rsid w:val="00BC2E8F"/>
    <w:rsid w:val="00BC2F2D"/>
    <w:rsid w:val="00BC3525"/>
    <w:rsid w:val="00BC3FFF"/>
    <w:rsid w:val="00BC4486"/>
    <w:rsid w:val="00BC620C"/>
    <w:rsid w:val="00BC7133"/>
    <w:rsid w:val="00BD0859"/>
    <w:rsid w:val="00BD1D79"/>
    <w:rsid w:val="00BD1EE5"/>
    <w:rsid w:val="00BD21BF"/>
    <w:rsid w:val="00BD34C4"/>
    <w:rsid w:val="00BD412E"/>
    <w:rsid w:val="00BD5D53"/>
    <w:rsid w:val="00BD7AA2"/>
    <w:rsid w:val="00BE1443"/>
    <w:rsid w:val="00BE1757"/>
    <w:rsid w:val="00BE5761"/>
    <w:rsid w:val="00BF06F6"/>
    <w:rsid w:val="00BF0858"/>
    <w:rsid w:val="00BF09CA"/>
    <w:rsid w:val="00BF1257"/>
    <w:rsid w:val="00BF17EC"/>
    <w:rsid w:val="00BF41FF"/>
    <w:rsid w:val="00BF4476"/>
    <w:rsid w:val="00BF4731"/>
    <w:rsid w:val="00BF4AB5"/>
    <w:rsid w:val="00BF4BC3"/>
    <w:rsid w:val="00BF577B"/>
    <w:rsid w:val="00BF6897"/>
    <w:rsid w:val="00BF6D9D"/>
    <w:rsid w:val="00C00533"/>
    <w:rsid w:val="00C02148"/>
    <w:rsid w:val="00C0256E"/>
    <w:rsid w:val="00C0350E"/>
    <w:rsid w:val="00C04794"/>
    <w:rsid w:val="00C050E7"/>
    <w:rsid w:val="00C053FC"/>
    <w:rsid w:val="00C05814"/>
    <w:rsid w:val="00C065A1"/>
    <w:rsid w:val="00C105F1"/>
    <w:rsid w:val="00C117CC"/>
    <w:rsid w:val="00C12F54"/>
    <w:rsid w:val="00C13766"/>
    <w:rsid w:val="00C15C6F"/>
    <w:rsid w:val="00C17321"/>
    <w:rsid w:val="00C2006E"/>
    <w:rsid w:val="00C2224A"/>
    <w:rsid w:val="00C25F63"/>
    <w:rsid w:val="00C26DA9"/>
    <w:rsid w:val="00C270A8"/>
    <w:rsid w:val="00C271B8"/>
    <w:rsid w:val="00C30223"/>
    <w:rsid w:val="00C305A4"/>
    <w:rsid w:val="00C31667"/>
    <w:rsid w:val="00C31BF7"/>
    <w:rsid w:val="00C32022"/>
    <w:rsid w:val="00C328C5"/>
    <w:rsid w:val="00C33280"/>
    <w:rsid w:val="00C362DE"/>
    <w:rsid w:val="00C42211"/>
    <w:rsid w:val="00C4354E"/>
    <w:rsid w:val="00C46137"/>
    <w:rsid w:val="00C464BB"/>
    <w:rsid w:val="00C51200"/>
    <w:rsid w:val="00C52545"/>
    <w:rsid w:val="00C5385A"/>
    <w:rsid w:val="00C557EB"/>
    <w:rsid w:val="00C55BC7"/>
    <w:rsid w:val="00C57346"/>
    <w:rsid w:val="00C6009E"/>
    <w:rsid w:val="00C62879"/>
    <w:rsid w:val="00C6349F"/>
    <w:rsid w:val="00C64C48"/>
    <w:rsid w:val="00C64ECF"/>
    <w:rsid w:val="00C65113"/>
    <w:rsid w:val="00C70568"/>
    <w:rsid w:val="00C708C6"/>
    <w:rsid w:val="00C70E1F"/>
    <w:rsid w:val="00C71072"/>
    <w:rsid w:val="00C722A8"/>
    <w:rsid w:val="00C727A0"/>
    <w:rsid w:val="00C72FC5"/>
    <w:rsid w:val="00C7391C"/>
    <w:rsid w:val="00C739EE"/>
    <w:rsid w:val="00C75DBA"/>
    <w:rsid w:val="00C76628"/>
    <w:rsid w:val="00C76CFA"/>
    <w:rsid w:val="00C76F93"/>
    <w:rsid w:val="00C7776A"/>
    <w:rsid w:val="00C8000B"/>
    <w:rsid w:val="00C80345"/>
    <w:rsid w:val="00C82E58"/>
    <w:rsid w:val="00C85254"/>
    <w:rsid w:val="00C8704E"/>
    <w:rsid w:val="00C9011E"/>
    <w:rsid w:val="00C90F5B"/>
    <w:rsid w:val="00C91168"/>
    <w:rsid w:val="00C9373A"/>
    <w:rsid w:val="00C94A76"/>
    <w:rsid w:val="00C96619"/>
    <w:rsid w:val="00CA1496"/>
    <w:rsid w:val="00CA1AC2"/>
    <w:rsid w:val="00CA2144"/>
    <w:rsid w:val="00CA2F88"/>
    <w:rsid w:val="00CA31EC"/>
    <w:rsid w:val="00CA407A"/>
    <w:rsid w:val="00CA6617"/>
    <w:rsid w:val="00CA7227"/>
    <w:rsid w:val="00CB1262"/>
    <w:rsid w:val="00CB1A89"/>
    <w:rsid w:val="00CB2B77"/>
    <w:rsid w:val="00CB323B"/>
    <w:rsid w:val="00CB4C38"/>
    <w:rsid w:val="00CB57D4"/>
    <w:rsid w:val="00CB5BB1"/>
    <w:rsid w:val="00CB619A"/>
    <w:rsid w:val="00CB6427"/>
    <w:rsid w:val="00CB686F"/>
    <w:rsid w:val="00CB7BD0"/>
    <w:rsid w:val="00CB7ED5"/>
    <w:rsid w:val="00CC00F4"/>
    <w:rsid w:val="00CC0C54"/>
    <w:rsid w:val="00CC1285"/>
    <w:rsid w:val="00CC292F"/>
    <w:rsid w:val="00CC2F84"/>
    <w:rsid w:val="00CC34B4"/>
    <w:rsid w:val="00CC4385"/>
    <w:rsid w:val="00CC4403"/>
    <w:rsid w:val="00CC52C5"/>
    <w:rsid w:val="00CC52E0"/>
    <w:rsid w:val="00CC58D4"/>
    <w:rsid w:val="00CC5995"/>
    <w:rsid w:val="00CC6E28"/>
    <w:rsid w:val="00CC6E9F"/>
    <w:rsid w:val="00CC7A35"/>
    <w:rsid w:val="00CC7F0B"/>
    <w:rsid w:val="00CD0B75"/>
    <w:rsid w:val="00CD1005"/>
    <w:rsid w:val="00CD11A1"/>
    <w:rsid w:val="00CD1A4D"/>
    <w:rsid w:val="00CD1AC5"/>
    <w:rsid w:val="00CD2478"/>
    <w:rsid w:val="00CD28C6"/>
    <w:rsid w:val="00CD5EFA"/>
    <w:rsid w:val="00CD72B6"/>
    <w:rsid w:val="00CE031F"/>
    <w:rsid w:val="00CE0874"/>
    <w:rsid w:val="00CE0C47"/>
    <w:rsid w:val="00CE3381"/>
    <w:rsid w:val="00CE3B51"/>
    <w:rsid w:val="00CE3F1A"/>
    <w:rsid w:val="00CE5EA6"/>
    <w:rsid w:val="00CF1E95"/>
    <w:rsid w:val="00CF1FFC"/>
    <w:rsid w:val="00CF2B0B"/>
    <w:rsid w:val="00CF450B"/>
    <w:rsid w:val="00CF63A0"/>
    <w:rsid w:val="00CF6A39"/>
    <w:rsid w:val="00CF7629"/>
    <w:rsid w:val="00CF764F"/>
    <w:rsid w:val="00CF7AB7"/>
    <w:rsid w:val="00CF7EB6"/>
    <w:rsid w:val="00D03874"/>
    <w:rsid w:val="00D038F6"/>
    <w:rsid w:val="00D03AE1"/>
    <w:rsid w:val="00D04A41"/>
    <w:rsid w:val="00D055BA"/>
    <w:rsid w:val="00D05B97"/>
    <w:rsid w:val="00D06A16"/>
    <w:rsid w:val="00D107E4"/>
    <w:rsid w:val="00D10872"/>
    <w:rsid w:val="00D10D4A"/>
    <w:rsid w:val="00D12966"/>
    <w:rsid w:val="00D13A40"/>
    <w:rsid w:val="00D14F99"/>
    <w:rsid w:val="00D14FAC"/>
    <w:rsid w:val="00D16519"/>
    <w:rsid w:val="00D173E1"/>
    <w:rsid w:val="00D17420"/>
    <w:rsid w:val="00D17563"/>
    <w:rsid w:val="00D17817"/>
    <w:rsid w:val="00D2017F"/>
    <w:rsid w:val="00D20588"/>
    <w:rsid w:val="00D24634"/>
    <w:rsid w:val="00D24BF8"/>
    <w:rsid w:val="00D253B0"/>
    <w:rsid w:val="00D254F6"/>
    <w:rsid w:val="00D259C3"/>
    <w:rsid w:val="00D2679E"/>
    <w:rsid w:val="00D30A25"/>
    <w:rsid w:val="00D31D66"/>
    <w:rsid w:val="00D3262B"/>
    <w:rsid w:val="00D32C29"/>
    <w:rsid w:val="00D338F9"/>
    <w:rsid w:val="00D34EAE"/>
    <w:rsid w:val="00D34F1C"/>
    <w:rsid w:val="00D3519A"/>
    <w:rsid w:val="00D353E3"/>
    <w:rsid w:val="00D356B5"/>
    <w:rsid w:val="00D36C82"/>
    <w:rsid w:val="00D36C90"/>
    <w:rsid w:val="00D40328"/>
    <w:rsid w:val="00D405AA"/>
    <w:rsid w:val="00D4115F"/>
    <w:rsid w:val="00D428E9"/>
    <w:rsid w:val="00D438AA"/>
    <w:rsid w:val="00D453EB"/>
    <w:rsid w:val="00D45BD8"/>
    <w:rsid w:val="00D4735D"/>
    <w:rsid w:val="00D47AC6"/>
    <w:rsid w:val="00D47DFA"/>
    <w:rsid w:val="00D47FCE"/>
    <w:rsid w:val="00D50769"/>
    <w:rsid w:val="00D50E7D"/>
    <w:rsid w:val="00D52FF1"/>
    <w:rsid w:val="00D537D0"/>
    <w:rsid w:val="00D53F1A"/>
    <w:rsid w:val="00D54B38"/>
    <w:rsid w:val="00D55518"/>
    <w:rsid w:val="00D562DB"/>
    <w:rsid w:val="00D613D0"/>
    <w:rsid w:val="00D61AB3"/>
    <w:rsid w:val="00D6219D"/>
    <w:rsid w:val="00D62893"/>
    <w:rsid w:val="00D62B29"/>
    <w:rsid w:val="00D62D17"/>
    <w:rsid w:val="00D62F17"/>
    <w:rsid w:val="00D63090"/>
    <w:rsid w:val="00D64EAA"/>
    <w:rsid w:val="00D64EFC"/>
    <w:rsid w:val="00D650C9"/>
    <w:rsid w:val="00D65532"/>
    <w:rsid w:val="00D65E63"/>
    <w:rsid w:val="00D66D8A"/>
    <w:rsid w:val="00D66FC9"/>
    <w:rsid w:val="00D67E55"/>
    <w:rsid w:val="00D70743"/>
    <w:rsid w:val="00D72220"/>
    <w:rsid w:val="00D72DFC"/>
    <w:rsid w:val="00D7331C"/>
    <w:rsid w:val="00D75E8C"/>
    <w:rsid w:val="00D76103"/>
    <w:rsid w:val="00D80BB1"/>
    <w:rsid w:val="00D813B2"/>
    <w:rsid w:val="00D81680"/>
    <w:rsid w:val="00D8212F"/>
    <w:rsid w:val="00D83623"/>
    <w:rsid w:val="00D8405C"/>
    <w:rsid w:val="00D845AC"/>
    <w:rsid w:val="00D8582C"/>
    <w:rsid w:val="00D8598D"/>
    <w:rsid w:val="00D85AE8"/>
    <w:rsid w:val="00D85DE0"/>
    <w:rsid w:val="00D906B3"/>
    <w:rsid w:val="00D909D3"/>
    <w:rsid w:val="00D90D06"/>
    <w:rsid w:val="00D9138E"/>
    <w:rsid w:val="00D91BBF"/>
    <w:rsid w:val="00D920F5"/>
    <w:rsid w:val="00D92B47"/>
    <w:rsid w:val="00D93243"/>
    <w:rsid w:val="00D94BC4"/>
    <w:rsid w:val="00D966CA"/>
    <w:rsid w:val="00DA5252"/>
    <w:rsid w:val="00DA5473"/>
    <w:rsid w:val="00DA5DF3"/>
    <w:rsid w:val="00DA7349"/>
    <w:rsid w:val="00DB0AF3"/>
    <w:rsid w:val="00DB0E04"/>
    <w:rsid w:val="00DB1AA3"/>
    <w:rsid w:val="00DB1E0A"/>
    <w:rsid w:val="00DB25D8"/>
    <w:rsid w:val="00DB2A6B"/>
    <w:rsid w:val="00DB3A21"/>
    <w:rsid w:val="00DB5E7E"/>
    <w:rsid w:val="00DB6985"/>
    <w:rsid w:val="00DB6F94"/>
    <w:rsid w:val="00DC215B"/>
    <w:rsid w:val="00DC2BCA"/>
    <w:rsid w:val="00DC2C8E"/>
    <w:rsid w:val="00DC312E"/>
    <w:rsid w:val="00DC34CE"/>
    <w:rsid w:val="00DC40DB"/>
    <w:rsid w:val="00DC4798"/>
    <w:rsid w:val="00DC6858"/>
    <w:rsid w:val="00DC6BF7"/>
    <w:rsid w:val="00DC788B"/>
    <w:rsid w:val="00DC7E44"/>
    <w:rsid w:val="00DD1B01"/>
    <w:rsid w:val="00DD1C96"/>
    <w:rsid w:val="00DD2417"/>
    <w:rsid w:val="00DD2762"/>
    <w:rsid w:val="00DD3D16"/>
    <w:rsid w:val="00DD405B"/>
    <w:rsid w:val="00DD51D6"/>
    <w:rsid w:val="00DE175A"/>
    <w:rsid w:val="00DE1B58"/>
    <w:rsid w:val="00DE3E70"/>
    <w:rsid w:val="00DE43E8"/>
    <w:rsid w:val="00DE7107"/>
    <w:rsid w:val="00DE7370"/>
    <w:rsid w:val="00DE764C"/>
    <w:rsid w:val="00DF0242"/>
    <w:rsid w:val="00DF0813"/>
    <w:rsid w:val="00DF25AC"/>
    <w:rsid w:val="00DF2780"/>
    <w:rsid w:val="00DF3D73"/>
    <w:rsid w:val="00DF435E"/>
    <w:rsid w:val="00DF47BA"/>
    <w:rsid w:val="00DF511B"/>
    <w:rsid w:val="00DF530E"/>
    <w:rsid w:val="00DF59EE"/>
    <w:rsid w:val="00DF6084"/>
    <w:rsid w:val="00DF743A"/>
    <w:rsid w:val="00DF7479"/>
    <w:rsid w:val="00DF7F54"/>
    <w:rsid w:val="00E016D5"/>
    <w:rsid w:val="00E01877"/>
    <w:rsid w:val="00E04767"/>
    <w:rsid w:val="00E068FB"/>
    <w:rsid w:val="00E07D90"/>
    <w:rsid w:val="00E106B9"/>
    <w:rsid w:val="00E10946"/>
    <w:rsid w:val="00E11992"/>
    <w:rsid w:val="00E12023"/>
    <w:rsid w:val="00E12073"/>
    <w:rsid w:val="00E12085"/>
    <w:rsid w:val="00E12625"/>
    <w:rsid w:val="00E14DEF"/>
    <w:rsid w:val="00E15CA1"/>
    <w:rsid w:val="00E17313"/>
    <w:rsid w:val="00E260CA"/>
    <w:rsid w:val="00E26822"/>
    <w:rsid w:val="00E27323"/>
    <w:rsid w:val="00E27B90"/>
    <w:rsid w:val="00E32592"/>
    <w:rsid w:val="00E3346D"/>
    <w:rsid w:val="00E335D5"/>
    <w:rsid w:val="00E3495A"/>
    <w:rsid w:val="00E351BE"/>
    <w:rsid w:val="00E362BC"/>
    <w:rsid w:val="00E3637A"/>
    <w:rsid w:val="00E36AA9"/>
    <w:rsid w:val="00E36B81"/>
    <w:rsid w:val="00E36DD1"/>
    <w:rsid w:val="00E418A9"/>
    <w:rsid w:val="00E41A7F"/>
    <w:rsid w:val="00E43CEF"/>
    <w:rsid w:val="00E45829"/>
    <w:rsid w:val="00E46BC1"/>
    <w:rsid w:val="00E471A3"/>
    <w:rsid w:val="00E479F5"/>
    <w:rsid w:val="00E47A09"/>
    <w:rsid w:val="00E50621"/>
    <w:rsid w:val="00E52C1C"/>
    <w:rsid w:val="00E53952"/>
    <w:rsid w:val="00E53B69"/>
    <w:rsid w:val="00E546E0"/>
    <w:rsid w:val="00E549EC"/>
    <w:rsid w:val="00E5590C"/>
    <w:rsid w:val="00E55C9B"/>
    <w:rsid w:val="00E56727"/>
    <w:rsid w:val="00E5719A"/>
    <w:rsid w:val="00E57CC3"/>
    <w:rsid w:val="00E6312E"/>
    <w:rsid w:val="00E646A0"/>
    <w:rsid w:val="00E64774"/>
    <w:rsid w:val="00E64B14"/>
    <w:rsid w:val="00E65FCF"/>
    <w:rsid w:val="00E66146"/>
    <w:rsid w:val="00E6708C"/>
    <w:rsid w:val="00E67530"/>
    <w:rsid w:val="00E67C61"/>
    <w:rsid w:val="00E70485"/>
    <w:rsid w:val="00E70CB6"/>
    <w:rsid w:val="00E7209E"/>
    <w:rsid w:val="00E72952"/>
    <w:rsid w:val="00E72F07"/>
    <w:rsid w:val="00E732BE"/>
    <w:rsid w:val="00E7348C"/>
    <w:rsid w:val="00E7480C"/>
    <w:rsid w:val="00E755D8"/>
    <w:rsid w:val="00E75985"/>
    <w:rsid w:val="00E75A62"/>
    <w:rsid w:val="00E75E2C"/>
    <w:rsid w:val="00E80C72"/>
    <w:rsid w:val="00E82A55"/>
    <w:rsid w:val="00E83B2C"/>
    <w:rsid w:val="00E848E0"/>
    <w:rsid w:val="00E85B45"/>
    <w:rsid w:val="00E860A2"/>
    <w:rsid w:val="00E90C67"/>
    <w:rsid w:val="00E9119D"/>
    <w:rsid w:val="00E91736"/>
    <w:rsid w:val="00E91BC5"/>
    <w:rsid w:val="00E9406B"/>
    <w:rsid w:val="00E946CA"/>
    <w:rsid w:val="00E9569F"/>
    <w:rsid w:val="00E97B60"/>
    <w:rsid w:val="00EA0902"/>
    <w:rsid w:val="00EA0E75"/>
    <w:rsid w:val="00EA1B33"/>
    <w:rsid w:val="00EA2DD0"/>
    <w:rsid w:val="00EA3996"/>
    <w:rsid w:val="00EA39CD"/>
    <w:rsid w:val="00EA44B7"/>
    <w:rsid w:val="00EA44D8"/>
    <w:rsid w:val="00EA5D84"/>
    <w:rsid w:val="00EA7F33"/>
    <w:rsid w:val="00EB0197"/>
    <w:rsid w:val="00EB175B"/>
    <w:rsid w:val="00EB1A6F"/>
    <w:rsid w:val="00EB1EAA"/>
    <w:rsid w:val="00EB1FEE"/>
    <w:rsid w:val="00EB27D3"/>
    <w:rsid w:val="00EB2958"/>
    <w:rsid w:val="00EB346A"/>
    <w:rsid w:val="00EB516A"/>
    <w:rsid w:val="00EB51B0"/>
    <w:rsid w:val="00EB5CF1"/>
    <w:rsid w:val="00EB694E"/>
    <w:rsid w:val="00EC25C8"/>
    <w:rsid w:val="00EC3876"/>
    <w:rsid w:val="00EC4FBA"/>
    <w:rsid w:val="00EC5E32"/>
    <w:rsid w:val="00EC6276"/>
    <w:rsid w:val="00EC66B7"/>
    <w:rsid w:val="00EC723F"/>
    <w:rsid w:val="00ED0ACB"/>
    <w:rsid w:val="00ED1303"/>
    <w:rsid w:val="00ED150E"/>
    <w:rsid w:val="00ED1CB4"/>
    <w:rsid w:val="00ED516E"/>
    <w:rsid w:val="00ED7175"/>
    <w:rsid w:val="00EE0E71"/>
    <w:rsid w:val="00EE1D60"/>
    <w:rsid w:val="00EE2C95"/>
    <w:rsid w:val="00EE2EFA"/>
    <w:rsid w:val="00EE399D"/>
    <w:rsid w:val="00EE4100"/>
    <w:rsid w:val="00EE4957"/>
    <w:rsid w:val="00EE5BFD"/>
    <w:rsid w:val="00EE5D7E"/>
    <w:rsid w:val="00EE5DAC"/>
    <w:rsid w:val="00EE60C3"/>
    <w:rsid w:val="00EE6376"/>
    <w:rsid w:val="00EF03AE"/>
    <w:rsid w:val="00EF1501"/>
    <w:rsid w:val="00EF19B4"/>
    <w:rsid w:val="00EF2239"/>
    <w:rsid w:val="00EF2998"/>
    <w:rsid w:val="00EF29C5"/>
    <w:rsid w:val="00EF4193"/>
    <w:rsid w:val="00EF42B6"/>
    <w:rsid w:val="00EF5421"/>
    <w:rsid w:val="00EF555B"/>
    <w:rsid w:val="00EF79E5"/>
    <w:rsid w:val="00F00A1B"/>
    <w:rsid w:val="00F01325"/>
    <w:rsid w:val="00F02339"/>
    <w:rsid w:val="00F03431"/>
    <w:rsid w:val="00F04EF2"/>
    <w:rsid w:val="00F05831"/>
    <w:rsid w:val="00F05EFA"/>
    <w:rsid w:val="00F06020"/>
    <w:rsid w:val="00F06387"/>
    <w:rsid w:val="00F069B1"/>
    <w:rsid w:val="00F110EC"/>
    <w:rsid w:val="00F1186E"/>
    <w:rsid w:val="00F11D1A"/>
    <w:rsid w:val="00F11E8B"/>
    <w:rsid w:val="00F1268E"/>
    <w:rsid w:val="00F12A05"/>
    <w:rsid w:val="00F13934"/>
    <w:rsid w:val="00F15655"/>
    <w:rsid w:val="00F172E0"/>
    <w:rsid w:val="00F201B7"/>
    <w:rsid w:val="00F204EB"/>
    <w:rsid w:val="00F217A8"/>
    <w:rsid w:val="00F22443"/>
    <w:rsid w:val="00F22BBF"/>
    <w:rsid w:val="00F232A6"/>
    <w:rsid w:val="00F23555"/>
    <w:rsid w:val="00F245A3"/>
    <w:rsid w:val="00F24D2D"/>
    <w:rsid w:val="00F25A1F"/>
    <w:rsid w:val="00F30020"/>
    <w:rsid w:val="00F3096C"/>
    <w:rsid w:val="00F30992"/>
    <w:rsid w:val="00F30C18"/>
    <w:rsid w:val="00F31D45"/>
    <w:rsid w:val="00F330F3"/>
    <w:rsid w:val="00F34D91"/>
    <w:rsid w:val="00F35DE6"/>
    <w:rsid w:val="00F35E2B"/>
    <w:rsid w:val="00F373A9"/>
    <w:rsid w:val="00F37A6A"/>
    <w:rsid w:val="00F401E2"/>
    <w:rsid w:val="00F410F1"/>
    <w:rsid w:val="00F41379"/>
    <w:rsid w:val="00F4146B"/>
    <w:rsid w:val="00F41FA9"/>
    <w:rsid w:val="00F42870"/>
    <w:rsid w:val="00F44C4A"/>
    <w:rsid w:val="00F45553"/>
    <w:rsid w:val="00F45D3A"/>
    <w:rsid w:val="00F469A6"/>
    <w:rsid w:val="00F47E32"/>
    <w:rsid w:val="00F50989"/>
    <w:rsid w:val="00F50BCD"/>
    <w:rsid w:val="00F52E09"/>
    <w:rsid w:val="00F53E7B"/>
    <w:rsid w:val="00F53FED"/>
    <w:rsid w:val="00F548F2"/>
    <w:rsid w:val="00F54E1E"/>
    <w:rsid w:val="00F5536B"/>
    <w:rsid w:val="00F55D53"/>
    <w:rsid w:val="00F57022"/>
    <w:rsid w:val="00F6007E"/>
    <w:rsid w:val="00F6058E"/>
    <w:rsid w:val="00F63E2A"/>
    <w:rsid w:val="00F64D81"/>
    <w:rsid w:val="00F64FD7"/>
    <w:rsid w:val="00F65AAE"/>
    <w:rsid w:val="00F6649B"/>
    <w:rsid w:val="00F673F3"/>
    <w:rsid w:val="00F717C2"/>
    <w:rsid w:val="00F71828"/>
    <w:rsid w:val="00F71B79"/>
    <w:rsid w:val="00F7207D"/>
    <w:rsid w:val="00F73B94"/>
    <w:rsid w:val="00F73FE6"/>
    <w:rsid w:val="00F74BBF"/>
    <w:rsid w:val="00F74DD3"/>
    <w:rsid w:val="00F7630C"/>
    <w:rsid w:val="00F76591"/>
    <w:rsid w:val="00F77CA6"/>
    <w:rsid w:val="00F81046"/>
    <w:rsid w:val="00F82C66"/>
    <w:rsid w:val="00F87461"/>
    <w:rsid w:val="00F87A3A"/>
    <w:rsid w:val="00F92BB6"/>
    <w:rsid w:val="00F946B3"/>
    <w:rsid w:val="00F95F43"/>
    <w:rsid w:val="00F9648F"/>
    <w:rsid w:val="00F96FD4"/>
    <w:rsid w:val="00F972EB"/>
    <w:rsid w:val="00FA0A29"/>
    <w:rsid w:val="00FA151B"/>
    <w:rsid w:val="00FA2D27"/>
    <w:rsid w:val="00FA2E11"/>
    <w:rsid w:val="00FA3DAB"/>
    <w:rsid w:val="00FA3F58"/>
    <w:rsid w:val="00FA4068"/>
    <w:rsid w:val="00FA41D7"/>
    <w:rsid w:val="00FA5CE0"/>
    <w:rsid w:val="00FA6F50"/>
    <w:rsid w:val="00FB0D5B"/>
    <w:rsid w:val="00FB0E50"/>
    <w:rsid w:val="00FB17BE"/>
    <w:rsid w:val="00FB1D6E"/>
    <w:rsid w:val="00FB2360"/>
    <w:rsid w:val="00FB25EC"/>
    <w:rsid w:val="00FB2F94"/>
    <w:rsid w:val="00FB4976"/>
    <w:rsid w:val="00FB4A83"/>
    <w:rsid w:val="00FB577E"/>
    <w:rsid w:val="00FB6088"/>
    <w:rsid w:val="00FB6953"/>
    <w:rsid w:val="00FB6D45"/>
    <w:rsid w:val="00FB6F0E"/>
    <w:rsid w:val="00FB79E4"/>
    <w:rsid w:val="00FC0678"/>
    <w:rsid w:val="00FC08A4"/>
    <w:rsid w:val="00FC1C0F"/>
    <w:rsid w:val="00FC389F"/>
    <w:rsid w:val="00FC3AB7"/>
    <w:rsid w:val="00FC4241"/>
    <w:rsid w:val="00FC4629"/>
    <w:rsid w:val="00FC777A"/>
    <w:rsid w:val="00FD3010"/>
    <w:rsid w:val="00FD59DA"/>
    <w:rsid w:val="00FD5F56"/>
    <w:rsid w:val="00FD6A7D"/>
    <w:rsid w:val="00FD6ED2"/>
    <w:rsid w:val="00FE1514"/>
    <w:rsid w:val="00FE2E6A"/>
    <w:rsid w:val="00FE38CE"/>
    <w:rsid w:val="00FE431D"/>
    <w:rsid w:val="00FE4B0E"/>
    <w:rsid w:val="00FE6AC7"/>
    <w:rsid w:val="00FE7655"/>
    <w:rsid w:val="00FE7EA7"/>
    <w:rsid w:val="00FF1796"/>
    <w:rsid w:val="00FF1864"/>
    <w:rsid w:val="00FF2C2B"/>
    <w:rsid w:val="00FF3535"/>
    <w:rsid w:val="00FF3DCF"/>
    <w:rsid w:val="00FF4622"/>
    <w:rsid w:val="00FF4774"/>
    <w:rsid w:val="00FF7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533BE3"/>
  <w15:docId w15:val="{EFDD45D9-E726-4F27-8349-203BDFEF9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 w:line="360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1FC0"/>
    <w:pPr>
      <w:autoSpaceDE w:val="0"/>
      <w:autoSpaceDN w:val="0"/>
      <w:adjustRightInd w:val="0"/>
      <w:spacing w:before="0"/>
      <w:ind w:left="0" w:firstLine="0"/>
    </w:pPr>
    <w:rPr>
      <w:rFonts w:ascii="Times New Roman" w:hAnsi="Times New Roman" w:cs="Times New Roman"/>
      <w:color w:val="000001"/>
      <w:sz w:val="24"/>
      <w:szCs w:val="24"/>
    </w:rPr>
  </w:style>
  <w:style w:type="paragraph" w:styleId="Heading1">
    <w:name w:val="heading 1"/>
    <w:aliases w:val="CHAPITRE,Chapitre 1,1.1,1.1."/>
    <w:basedOn w:val="Normal"/>
    <w:next w:val="Normal"/>
    <w:link w:val="Heading1Char"/>
    <w:autoRedefine/>
    <w:uiPriority w:val="9"/>
    <w:qFormat/>
    <w:rsid w:val="00F972EB"/>
    <w:pPr>
      <w:keepNext/>
      <w:keepLines/>
      <w:numPr>
        <w:numId w:val="4"/>
      </w:numPr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aliases w:val="1.1 Titre 2,1.1.1,1.1.1."/>
    <w:basedOn w:val="Normal"/>
    <w:next w:val="Normal"/>
    <w:link w:val="Heading2Char"/>
    <w:uiPriority w:val="9"/>
    <w:unhideWhenUsed/>
    <w:qFormat/>
    <w:rsid w:val="00D428E9"/>
    <w:pPr>
      <w:keepNext/>
      <w:keepLines/>
      <w:numPr>
        <w:ilvl w:val="1"/>
        <w:numId w:val="3"/>
      </w:numPr>
      <w:spacing w:before="20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aliases w:val="a)"/>
    <w:basedOn w:val="Normal"/>
    <w:next w:val="Normal"/>
    <w:link w:val="Heading3Char"/>
    <w:uiPriority w:val="9"/>
    <w:unhideWhenUsed/>
    <w:qFormat/>
    <w:rsid w:val="001006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1.1.1.1,1.1.1.1."/>
    <w:basedOn w:val="Normal"/>
    <w:next w:val="Normal"/>
    <w:link w:val="Heading4Char"/>
    <w:uiPriority w:val="9"/>
    <w:unhideWhenUsed/>
    <w:qFormat/>
    <w:rsid w:val="001006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a.,1.1.1.1.1."/>
    <w:basedOn w:val="Heading4"/>
    <w:next w:val="Normal"/>
    <w:link w:val="Heading5Char"/>
    <w:autoRedefine/>
    <w:uiPriority w:val="9"/>
    <w:unhideWhenUsed/>
    <w:qFormat/>
    <w:rsid w:val="00CD28C6"/>
    <w:pPr>
      <w:keepNext w:val="0"/>
      <w:keepLines w:val="0"/>
      <w:spacing w:before="240" w:after="240"/>
      <w:contextualSpacing/>
      <w:outlineLvl w:val="4"/>
    </w:pPr>
    <w:rPr>
      <w:rFonts w:ascii="Times New Roman" w:eastAsia="Calibri" w:hAnsi="Times New Roman" w:cs="Times New Roman"/>
      <w:b w:val="0"/>
      <w:bCs w:val="0"/>
      <w:iCs w:val="0"/>
      <w:color w:val="000001"/>
    </w:rPr>
  </w:style>
  <w:style w:type="paragraph" w:styleId="Heading6">
    <w:name w:val="heading 6"/>
    <w:aliases w:val="formule"/>
    <w:basedOn w:val="Heading5"/>
    <w:next w:val="Normal"/>
    <w:link w:val="Heading6Char"/>
    <w:uiPriority w:val="9"/>
    <w:unhideWhenUsed/>
    <w:qFormat/>
    <w:rsid w:val="00CD28C6"/>
    <w:pPr>
      <w:jc w:val="center"/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D28C6"/>
    <w:pPr>
      <w:outlineLvl w:val="6"/>
    </w:pPr>
  </w:style>
  <w:style w:type="paragraph" w:styleId="Heading8">
    <w:name w:val="heading 8"/>
    <w:aliases w:val="Tableau"/>
    <w:basedOn w:val="Normal"/>
    <w:next w:val="Normal"/>
    <w:link w:val="Heading8Char"/>
    <w:uiPriority w:val="9"/>
    <w:unhideWhenUsed/>
    <w:qFormat/>
    <w:rsid w:val="00012C90"/>
    <w:pPr>
      <w:numPr>
        <w:ilvl w:val="7"/>
        <w:numId w:val="3"/>
      </w:numPr>
      <w:spacing w:before="200" w:after="200"/>
      <w:jc w:val="center"/>
      <w:outlineLvl w:val="7"/>
    </w:pPr>
    <w:rPr>
      <w:rFonts w:eastAsiaTheme="majorEastAsia"/>
      <w:i/>
      <w:color w:val="000000" w:themeColor="text1"/>
      <w:szCs w:val="20"/>
    </w:rPr>
  </w:style>
  <w:style w:type="paragraph" w:styleId="Heading9">
    <w:name w:val="heading 9"/>
    <w:basedOn w:val="Heading1"/>
    <w:next w:val="Normal"/>
    <w:link w:val="Heading9Char"/>
    <w:uiPriority w:val="9"/>
    <w:unhideWhenUsed/>
    <w:qFormat/>
    <w:rsid w:val="002A1593"/>
    <w:pPr>
      <w:keepNext w:val="0"/>
      <w:keepLines w:val="0"/>
      <w:numPr>
        <w:numId w:val="0"/>
      </w:numPr>
      <w:autoSpaceDE/>
      <w:autoSpaceDN/>
      <w:adjustRightInd/>
      <w:spacing w:after="120"/>
      <w:contextualSpacing/>
      <w:jc w:val="left"/>
      <w:outlineLvl w:val="8"/>
    </w:pPr>
    <w:rPr>
      <w:rFonts w:eastAsiaTheme="minorHAnsi" w:cstheme="minorBidi"/>
      <w:b w:val="0"/>
      <w:bCs w:val="0"/>
      <w:i/>
      <w:color w:val="auto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ITRE Char,Chapitre 1 Char,1.1 Char,1.1. Char"/>
    <w:basedOn w:val="DefaultParagraphFont"/>
    <w:link w:val="Heading1"/>
    <w:uiPriority w:val="9"/>
    <w:rsid w:val="00F972EB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character" w:customStyle="1" w:styleId="Heading2Char">
    <w:name w:val="Heading 2 Char"/>
    <w:aliases w:val="1.1 Titre 2 Char,1.1.1 Char,1.1.1. Char"/>
    <w:basedOn w:val="DefaultParagraphFont"/>
    <w:link w:val="Heading2"/>
    <w:uiPriority w:val="9"/>
    <w:rsid w:val="00D428E9"/>
    <w:rPr>
      <w:rFonts w:ascii="Times New Roman" w:eastAsiaTheme="majorEastAsia" w:hAnsi="Times New Roman" w:cstheme="majorBidi"/>
      <w:b/>
      <w:bCs/>
      <w:color w:val="000001"/>
      <w:sz w:val="24"/>
      <w:szCs w:val="26"/>
    </w:rPr>
  </w:style>
  <w:style w:type="paragraph" w:styleId="Title">
    <w:name w:val="Title"/>
    <w:aliases w:val="2.1. Titre 2"/>
    <w:basedOn w:val="Normal"/>
    <w:next w:val="Normal"/>
    <w:link w:val="TitleChar"/>
    <w:autoRedefine/>
    <w:qFormat/>
    <w:rsid w:val="00941768"/>
    <w:pPr>
      <w:numPr>
        <w:numId w:val="1"/>
      </w:numPr>
      <w:pBdr>
        <w:bottom w:val="single" w:sz="8" w:space="4" w:color="4F81BD" w:themeColor="accent1"/>
      </w:pBdr>
      <w:spacing w:before="240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2.1. Titre 2 Char"/>
    <w:basedOn w:val="DefaultParagraphFont"/>
    <w:link w:val="Title"/>
    <w:rsid w:val="00941768"/>
    <w:rPr>
      <w:rFonts w:ascii="Times New Roman" w:eastAsiaTheme="majorEastAsia" w:hAnsi="Times New Roman" w:cstheme="majorBidi"/>
      <w:b/>
      <w:color w:val="000001"/>
      <w:spacing w:val="5"/>
      <w:kern w:val="28"/>
      <w:sz w:val="24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rsid w:val="00941768"/>
    <w:pPr>
      <w:numPr>
        <w:numId w:val="2"/>
      </w:numPr>
    </w:pPr>
    <w:rPr>
      <w:rFonts w:eastAsiaTheme="majorEastAsia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768"/>
    <w:rPr>
      <w:rFonts w:ascii="Times New Roman" w:eastAsiaTheme="majorEastAsia" w:hAnsi="Times New Roman" w:cstheme="majorBidi"/>
      <w:iCs/>
      <w:color w:val="000001"/>
      <w:spacing w:val="15"/>
      <w:sz w:val="24"/>
      <w:szCs w:val="24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4F3256"/>
    <w:pPr>
      <w:tabs>
        <w:tab w:val="left" w:pos="142"/>
        <w:tab w:val="left" w:pos="8789"/>
      </w:tabs>
      <w:autoSpaceDE/>
      <w:autoSpaceDN/>
      <w:adjustRightInd/>
      <w:spacing w:before="120" w:line="240" w:lineRule="auto"/>
      <w:ind w:right="-286"/>
      <w:contextualSpacing/>
      <w:jc w:val="center"/>
    </w:pPr>
    <w:rPr>
      <w:b/>
      <w:color w:val="000000"/>
      <w:sz w:val="28"/>
    </w:rPr>
  </w:style>
  <w:style w:type="character" w:customStyle="1" w:styleId="Heading8Char">
    <w:name w:val="Heading 8 Char"/>
    <w:aliases w:val="Tableau Char"/>
    <w:basedOn w:val="DefaultParagraphFont"/>
    <w:link w:val="Heading8"/>
    <w:uiPriority w:val="9"/>
    <w:rsid w:val="00012C90"/>
    <w:rPr>
      <w:rFonts w:ascii="Times New Roman" w:eastAsiaTheme="majorEastAsia" w:hAnsi="Times New Roman" w:cs="Times New Roman"/>
      <w:i/>
      <w:color w:val="000000" w:themeColor="text1"/>
      <w:sz w:val="24"/>
      <w:szCs w:val="20"/>
    </w:rPr>
  </w:style>
  <w:style w:type="paragraph" w:styleId="DocumentMap">
    <w:name w:val="Document Map"/>
    <w:basedOn w:val="Normal"/>
    <w:link w:val="DocumentMapChar"/>
    <w:uiPriority w:val="99"/>
    <w:unhideWhenUsed/>
    <w:rsid w:val="001006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1006C1"/>
    <w:rPr>
      <w:rFonts w:ascii="Tahoma" w:hAnsi="Tahoma" w:cs="Tahoma"/>
      <w:sz w:val="16"/>
      <w:szCs w:val="16"/>
    </w:rPr>
  </w:style>
  <w:style w:type="paragraph" w:styleId="NoSpacing">
    <w:name w:val="No Spacing"/>
    <w:aliases w:val="chapitre"/>
    <w:uiPriority w:val="1"/>
    <w:qFormat/>
    <w:rsid w:val="001006C1"/>
    <w:pPr>
      <w:spacing w:before="0" w:line="240" w:lineRule="auto"/>
    </w:pPr>
    <w:rPr>
      <w:rFonts w:ascii="Times New Roman" w:hAnsi="Times New Roman"/>
      <w:sz w:val="24"/>
    </w:rPr>
  </w:style>
  <w:style w:type="character" w:customStyle="1" w:styleId="Heading3Char">
    <w:name w:val="Heading 3 Char"/>
    <w:aliases w:val="a) Char"/>
    <w:basedOn w:val="DefaultParagraphFont"/>
    <w:link w:val="Heading3"/>
    <w:uiPriority w:val="9"/>
    <w:rsid w:val="001006C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aliases w:val="1.1.1.1 Char,1.1.1.1. Char"/>
    <w:basedOn w:val="DefaultParagraphFont"/>
    <w:link w:val="Heading4"/>
    <w:uiPriority w:val="9"/>
    <w:rsid w:val="001006C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styleId="SubtleEmphasis">
    <w:name w:val="Subtle Emphasis"/>
    <w:basedOn w:val="DefaultParagraphFont"/>
    <w:uiPriority w:val="19"/>
    <w:qFormat/>
    <w:rsid w:val="001006C1"/>
    <w:rPr>
      <w:i/>
      <w:iCs/>
      <w:color w:val="808080" w:themeColor="text1" w:themeTint="7F"/>
    </w:rPr>
  </w:style>
  <w:style w:type="character" w:styleId="BookTitle">
    <w:name w:val="Book Title"/>
    <w:basedOn w:val="DefaultParagraphFont"/>
    <w:uiPriority w:val="33"/>
    <w:rsid w:val="001006C1"/>
    <w:rPr>
      <w:b/>
      <w:bCs/>
      <w:smallCaps/>
      <w:spacing w:val="5"/>
    </w:rPr>
  </w:style>
  <w:style w:type="paragraph" w:customStyle="1" w:styleId="Paragraphe1">
    <w:name w:val="Paragraphe1"/>
    <w:basedOn w:val="ListParagraph"/>
    <w:link w:val="Paragraphe1Car"/>
    <w:rsid w:val="001006C1"/>
  </w:style>
  <w:style w:type="paragraph" w:customStyle="1" w:styleId="11Loaten1">
    <w:name w:val="1.1 Loaten 1"/>
    <w:basedOn w:val="ListParagraph"/>
    <w:link w:val="11Loaten1Car"/>
    <w:qFormat/>
    <w:rsid w:val="00DD1B01"/>
    <w:pPr>
      <w:numPr>
        <w:ilvl w:val="1"/>
        <w:numId w:val="4"/>
      </w:numPr>
      <w:spacing w:before="240" w:after="120"/>
      <w:ind w:left="578" w:hanging="578"/>
      <w:contextualSpacing w:val="0"/>
      <w:jc w:val="both"/>
      <w:outlineLvl w:val="1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F3256"/>
    <w:rPr>
      <w:rFonts w:ascii="Times New Roman" w:hAnsi="Times New Roman" w:cs="Times New Roman"/>
      <w:b/>
      <w:color w:val="000000"/>
      <w:sz w:val="28"/>
      <w:szCs w:val="24"/>
    </w:rPr>
  </w:style>
  <w:style w:type="character" w:customStyle="1" w:styleId="Paragraphe1Car">
    <w:name w:val="Paragraphe1 Car"/>
    <w:basedOn w:val="ListParagraphChar"/>
    <w:link w:val="Paragraphe1"/>
    <w:rsid w:val="001006C1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111Loaten2">
    <w:name w:val="1.1.1 Loaten2"/>
    <w:basedOn w:val="11Loaten1"/>
    <w:link w:val="111Loaten2Car"/>
    <w:qFormat/>
    <w:rsid w:val="00336AB2"/>
    <w:pPr>
      <w:numPr>
        <w:ilvl w:val="2"/>
      </w:numPr>
      <w:spacing w:before="120"/>
      <w:outlineLvl w:val="2"/>
    </w:pPr>
    <w:rPr>
      <w:i/>
    </w:rPr>
  </w:style>
  <w:style w:type="character" w:customStyle="1" w:styleId="11Loaten1Car">
    <w:name w:val="1.1 Loaten 1 Car"/>
    <w:basedOn w:val="ListParagraphChar"/>
    <w:link w:val="11Loaten1"/>
    <w:rsid w:val="00DD1B01"/>
    <w:rPr>
      <w:rFonts w:ascii="Times New Roman" w:hAnsi="Times New Roman" w:cs="Times New Roman"/>
      <w:b/>
      <w:color w:val="000000"/>
      <w:sz w:val="24"/>
      <w:szCs w:val="24"/>
    </w:rPr>
  </w:style>
  <w:style w:type="paragraph" w:customStyle="1" w:styleId="1111Loaten3">
    <w:name w:val="1.1.1.1 Loaten3"/>
    <w:basedOn w:val="111Loaten2"/>
    <w:link w:val="1111Loaten3Car"/>
    <w:qFormat/>
    <w:rsid w:val="00336AB2"/>
    <w:pPr>
      <w:numPr>
        <w:ilvl w:val="3"/>
      </w:numPr>
      <w:outlineLvl w:val="3"/>
    </w:pPr>
    <w:rPr>
      <w:b w:val="0"/>
      <w:i w:val="0"/>
    </w:rPr>
  </w:style>
  <w:style w:type="character" w:customStyle="1" w:styleId="111Loaten2Car">
    <w:name w:val="1.1.1 Loaten2 Car"/>
    <w:basedOn w:val="11Loaten1Car"/>
    <w:link w:val="111Loaten2"/>
    <w:rsid w:val="00336AB2"/>
    <w:rPr>
      <w:rFonts w:ascii="Times New Roman" w:hAnsi="Times New Roman" w:cs="Times New Roman"/>
      <w:b/>
      <w:i/>
      <w:color w:val="000000"/>
      <w:sz w:val="24"/>
      <w:szCs w:val="24"/>
    </w:rPr>
  </w:style>
  <w:style w:type="paragraph" w:customStyle="1" w:styleId="11111Loaten4">
    <w:name w:val="1.1.1.1.1 Loaten4"/>
    <w:basedOn w:val="1111Loaten3"/>
    <w:link w:val="11111Loaten4Car"/>
    <w:qFormat/>
    <w:rsid w:val="00626540"/>
    <w:pPr>
      <w:numPr>
        <w:ilvl w:val="4"/>
      </w:numPr>
      <w:outlineLvl w:val="4"/>
    </w:pPr>
    <w:rPr>
      <w:i/>
    </w:rPr>
  </w:style>
  <w:style w:type="character" w:customStyle="1" w:styleId="1111Loaten3Car">
    <w:name w:val="1.1.1.1 Loaten3 Car"/>
    <w:basedOn w:val="111Loaten2Car"/>
    <w:link w:val="1111Loaten3"/>
    <w:rsid w:val="00336AB2"/>
    <w:rPr>
      <w:rFonts w:ascii="Times New Roman" w:hAnsi="Times New Roman" w:cs="Times New Roman"/>
      <w:b w:val="0"/>
      <w:i w:val="0"/>
      <w:color w:val="000000"/>
      <w:sz w:val="24"/>
      <w:szCs w:val="24"/>
    </w:rPr>
  </w:style>
  <w:style w:type="paragraph" w:customStyle="1" w:styleId="sapitra">
    <w:name w:val="sapitra"/>
    <w:basedOn w:val="Heading1"/>
    <w:link w:val="sapitraCar"/>
    <w:qFormat/>
    <w:rsid w:val="00626540"/>
  </w:style>
  <w:style w:type="character" w:customStyle="1" w:styleId="11111Loaten4Car">
    <w:name w:val="1.1.1.1.1 Loaten4 Car"/>
    <w:basedOn w:val="1111Loaten3Car"/>
    <w:link w:val="11111Loaten4"/>
    <w:rsid w:val="00626540"/>
    <w:rPr>
      <w:rFonts w:ascii="Times New Roman" w:hAnsi="Times New Roman" w:cs="Times New Roman"/>
      <w:b w:val="0"/>
      <w:i/>
      <w:color w:val="000001"/>
      <w:sz w:val="24"/>
      <w:szCs w:val="24"/>
    </w:rPr>
  </w:style>
  <w:style w:type="paragraph" w:customStyle="1" w:styleId="soustitreLoaten5">
    <w:name w:val="soustitre Loaten5"/>
    <w:basedOn w:val="ListParagraph"/>
    <w:link w:val="soustitreLoaten5Car"/>
    <w:rsid w:val="0090768E"/>
  </w:style>
  <w:style w:type="character" w:customStyle="1" w:styleId="sapitraCar">
    <w:name w:val="sapitra Car"/>
    <w:basedOn w:val="Heading1Char"/>
    <w:link w:val="sapitra"/>
    <w:rsid w:val="00626540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paragraph" w:customStyle="1" w:styleId="sary1">
    <w:name w:val="sary1"/>
    <w:basedOn w:val="ListParagraph"/>
    <w:link w:val="sary1Car"/>
    <w:rsid w:val="00545FA9"/>
  </w:style>
  <w:style w:type="character" w:customStyle="1" w:styleId="soustitreLoaten5Car">
    <w:name w:val="soustitre Loaten5 Car"/>
    <w:basedOn w:val="ListParagraphChar"/>
    <w:link w:val="soustitreLoaten5"/>
    <w:rsid w:val="0090768E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Loaten1">
    <w:name w:val="Loaten1"/>
    <w:basedOn w:val="11Loaten1"/>
    <w:link w:val="Loaten1Car"/>
    <w:rsid w:val="00940350"/>
  </w:style>
  <w:style w:type="character" w:customStyle="1" w:styleId="sary1Car">
    <w:name w:val="sary1 Car"/>
    <w:basedOn w:val="ListParagraphChar"/>
    <w:link w:val="sary1"/>
    <w:rsid w:val="00545FA9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Annexe">
    <w:name w:val="Annexe"/>
    <w:basedOn w:val="ListParagraph"/>
    <w:link w:val="AnnexeCar"/>
    <w:qFormat/>
    <w:rsid w:val="003636B3"/>
    <w:pPr>
      <w:spacing w:after="480"/>
      <w:outlineLvl w:val="0"/>
    </w:pPr>
  </w:style>
  <w:style w:type="character" w:customStyle="1" w:styleId="Loaten1Car">
    <w:name w:val="Loaten1 Car"/>
    <w:basedOn w:val="11Loaten1Car"/>
    <w:link w:val="Loaten1"/>
    <w:rsid w:val="00940350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aloaten5">
    <w:name w:val="a. loaten5"/>
    <w:basedOn w:val="11111Loaten4"/>
    <w:link w:val="aloaten5Car"/>
    <w:rsid w:val="008B2395"/>
    <w:pPr>
      <w:numPr>
        <w:ilvl w:val="0"/>
        <w:numId w:val="0"/>
      </w:numPr>
      <w:outlineLvl w:val="5"/>
    </w:pPr>
    <w:rPr>
      <w:i w:val="0"/>
    </w:rPr>
  </w:style>
  <w:style w:type="character" w:customStyle="1" w:styleId="AnnexeCar">
    <w:name w:val="Annexe Car"/>
    <w:basedOn w:val="ListParagraphChar"/>
    <w:link w:val="Annexe"/>
    <w:rsid w:val="003636B3"/>
    <w:rPr>
      <w:rFonts w:ascii="Times New Roman" w:hAnsi="Times New Roman" w:cs="Times New Roman"/>
      <w:b/>
      <w:color w:val="000001"/>
      <w:sz w:val="24"/>
      <w:szCs w:val="24"/>
    </w:rPr>
  </w:style>
  <w:style w:type="paragraph" w:customStyle="1" w:styleId="saryloaten6">
    <w:name w:val="sary loaten6"/>
    <w:basedOn w:val="aloaten5"/>
    <w:link w:val="saryloaten6Car"/>
    <w:rsid w:val="00545FA9"/>
    <w:pPr>
      <w:numPr>
        <w:ilvl w:val="6"/>
      </w:numPr>
      <w:jc w:val="center"/>
      <w:outlineLvl w:val="6"/>
    </w:pPr>
    <w:rPr>
      <w:i/>
    </w:rPr>
  </w:style>
  <w:style w:type="character" w:customStyle="1" w:styleId="aloaten5Car">
    <w:name w:val="a. loaten5 Car"/>
    <w:basedOn w:val="11111Loaten4Car"/>
    <w:link w:val="aloaten5"/>
    <w:rsid w:val="008B2395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Figureloaten6">
    <w:name w:val="Figure loaten6"/>
    <w:basedOn w:val="saryloaten6"/>
    <w:link w:val="Figureloaten6Car"/>
    <w:rsid w:val="00545FA9"/>
  </w:style>
  <w:style w:type="character" w:customStyle="1" w:styleId="saryloaten6Car">
    <w:name w:val="sary loaten6 Car"/>
    <w:basedOn w:val="aloaten5Car"/>
    <w:link w:val="saryloaten6"/>
    <w:rsid w:val="009D2113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Tabilaoloaten7">
    <w:name w:val="Tabilao loaten7"/>
    <w:basedOn w:val="saryloaten6"/>
    <w:link w:val="Tabilaoloaten7Car"/>
    <w:qFormat/>
    <w:rsid w:val="00545FA9"/>
    <w:pPr>
      <w:numPr>
        <w:ilvl w:val="7"/>
      </w:numPr>
      <w:outlineLvl w:val="7"/>
    </w:pPr>
  </w:style>
  <w:style w:type="character" w:customStyle="1" w:styleId="Figureloaten6Car">
    <w:name w:val="Figure loaten6 Car"/>
    <w:basedOn w:val="saryloaten6Car"/>
    <w:link w:val="Figureloaten6"/>
    <w:rsid w:val="00545FA9"/>
    <w:rPr>
      <w:rFonts w:ascii="Times New Roman" w:hAnsi="Times New Roman" w:cs="Times New Roman"/>
      <w:b/>
      <w:i/>
      <w:color w:val="000001"/>
      <w:sz w:val="24"/>
      <w:szCs w:val="24"/>
    </w:rPr>
  </w:style>
  <w:style w:type="character" w:customStyle="1" w:styleId="Tabilaoloaten7Car">
    <w:name w:val="Tabilao loaten7 Car"/>
    <w:basedOn w:val="saryloaten6Car"/>
    <w:link w:val="Tabilaoloaten7"/>
    <w:rsid w:val="00545FA9"/>
    <w:rPr>
      <w:rFonts w:ascii="Times New Roman" w:hAnsi="Times New Roman" w:cs="Times New Roman"/>
      <w:b/>
      <w:i/>
      <w:color w:val="000001"/>
      <w:sz w:val="24"/>
      <w:szCs w:val="24"/>
    </w:rPr>
  </w:style>
  <w:style w:type="paragraph" w:customStyle="1" w:styleId="Puce">
    <w:name w:val="Puce"/>
    <w:basedOn w:val="Normal"/>
    <w:link w:val="PuceCar"/>
    <w:qFormat/>
    <w:rsid w:val="00A01E6D"/>
    <w:pPr>
      <w:numPr>
        <w:numId w:val="5"/>
      </w:numPr>
      <w:ind w:left="0" w:firstLine="357"/>
    </w:pPr>
  </w:style>
  <w:style w:type="character" w:customStyle="1" w:styleId="PuceCar">
    <w:name w:val="Puce Car"/>
    <w:basedOn w:val="DefaultParagraphFont"/>
    <w:link w:val="Puce"/>
    <w:rsid w:val="00A01E6D"/>
    <w:rPr>
      <w:rFonts w:ascii="Times New Roman" w:hAnsi="Times New Roman" w:cs="Times New Roman"/>
      <w:color w:val="00000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462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62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C462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629"/>
    <w:rPr>
      <w:rFonts w:ascii="Times New Roman" w:hAnsi="Times New Roman"/>
      <w:sz w:val="24"/>
    </w:rPr>
  </w:style>
  <w:style w:type="character" w:customStyle="1" w:styleId="Heading5Char">
    <w:name w:val="Heading 5 Char"/>
    <w:aliases w:val="a. Char,1.1.1.1.1. Char"/>
    <w:basedOn w:val="DefaultParagraphFont"/>
    <w:link w:val="Heading5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character" w:customStyle="1" w:styleId="Heading6Char">
    <w:name w:val="Heading 6 Char"/>
    <w:aliases w:val="formule Char"/>
    <w:basedOn w:val="DefaultParagraphFont"/>
    <w:link w:val="Heading6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CD28C6"/>
    <w:rPr>
      <w:rFonts w:ascii="Times New Roman" w:eastAsia="Calibri" w:hAnsi="Times New Roman" w:cs="Times New Roman"/>
      <w:i/>
      <w:color w:val="00000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8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8C6"/>
    <w:rPr>
      <w:rFonts w:ascii="Tahoma" w:hAnsi="Tahoma" w:cs="Tahoma"/>
      <w:color w:val="000001"/>
      <w:sz w:val="16"/>
      <w:szCs w:val="16"/>
    </w:rPr>
  </w:style>
  <w:style w:type="paragraph" w:styleId="NormalWeb">
    <w:name w:val="Normal (Web)"/>
    <w:basedOn w:val="Normal"/>
    <w:uiPriority w:val="99"/>
    <w:unhideWhenUsed/>
    <w:rsid w:val="00CD28C6"/>
    <w:pPr>
      <w:autoSpaceDE/>
      <w:autoSpaceDN/>
      <w:adjustRightInd/>
      <w:spacing w:before="100" w:beforeAutospacing="1" w:after="100" w:afterAutospacing="1" w:line="240" w:lineRule="auto"/>
    </w:pPr>
    <w:rPr>
      <w:rFonts w:eastAsia="Times New Roman"/>
      <w:color w:val="auto"/>
      <w:lang w:eastAsia="fr-FR"/>
    </w:rPr>
  </w:style>
  <w:style w:type="character" w:customStyle="1" w:styleId="Lienhypertexte1">
    <w:name w:val="Lien hypertexte1"/>
    <w:basedOn w:val="DefaultParagraphFont"/>
    <w:uiPriority w:val="99"/>
    <w:unhideWhenUsed/>
    <w:rsid w:val="00CD28C6"/>
    <w:rPr>
      <w:color w:val="0000FF"/>
      <w:u w:val="single"/>
    </w:rPr>
  </w:style>
  <w:style w:type="character" w:styleId="Strong">
    <w:name w:val="Strong"/>
    <w:basedOn w:val="DefaultParagraphFont"/>
    <w:uiPriority w:val="22"/>
    <w:rsid w:val="00CD28C6"/>
    <w:rPr>
      <w:b/>
      <w:bCs/>
    </w:rPr>
  </w:style>
  <w:style w:type="character" w:customStyle="1" w:styleId="searchhit">
    <w:name w:val="search_hit"/>
    <w:basedOn w:val="DefaultParagraphFont"/>
    <w:rsid w:val="00CD28C6"/>
  </w:style>
  <w:style w:type="character" w:styleId="Emphasis">
    <w:name w:val="Emphasis"/>
    <w:basedOn w:val="DefaultParagraphFont"/>
    <w:uiPriority w:val="20"/>
    <w:rsid w:val="00CD28C6"/>
    <w:rPr>
      <w:i/>
      <w:iCs/>
    </w:rPr>
  </w:style>
  <w:style w:type="table" w:customStyle="1" w:styleId="Grilledutableau1">
    <w:name w:val="Grille du tableau1"/>
    <w:basedOn w:val="TableNormal"/>
    <w:uiPriority w:val="59"/>
    <w:rsid w:val="00CD28C6"/>
    <w:pPr>
      <w:spacing w:before="0" w:line="240" w:lineRule="auto"/>
      <w:ind w:left="0" w:firstLine="0"/>
    </w:pPr>
    <w:rPr>
      <w:rFonts w:eastAsia="Times New Roman"/>
      <w:sz w:val="20"/>
      <w:szCs w:val="20"/>
      <w:lang w:val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ang-en">
    <w:name w:val="lang-en"/>
    <w:basedOn w:val="DefaultParagraphFont"/>
    <w:rsid w:val="00CD28C6"/>
  </w:style>
  <w:style w:type="paragraph" w:customStyle="1" w:styleId="Paragraphedeliste1">
    <w:name w:val="Paragraphe de liste1"/>
    <w:basedOn w:val="Normal"/>
    <w:rsid w:val="00CD28C6"/>
    <w:pPr>
      <w:autoSpaceDE/>
      <w:autoSpaceDN/>
      <w:adjustRightInd/>
      <w:spacing w:after="200"/>
      <w:ind w:left="720"/>
    </w:pPr>
    <w:rPr>
      <w:rFonts w:ascii="Calibri" w:eastAsia="Times New Roman" w:hAnsi="Calibri"/>
      <w:color w:val="auto"/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1082A"/>
    <w:pPr>
      <w:tabs>
        <w:tab w:val="right" w:leader="dot" w:pos="9486"/>
      </w:tabs>
      <w:spacing w:before="120"/>
    </w:pPr>
    <w:rPr>
      <w:b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918E1"/>
    <w:pPr>
      <w:spacing w:after="100"/>
      <w:ind w:left="255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18E1"/>
    <w:pPr>
      <w:ind w:left="482"/>
      <w:jc w:val="left"/>
    </w:pPr>
    <w:rPr>
      <w:b/>
      <w:i/>
      <w:sz w:val="22"/>
    </w:rPr>
  </w:style>
  <w:style w:type="paragraph" w:customStyle="1" w:styleId="mems2">
    <w:name w:val="mems2"/>
    <w:basedOn w:val="Normal"/>
    <w:link w:val="mems2Car"/>
    <w:qFormat/>
    <w:rsid w:val="00CD28C6"/>
    <w:pPr>
      <w:widowControl w:val="0"/>
      <w:shd w:val="clear" w:color="auto" w:fill="FFFFFF"/>
      <w:spacing w:before="120"/>
      <w:ind w:left="19" w:right="5"/>
      <w:textAlignment w:val="baseline"/>
    </w:pPr>
    <w:rPr>
      <w:rFonts w:eastAsia="Times New Roman"/>
      <w:color w:val="auto"/>
      <w:lang w:eastAsia="fr-FR"/>
    </w:rPr>
  </w:style>
  <w:style w:type="character" w:customStyle="1" w:styleId="mems2Car">
    <w:name w:val="mems2 Car"/>
    <w:basedOn w:val="DefaultParagraphFont"/>
    <w:link w:val="mems2"/>
    <w:rsid w:val="00CD28C6"/>
    <w:rPr>
      <w:rFonts w:ascii="Times New Roman" w:eastAsia="Times New Roman" w:hAnsi="Times New Roman" w:cs="Times New Roman"/>
      <w:sz w:val="24"/>
      <w:szCs w:val="24"/>
      <w:shd w:val="clear" w:color="auto" w:fill="FFFFFF"/>
      <w:lang w:eastAsia="fr-FR"/>
    </w:rPr>
  </w:style>
  <w:style w:type="paragraph" w:customStyle="1" w:styleId="Retraitcorpsdetexte1">
    <w:name w:val="Retrait corps de texte1"/>
    <w:basedOn w:val="Normal"/>
    <w:next w:val="BodyTextIndent"/>
    <w:link w:val="RetraitcorpsdetexteCar"/>
    <w:uiPriority w:val="99"/>
    <w:semiHidden/>
    <w:unhideWhenUsed/>
    <w:rsid w:val="00CD28C6"/>
    <w:pPr>
      <w:autoSpaceDE/>
      <w:autoSpaceDN/>
      <w:adjustRightInd/>
      <w:ind w:left="283"/>
    </w:pPr>
    <w:rPr>
      <w:rFonts w:cstheme="minorBidi"/>
      <w:color w:val="auto"/>
      <w:szCs w:val="22"/>
    </w:rPr>
  </w:style>
  <w:style w:type="character" w:customStyle="1" w:styleId="RetraitcorpsdetexteCar">
    <w:name w:val="Retrait corps de texte Car"/>
    <w:basedOn w:val="DefaultParagraphFont"/>
    <w:link w:val="Retraitcorpsdetexte1"/>
    <w:uiPriority w:val="99"/>
    <w:semiHidden/>
    <w:rsid w:val="00CD28C6"/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240C37"/>
    <w:pPr>
      <w:ind w:left="720"/>
      <w:jc w:val="left"/>
    </w:pPr>
    <w:rPr>
      <w:b/>
      <w:sz w:val="18"/>
    </w:rPr>
  </w:style>
  <w:style w:type="paragraph" w:customStyle="1" w:styleId="TM51">
    <w:name w:val="TM 5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880"/>
      <w:jc w:val="left"/>
    </w:pPr>
    <w:rPr>
      <w:rFonts w:eastAsia="Times New Roman"/>
      <w:color w:val="auto"/>
      <w:szCs w:val="22"/>
      <w:lang w:eastAsia="fr-FR"/>
    </w:rPr>
  </w:style>
  <w:style w:type="paragraph" w:customStyle="1" w:styleId="TM61">
    <w:name w:val="TM 6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10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71">
    <w:name w:val="TM 7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32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81">
    <w:name w:val="TM 8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54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TM91">
    <w:name w:val="TM 91"/>
    <w:basedOn w:val="Normal"/>
    <w:next w:val="Normal"/>
    <w:autoRedefine/>
    <w:uiPriority w:val="39"/>
    <w:unhideWhenUsed/>
    <w:rsid w:val="00CD28C6"/>
    <w:pPr>
      <w:autoSpaceDE/>
      <w:autoSpaceDN/>
      <w:adjustRightInd/>
      <w:spacing w:after="100" w:line="276" w:lineRule="auto"/>
      <w:ind w:left="1760"/>
      <w:jc w:val="left"/>
    </w:pPr>
    <w:rPr>
      <w:rFonts w:ascii="Calibri" w:eastAsia="Times New Roman" w:hAnsi="Calibri"/>
      <w:color w:val="auto"/>
      <w:sz w:val="22"/>
      <w:szCs w:val="22"/>
      <w:lang w:eastAsia="fr-FR"/>
    </w:rPr>
  </w:style>
  <w:style w:type="paragraph" w:customStyle="1" w:styleId="Paragraphedeliste2">
    <w:name w:val="Paragraphe de liste2"/>
    <w:basedOn w:val="Normal"/>
    <w:rsid w:val="00CD28C6"/>
    <w:pPr>
      <w:autoSpaceDE/>
      <w:autoSpaceDN/>
      <w:adjustRightInd/>
      <w:spacing w:after="200" w:line="276" w:lineRule="auto"/>
      <w:ind w:left="720"/>
      <w:jc w:val="left"/>
    </w:pPr>
    <w:rPr>
      <w:rFonts w:ascii="Calibri" w:eastAsia="Times New Roman" w:hAnsi="Calibri"/>
      <w:color w:val="auto"/>
      <w:sz w:val="22"/>
      <w:szCs w:val="22"/>
    </w:rPr>
  </w:style>
  <w:style w:type="character" w:styleId="HTMLAcronym">
    <w:name w:val="HTML Acronym"/>
    <w:basedOn w:val="DefaultParagraphFont"/>
    <w:uiPriority w:val="99"/>
    <w:semiHidden/>
    <w:unhideWhenUsed/>
    <w:rsid w:val="00CD28C6"/>
  </w:style>
  <w:style w:type="character" w:customStyle="1" w:styleId="application">
    <w:name w:val="application"/>
    <w:basedOn w:val="DefaultParagraphFont"/>
    <w:rsid w:val="00CD28C6"/>
  </w:style>
  <w:style w:type="character" w:styleId="HTMLCode">
    <w:name w:val="HTML Code"/>
    <w:basedOn w:val="DefaultParagraphFont"/>
    <w:uiPriority w:val="99"/>
    <w:semiHidden/>
    <w:unhideWhenUsed/>
    <w:rsid w:val="00CD28C6"/>
    <w:rPr>
      <w:rFonts w:ascii="Courier New" w:eastAsia="Times New Roman" w:hAnsi="Courier New" w:cs="Courier New"/>
      <w:sz w:val="20"/>
      <w:szCs w:val="20"/>
    </w:rPr>
  </w:style>
  <w:style w:type="character" w:customStyle="1" w:styleId="Lienhypertextesuivivisit1">
    <w:name w:val="Lien hypertexte suivi visité1"/>
    <w:basedOn w:val="DefaultParagraphFont"/>
    <w:uiPriority w:val="99"/>
    <w:semiHidden/>
    <w:unhideWhenUsed/>
    <w:rsid w:val="00CD28C6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CD28C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D28C6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D28C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D28C6"/>
    <w:rPr>
      <w:rFonts w:ascii="Times New Roman" w:hAnsi="Times New Roman" w:cs="Times New Roman"/>
      <w:color w:val="00000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D28C6"/>
    <w:rPr>
      <w:color w:val="800080" w:themeColor="followedHyperlink"/>
      <w:u w:val="single"/>
    </w:rPr>
  </w:style>
  <w:style w:type="paragraph" w:customStyle="1" w:styleId="Notation">
    <w:name w:val="Notation"/>
    <w:basedOn w:val="Normal"/>
    <w:link w:val="NotationCar"/>
    <w:qFormat/>
    <w:rsid w:val="001B628E"/>
    <w:pPr>
      <w:numPr>
        <w:numId w:val="6"/>
      </w:numPr>
    </w:pPr>
    <w:rPr>
      <w:rFonts w:eastAsia="Calibri"/>
      <w:b/>
    </w:rPr>
  </w:style>
  <w:style w:type="character" w:customStyle="1" w:styleId="NotationCar">
    <w:name w:val="Notation Car"/>
    <w:basedOn w:val="DefaultParagraphFont"/>
    <w:link w:val="Notation"/>
    <w:rsid w:val="001B628E"/>
    <w:rPr>
      <w:rFonts w:ascii="Times New Roman" w:eastAsia="Calibri" w:hAnsi="Times New Roman" w:cs="Times New Roman"/>
      <w:b/>
      <w:color w:val="000001"/>
      <w:sz w:val="24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88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6">
    <w:name w:val="toc 6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7">
    <w:name w:val="toc 7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8">
    <w:name w:val="toc 8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styleId="TOC9">
    <w:name w:val="toc 9"/>
    <w:basedOn w:val="Normal"/>
    <w:next w:val="Normal"/>
    <w:autoRedefine/>
    <w:uiPriority w:val="39"/>
    <w:unhideWhenUsed/>
    <w:rsid w:val="00240C37"/>
    <w:pPr>
      <w:autoSpaceDE/>
      <w:autoSpaceDN/>
      <w:adjustRightInd/>
      <w:spacing w:after="100" w:line="276" w:lineRule="auto"/>
      <w:ind w:left="1760"/>
      <w:jc w:val="left"/>
    </w:pPr>
    <w:rPr>
      <w:rFonts w:asciiTheme="minorHAnsi" w:eastAsiaTheme="minorEastAsia" w:hAnsiTheme="minorHAnsi" w:cstheme="minorBidi"/>
      <w:color w:val="auto"/>
      <w:sz w:val="22"/>
      <w:szCs w:val="22"/>
      <w:lang w:eastAsia="fr-FR"/>
    </w:rPr>
  </w:style>
  <w:style w:type="paragraph" w:customStyle="1" w:styleId="Default">
    <w:name w:val="Default"/>
    <w:rsid w:val="001E0196"/>
    <w:pPr>
      <w:autoSpaceDE w:val="0"/>
      <w:autoSpaceDN w:val="0"/>
      <w:adjustRightInd w:val="0"/>
      <w:spacing w:before="0" w:line="240" w:lineRule="auto"/>
      <w:ind w:left="0" w:firstLine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E0196"/>
    <w:rPr>
      <w:color w:val="808080"/>
    </w:rPr>
  </w:style>
  <w:style w:type="paragraph" w:customStyle="1" w:styleId="asous-para">
    <w:name w:val="a. sous-para"/>
    <w:basedOn w:val="Normal"/>
    <w:link w:val="asous-paraCar"/>
    <w:qFormat/>
    <w:rsid w:val="00A202F9"/>
    <w:pPr>
      <w:numPr>
        <w:ilvl w:val="5"/>
        <w:numId w:val="4"/>
      </w:numPr>
      <w:autoSpaceDE/>
      <w:autoSpaceDN/>
      <w:adjustRightInd/>
      <w:spacing w:before="240"/>
      <w:outlineLvl w:val="5"/>
    </w:pPr>
    <w:rPr>
      <w:rFonts w:cstheme="minorBidi"/>
      <w:color w:val="auto"/>
      <w:szCs w:val="22"/>
    </w:rPr>
  </w:style>
  <w:style w:type="character" w:customStyle="1" w:styleId="asous-paraCar">
    <w:name w:val="a. sous-para Car"/>
    <w:basedOn w:val="DefaultParagraphFont"/>
    <w:link w:val="asous-para"/>
    <w:rsid w:val="00A202F9"/>
    <w:rPr>
      <w:rFonts w:ascii="Times New Roman" w:hAnsi="Times New Roman"/>
      <w:sz w:val="24"/>
    </w:rPr>
  </w:style>
  <w:style w:type="paragraph" w:customStyle="1" w:styleId="Figure">
    <w:name w:val="Figure"/>
    <w:basedOn w:val="Normal"/>
    <w:link w:val="FigureCar"/>
    <w:qFormat/>
    <w:rsid w:val="00787CD0"/>
    <w:pPr>
      <w:numPr>
        <w:ilvl w:val="6"/>
        <w:numId w:val="4"/>
      </w:numPr>
      <w:autoSpaceDE/>
      <w:autoSpaceDN/>
      <w:adjustRightInd/>
      <w:jc w:val="center"/>
      <w:outlineLvl w:val="6"/>
    </w:pPr>
    <w:rPr>
      <w:rFonts w:cstheme="minorBidi"/>
      <w:i/>
      <w:color w:val="auto"/>
      <w:szCs w:val="22"/>
    </w:rPr>
  </w:style>
  <w:style w:type="character" w:customStyle="1" w:styleId="FigureCar">
    <w:name w:val="Figure Car"/>
    <w:basedOn w:val="DefaultParagraphFont"/>
    <w:link w:val="Figure"/>
    <w:rsid w:val="00787CD0"/>
    <w:rPr>
      <w:rFonts w:ascii="Times New Roman" w:hAnsi="Times New Roman"/>
      <w:i/>
      <w:sz w:val="24"/>
    </w:rPr>
  </w:style>
  <w:style w:type="paragraph" w:customStyle="1" w:styleId="Tabilao">
    <w:name w:val="Tabilao"/>
    <w:basedOn w:val="Normal"/>
    <w:link w:val="TabilaoCar"/>
    <w:qFormat/>
    <w:rsid w:val="000337D9"/>
    <w:pPr>
      <w:numPr>
        <w:ilvl w:val="7"/>
        <w:numId w:val="4"/>
      </w:numPr>
      <w:autoSpaceDE/>
      <w:autoSpaceDN/>
      <w:adjustRightInd/>
      <w:spacing w:before="240"/>
      <w:jc w:val="center"/>
      <w:outlineLvl w:val="7"/>
    </w:pPr>
    <w:rPr>
      <w:rFonts w:cstheme="minorBidi"/>
      <w:i/>
      <w:color w:val="auto"/>
      <w:szCs w:val="22"/>
    </w:rPr>
  </w:style>
  <w:style w:type="paragraph" w:customStyle="1" w:styleId="TableauAnnexe5">
    <w:name w:val="Tableau Annexe5"/>
    <w:basedOn w:val="Tabilao"/>
    <w:link w:val="TableauAnnexe5Car"/>
    <w:qFormat/>
    <w:rsid w:val="00467BBB"/>
    <w:pPr>
      <w:numPr>
        <w:ilvl w:val="0"/>
        <w:numId w:val="7"/>
      </w:numPr>
    </w:pPr>
  </w:style>
  <w:style w:type="character" w:customStyle="1" w:styleId="TabilaoCar">
    <w:name w:val="Tabilao Car"/>
    <w:basedOn w:val="DefaultParagraphFont"/>
    <w:link w:val="Tabilao"/>
    <w:rsid w:val="000337D9"/>
    <w:rPr>
      <w:rFonts w:ascii="Times New Roman" w:hAnsi="Times New Roman"/>
      <w:i/>
      <w:sz w:val="24"/>
    </w:rPr>
  </w:style>
  <w:style w:type="character" w:customStyle="1" w:styleId="TableauAnnexe5Car">
    <w:name w:val="Tableau Annexe5 Car"/>
    <w:basedOn w:val="TabilaoCar"/>
    <w:link w:val="TableauAnnexe5"/>
    <w:rsid w:val="00467BBB"/>
    <w:rPr>
      <w:rFonts w:ascii="Times New Roman" w:hAnsi="Times New Roman"/>
      <w:i/>
      <w:sz w:val="24"/>
    </w:rPr>
  </w:style>
  <w:style w:type="character" w:customStyle="1" w:styleId="longtext">
    <w:name w:val="long_text"/>
    <w:basedOn w:val="DefaultParagraphFont"/>
    <w:rsid w:val="00FA151B"/>
  </w:style>
  <w:style w:type="character" w:customStyle="1" w:styleId="hps">
    <w:name w:val="hps"/>
    <w:basedOn w:val="DefaultParagraphFont"/>
    <w:rsid w:val="00FA151B"/>
  </w:style>
  <w:style w:type="character" w:customStyle="1" w:styleId="Heading9Char">
    <w:name w:val="Heading 9 Char"/>
    <w:basedOn w:val="DefaultParagraphFont"/>
    <w:link w:val="Heading9"/>
    <w:uiPriority w:val="9"/>
    <w:rsid w:val="002A1593"/>
    <w:rPr>
      <w:rFonts w:ascii="Times New Roman" w:hAnsi="Times New Roman"/>
      <w:i/>
      <w:sz w:val="24"/>
    </w:rPr>
  </w:style>
  <w:style w:type="paragraph" w:styleId="BodyText2">
    <w:name w:val="Body Text 2"/>
    <w:basedOn w:val="Normal"/>
    <w:link w:val="BodyText2Char"/>
    <w:semiHidden/>
    <w:rsid w:val="002A1593"/>
    <w:pPr>
      <w:tabs>
        <w:tab w:val="left" w:pos="-1560"/>
        <w:tab w:val="left" w:pos="0"/>
      </w:tabs>
      <w:autoSpaceDE/>
      <w:autoSpaceDN/>
      <w:adjustRightInd/>
      <w:spacing w:before="240"/>
    </w:pPr>
    <w:rPr>
      <w:rFonts w:eastAsia="Times New Roman"/>
      <w:i/>
      <w:color w:val="0000FF"/>
      <w:szCs w:val="20"/>
      <w:lang w:eastAsia="fr-FR"/>
    </w:rPr>
  </w:style>
  <w:style w:type="character" w:customStyle="1" w:styleId="BodyText2Char">
    <w:name w:val="Body Text 2 Char"/>
    <w:basedOn w:val="DefaultParagraphFont"/>
    <w:link w:val="BodyText2"/>
    <w:semiHidden/>
    <w:rsid w:val="002A1593"/>
    <w:rPr>
      <w:rFonts w:ascii="Times New Roman" w:eastAsia="Times New Roman" w:hAnsi="Times New Roman" w:cs="Times New Roman"/>
      <w:i/>
      <w:color w:val="0000FF"/>
      <w:sz w:val="24"/>
      <w:szCs w:val="20"/>
      <w:lang w:eastAsia="fr-FR"/>
    </w:rPr>
  </w:style>
  <w:style w:type="paragraph" w:customStyle="1" w:styleId="titre2">
    <w:name w:val="titre 2"/>
    <w:basedOn w:val="Heading2"/>
    <w:link w:val="titre2Car"/>
    <w:qFormat/>
    <w:rsid w:val="002A1593"/>
    <w:pPr>
      <w:keepLines w:val="0"/>
      <w:numPr>
        <w:ilvl w:val="0"/>
        <w:numId w:val="0"/>
      </w:numPr>
      <w:autoSpaceDE/>
      <w:autoSpaceDN/>
      <w:adjustRightInd/>
      <w:spacing w:before="240"/>
      <w:ind w:left="1440" w:hanging="360"/>
      <w:jc w:val="both"/>
    </w:pPr>
    <w:rPr>
      <w:rFonts w:eastAsiaTheme="minorHAnsi" w:cstheme="minorBidi"/>
      <w:bCs w:val="0"/>
      <w:color w:val="auto"/>
      <w:szCs w:val="22"/>
    </w:rPr>
  </w:style>
  <w:style w:type="character" w:customStyle="1" w:styleId="titre2Car">
    <w:name w:val="titre 2 Car"/>
    <w:basedOn w:val="Heading1Char"/>
    <w:link w:val="titre2"/>
    <w:rsid w:val="002A1593"/>
    <w:rPr>
      <w:rFonts w:ascii="Times New Roman" w:eastAsiaTheme="majorEastAsia" w:hAnsi="Times New Roman" w:cstheme="majorBidi"/>
      <w:b/>
      <w:bCs/>
      <w:color w:val="000001"/>
      <w:sz w:val="24"/>
      <w:szCs w:val="28"/>
    </w:rPr>
  </w:style>
  <w:style w:type="paragraph" w:customStyle="1" w:styleId="titre3">
    <w:name w:val="titre 3"/>
    <w:basedOn w:val="Heading3"/>
    <w:link w:val="titre3Car"/>
    <w:qFormat/>
    <w:rsid w:val="002A1593"/>
    <w:pPr>
      <w:keepLines w:val="0"/>
      <w:autoSpaceDE/>
      <w:autoSpaceDN/>
      <w:adjustRightInd/>
      <w:spacing w:before="240"/>
      <w:ind w:left="2160" w:hanging="180"/>
    </w:pPr>
    <w:rPr>
      <w:rFonts w:ascii="Times New Roman" w:eastAsiaTheme="minorHAnsi" w:hAnsi="Times New Roman" w:cs="Times New Roman"/>
      <w:bCs w:val="0"/>
      <w:i/>
      <w:snapToGrid w:val="0"/>
      <w:color w:val="auto"/>
      <w:w w:val="0"/>
    </w:rPr>
  </w:style>
  <w:style w:type="character" w:customStyle="1" w:styleId="titre3Car">
    <w:name w:val="titre 3 Car"/>
    <w:basedOn w:val="DefaultParagraphFont"/>
    <w:link w:val="titre3"/>
    <w:rsid w:val="002A1593"/>
    <w:rPr>
      <w:rFonts w:ascii="Times New Roman" w:hAnsi="Times New Roman" w:cs="Times New Roman"/>
      <w:b/>
      <w:i/>
      <w:snapToGrid w:val="0"/>
      <w:w w:val="0"/>
      <w:sz w:val="24"/>
      <w:szCs w:val="24"/>
    </w:rPr>
  </w:style>
  <w:style w:type="paragraph" w:customStyle="1" w:styleId="titre4">
    <w:name w:val="titre 4"/>
    <w:basedOn w:val="Normal"/>
    <w:link w:val="titre4Car"/>
    <w:rsid w:val="002A1593"/>
    <w:pPr>
      <w:autoSpaceDE/>
      <w:autoSpaceDN/>
      <w:adjustRightInd/>
      <w:spacing w:before="240"/>
    </w:pPr>
    <w:rPr>
      <w:rFonts w:eastAsia="Times New Roman"/>
      <w:color w:val="auto"/>
      <w:lang w:eastAsia="fr-FR"/>
    </w:rPr>
  </w:style>
  <w:style w:type="character" w:customStyle="1" w:styleId="titre4Car">
    <w:name w:val="titre 4 Car"/>
    <w:basedOn w:val="DefaultParagraphFont"/>
    <w:link w:val="titre4"/>
    <w:rsid w:val="002A15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itre1">
    <w:name w:val="titre 1"/>
    <w:basedOn w:val="NoSpacing"/>
    <w:link w:val="titre1Car"/>
    <w:qFormat/>
    <w:rsid w:val="002A1593"/>
    <w:pPr>
      <w:spacing w:before="240" w:after="240" w:line="360" w:lineRule="auto"/>
      <w:ind w:left="0" w:firstLine="0"/>
    </w:pPr>
    <w:rPr>
      <w:rFonts w:cs="Times New Roman"/>
      <w:b/>
      <w:szCs w:val="24"/>
    </w:rPr>
  </w:style>
  <w:style w:type="character" w:customStyle="1" w:styleId="titre1Car">
    <w:name w:val="titre 1 Car"/>
    <w:basedOn w:val="AnnexeCar"/>
    <w:link w:val="titre1"/>
    <w:rsid w:val="002A1593"/>
    <w:rPr>
      <w:rFonts w:ascii="Times New Roman" w:hAnsi="Times New Roman" w:cs="Times New Roman"/>
      <w:b w:val="0"/>
      <w:color w:val="000001"/>
      <w:sz w:val="24"/>
      <w:szCs w:val="24"/>
    </w:rPr>
  </w:style>
  <w:style w:type="paragraph" w:customStyle="1" w:styleId="quations">
    <w:name w:val="équations"/>
    <w:basedOn w:val="NoSpacing"/>
    <w:link w:val="quationsCar"/>
    <w:rsid w:val="002A1593"/>
    <w:pPr>
      <w:spacing w:before="240" w:after="120" w:line="360" w:lineRule="auto"/>
      <w:ind w:left="0" w:firstLine="0"/>
      <w:jc w:val="right"/>
    </w:pPr>
    <w:rPr>
      <w:rFonts w:ascii="Cambria Math" w:hAnsi="Cambria Math" w:cs="Times New Roman"/>
      <w:i/>
      <w:szCs w:val="24"/>
    </w:rPr>
  </w:style>
  <w:style w:type="character" w:customStyle="1" w:styleId="quationsCar">
    <w:name w:val="équations Car"/>
    <w:basedOn w:val="AnnexeCar"/>
    <w:link w:val="quations"/>
    <w:rsid w:val="002A1593"/>
    <w:rPr>
      <w:rFonts w:ascii="Cambria Math" w:hAnsi="Cambria Math" w:cs="Times New Roman"/>
      <w:b/>
      <w:i/>
      <w:color w:val="00000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A1593"/>
    <w:pPr>
      <w:numPr>
        <w:numId w:val="0"/>
      </w:numPr>
      <w:autoSpaceDE/>
      <w:autoSpaceDN/>
      <w:adjustRightInd/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customStyle="1" w:styleId="lohateny2">
    <w:name w:val="lohateny 2"/>
    <w:basedOn w:val="Heading1"/>
    <w:link w:val="lohateny2Car"/>
    <w:qFormat/>
    <w:rsid w:val="002A1593"/>
    <w:pPr>
      <w:keepLines w:val="0"/>
      <w:numPr>
        <w:numId w:val="0"/>
      </w:numPr>
      <w:autoSpaceDE/>
      <w:autoSpaceDN/>
      <w:adjustRightInd/>
      <w:spacing w:after="120"/>
      <w:jc w:val="both"/>
    </w:pPr>
    <w:rPr>
      <w:rFonts w:eastAsia="Times New Roman" w:cs="Times New Roman"/>
      <w:color w:val="000000"/>
      <w:szCs w:val="24"/>
      <w:lang w:eastAsia="fr-FR"/>
    </w:rPr>
  </w:style>
  <w:style w:type="character" w:customStyle="1" w:styleId="lohateny2Car">
    <w:name w:val="lohateny 2 Car"/>
    <w:basedOn w:val="Heading1Char"/>
    <w:link w:val="lohateny2"/>
    <w:rsid w:val="002A1593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customStyle="1" w:styleId="lohateny1">
    <w:name w:val="lohateny 1"/>
    <w:basedOn w:val="NoSpacing"/>
    <w:link w:val="lohateny1Car"/>
    <w:qFormat/>
    <w:rsid w:val="002A1593"/>
    <w:pPr>
      <w:spacing w:before="240" w:after="240" w:line="360" w:lineRule="auto"/>
      <w:ind w:left="0" w:firstLine="0"/>
    </w:pPr>
    <w:rPr>
      <w:rFonts w:cs="Times New Roman"/>
      <w:b/>
      <w:szCs w:val="24"/>
    </w:rPr>
  </w:style>
  <w:style w:type="character" w:customStyle="1" w:styleId="lohateny1Car">
    <w:name w:val="lohateny 1 Car"/>
    <w:basedOn w:val="AnnexeCar"/>
    <w:link w:val="lohateny1"/>
    <w:rsid w:val="002A1593"/>
    <w:rPr>
      <w:rFonts w:ascii="Times New Roman" w:hAnsi="Times New Roman" w:cs="Times New Roman"/>
      <w:b w:val="0"/>
      <w:color w:val="000001"/>
      <w:sz w:val="24"/>
      <w:szCs w:val="24"/>
    </w:rPr>
  </w:style>
  <w:style w:type="paragraph" w:customStyle="1" w:styleId="lohateny3">
    <w:name w:val="lohateny 3"/>
    <w:basedOn w:val="Normal"/>
    <w:link w:val="lohateny3Car"/>
    <w:qFormat/>
    <w:rsid w:val="002A1593"/>
    <w:pPr>
      <w:autoSpaceDE/>
      <w:autoSpaceDN/>
      <w:adjustRightInd/>
      <w:spacing w:before="240"/>
    </w:pPr>
    <w:rPr>
      <w:rFonts w:eastAsia="Times New Roman"/>
      <w:b/>
      <w:i/>
      <w:color w:val="auto"/>
      <w:lang w:eastAsia="fr-FR"/>
    </w:rPr>
  </w:style>
  <w:style w:type="character" w:customStyle="1" w:styleId="lohateny3Car">
    <w:name w:val="lohateny 3 Car"/>
    <w:basedOn w:val="DefaultParagraphFont"/>
    <w:link w:val="lohateny3"/>
    <w:rsid w:val="002A1593"/>
    <w:rPr>
      <w:rFonts w:ascii="Times New Roman" w:eastAsia="Times New Roman" w:hAnsi="Times New Roman" w:cs="Times New Roman"/>
      <w:b/>
      <w:i/>
      <w:sz w:val="24"/>
      <w:szCs w:val="24"/>
      <w:lang w:eastAsia="fr-FR"/>
    </w:rPr>
  </w:style>
  <w:style w:type="paragraph" w:customStyle="1" w:styleId="lohateny4">
    <w:name w:val="lohateny 4"/>
    <w:basedOn w:val="Normal"/>
    <w:link w:val="lohateny4Car"/>
    <w:qFormat/>
    <w:rsid w:val="002A1593"/>
    <w:pPr>
      <w:autoSpaceDE/>
      <w:autoSpaceDN/>
      <w:adjustRightInd/>
      <w:spacing w:before="240"/>
    </w:pPr>
    <w:rPr>
      <w:rFonts w:eastAsia="Times New Roman"/>
      <w:color w:val="auto"/>
      <w:lang w:eastAsia="fr-FR"/>
    </w:rPr>
  </w:style>
  <w:style w:type="character" w:customStyle="1" w:styleId="lohateny4Car">
    <w:name w:val="lohateny 4 Car"/>
    <w:basedOn w:val="DefaultParagraphFont"/>
    <w:link w:val="lohateny4"/>
    <w:rsid w:val="002A159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annexe2">
    <w:name w:val="annexe2"/>
    <w:basedOn w:val="Heading2"/>
    <w:link w:val="annexe2Car"/>
    <w:qFormat/>
    <w:rsid w:val="002A1593"/>
    <w:pPr>
      <w:keepLines w:val="0"/>
      <w:numPr>
        <w:ilvl w:val="0"/>
        <w:numId w:val="0"/>
      </w:numPr>
      <w:autoSpaceDE/>
      <w:autoSpaceDN/>
      <w:adjustRightInd/>
      <w:spacing w:before="240" w:after="240"/>
      <w:ind w:left="1440" w:hanging="360"/>
      <w:jc w:val="both"/>
    </w:pPr>
    <w:rPr>
      <w:rFonts w:eastAsiaTheme="minorHAnsi" w:cstheme="minorBidi"/>
      <w:bCs w:val="0"/>
      <w:color w:val="auto"/>
      <w:szCs w:val="22"/>
    </w:rPr>
  </w:style>
  <w:style w:type="character" w:customStyle="1" w:styleId="annexe2Car">
    <w:name w:val="annexe2 Car"/>
    <w:basedOn w:val="Heading2Char"/>
    <w:link w:val="annexe2"/>
    <w:rsid w:val="002A1593"/>
    <w:rPr>
      <w:rFonts w:ascii="Times New Roman" w:eastAsiaTheme="majorEastAsia" w:hAnsi="Times New Roman" w:cstheme="majorBidi"/>
      <w:b/>
      <w:bCs/>
      <w:color w:val="000001"/>
      <w:sz w:val="24"/>
      <w:szCs w:val="26"/>
    </w:rPr>
  </w:style>
  <w:style w:type="paragraph" w:customStyle="1" w:styleId="annexe3">
    <w:name w:val="annexe3"/>
    <w:basedOn w:val="Heading3"/>
    <w:link w:val="annexe3Car"/>
    <w:qFormat/>
    <w:rsid w:val="002A1593"/>
    <w:pPr>
      <w:keepLines w:val="0"/>
      <w:autoSpaceDE/>
      <w:autoSpaceDN/>
      <w:adjustRightInd/>
      <w:spacing w:before="240"/>
    </w:pPr>
    <w:rPr>
      <w:rFonts w:ascii="Times New Roman" w:eastAsiaTheme="minorHAnsi" w:hAnsi="Times New Roman" w:cstheme="minorBidi"/>
      <w:bCs w:val="0"/>
      <w:i/>
      <w:color w:val="auto"/>
      <w:szCs w:val="22"/>
    </w:rPr>
  </w:style>
  <w:style w:type="character" w:customStyle="1" w:styleId="annexe3Car">
    <w:name w:val="annexe3 Car"/>
    <w:basedOn w:val="Heading3Char"/>
    <w:link w:val="annexe3"/>
    <w:rsid w:val="002A1593"/>
    <w:rPr>
      <w:rFonts w:ascii="Times New Roman" w:eastAsiaTheme="majorEastAsia" w:hAnsi="Times New Roman" w:cstheme="majorBidi"/>
      <w:b/>
      <w:bCs/>
      <w:i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2A1593"/>
    <w:pPr>
      <w:autoSpaceDE/>
      <w:autoSpaceDN/>
      <w:adjustRightInd/>
      <w:spacing w:before="240" w:after="200" w:line="240" w:lineRule="auto"/>
    </w:pPr>
    <w:rPr>
      <w:rFonts w:eastAsia="Calibri"/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DefaultParagraphFont"/>
    <w:rsid w:val="002A1593"/>
  </w:style>
  <w:style w:type="character" w:customStyle="1" w:styleId="atn">
    <w:name w:val="atn"/>
    <w:basedOn w:val="DefaultParagraphFont"/>
    <w:rsid w:val="002A1593"/>
  </w:style>
  <w:style w:type="paragraph" w:customStyle="1" w:styleId="Italik">
    <w:name w:val="Italik"/>
    <w:basedOn w:val="Normal"/>
    <w:qFormat/>
    <w:rsid w:val="002A1593"/>
    <w:pPr>
      <w:autoSpaceDE/>
      <w:autoSpaceDN/>
      <w:adjustRightInd/>
      <w:spacing w:before="240"/>
    </w:pPr>
    <w:rPr>
      <w:rFonts w:cstheme="minorBidi"/>
      <w:i/>
      <w:color w:val="auto"/>
      <w:szCs w:val="22"/>
    </w:rPr>
  </w:style>
  <w:style w:type="paragraph" w:customStyle="1" w:styleId="NormePuce">
    <w:name w:val="NormePuce"/>
    <w:basedOn w:val="ListParagraph"/>
    <w:qFormat/>
    <w:rsid w:val="002A1593"/>
    <w:pPr>
      <w:spacing w:before="240" w:after="200"/>
      <w:ind w:left="2880" w:hanging="360"/>
    </w:pPr>
    <w:rPr>
      <w:color w:val="auto"/>
      <w:szCs w:val="22"/>
    </w:rPr>
  </w:style>
  <w:style w:type="paragraph" w:styleId="BodyTextIndent2">
    <w:name w:val="Body Text Indent 2"/>
    <w:basedOn w:val="Normal"/>
    <w:link w:val="BodyTextIndent2Char"/>
    <w:unhideWhenUsed/>
    <w:rsid w:val="002A1593"/>
    <w:pPr>
      <w:autoSpaceDE/>
      <w:autoSpaceDN/>
      <w:adjustRightInd/>
      <w:spacing w:before="240" w:line="480" w:lineRule="auto"/>
      <w:ind w:left="283"/>
    </w:pPr>
    <w:rPr>
      <w:rFonts w:cstheme="minorBidi"/>
      <w:color w:val="auto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2A1593"/>
    <w:rPr>
      <w:rFonts w:ascii="Times New Roman" w:hAnsi="Times New Roman"/>
      <w:sz w:val="24"/>
    </w:rPr>
  </w:style>
  <w:style w:type="paragraph" w:customStyle="1" w:styleId="Fig2">
    <w:name w:val="Fig2"/>
    <w:basedOn w:val="Heading7"/>
    <w:link w:val="Fig2Car"/>
    <w:autoRedefine/>
    <w:qFormat/>
    <w:rsid w:val="002A1593"/>
    <w:pPr>
      <w:widowControl w:val="0"/>
      <w:numPr>
        <w:numId w:val="9"/>
      </w:numPr>
      <w:autoSpaceDE/>
      <w:autoSpaceDN/>
      <w:adjustRightInd/>
      <w:spacing w:before="120"/>
      <w:contextualSpacing w:val="0"/>
    </w:pPr>
    <w:rPr>
      <w:rFonts w:eastAsiaTheme="minorEastAsia"/>
      <w:bCs/>
      <w:color w:val="auto"/>
      <w:szCs w:val="20"/>
      <w:lang w:bidi="en-US"/>
    </w:rPr>
  </w:style>
  <w:style w:type="paragraph" w:customStyle="1" w:styleId="Style1">
    <w:name w:val="Style1"/>
    <w:basedOn w:val="Fig2"/>
    <w:link w:val="Style1Car"/>
    <w:autoRedefine/>
    <w:qFormat/>
    <w:rsid w:val="002A1593"/>
    <w:pPr>
      <w:numPr>
        <w:numId w:val="10"/>
      </w:numPr>
    </w:pPr>
  </w:style>
  <w:style w:type="paragraph" w:customStyle="1" w:styleId="11111">
    <w:name w:val="1.1.1.1.1"/>
    <w:basedOn w:val="lohateny4"/>
    <w:next w:val="Normal"/>
    <w:link w:val="11111Car"/>
    <w:qFormat/>
    <w:rsid w:val="002A1593"/>
    <w:pPr>
      <w:outlineLvl w:val="4"/>
    </w:pPr>
    <w:rPr>
      <w:i/>
    </w:rPr>
  </w:style>
  <w:style w:type="character" w:customStyle="1" w:styleId="11111Car">
    <w:name w:val="1.1.1.1.1 Car"/>
    <w:basedOn w:val="lohateny4Car"/>
    <w:link w:val="11111"/>
    <w:rsid w:val="002A1593"/>
    <w:rPr>
      <w:rFonts w:ascii="Times New Roman" w:eastAsia="Times New Roman" w:hAnsi="Times New Roman" w:cs="Times New Roman"/>
      <w:i/>
      <w:sz w:val="24"/>
      <w:szCs w:val="24"/>
      <w:lang w:eastAsia="fr-FR"/>
    </w:rPr>
  </w:style>
  <w:style w:type="character" w:customStyle="1" w:styleId="Fig2Car">
    <w:name w:val="Fig2 Car"/>
    <w:basedOn w:val="DefaultParagraphFont"/>
    <w:link w:val="Fig2"/>
    <w:rsid w:val="002A1593"/>
    <w:rPr>
      <w:rFonts w:ascii="Times New Roman" w:eastAsiaTheme="minorEastAsia" w:hAnsi="Times New Roman" w:cs="Times New Roman"/>
      <w:bCs/>
      <w:i/>
      <w:sz w:val="24"/>
      <w:szCs w:val="20"/>
      <w:lang w:bidi="en-US"/>
    </w:rPr>
  </w:style>
  <w:style w:type="character" w:customStyle="1" w:styleId="Style1Car">
    <w:name w:val="Style1 Car"/>
    <w:basedOn w:val="Fig2Car"/>
    <w:link w:val="Style1"/>
    <w:rsid w:val="002A1593"/>
    <w:rPr>
      <w:rFonts w:ascii="Times New Roman" w:eastAsiaTheme="minorEastAsia" w:hAnsi="Times New Roman" w:cs="Times New Roman"/>
      <w:bCs/>
      <w:i/>
      <w:sz w:val="24"/>
      <w:szCs w:val="20"/>
      <w:lang w:bidi="en-US"/>
    </w:rPr>
  </w:style>
  <w:style w:type="paragraph" w:styleId="BodyText">
    <w:name w:val="Body Text"/>
    <w:basedOn w:val="Normal"/>
    <w:link w:val="BodyTextChar"/>
    <w:uiPriority w:val="99"/>
    <w:unhideWhenUsed/>
    <w:rsid w:val="00A61FA9"/>
  </w:style>
  <w:style w:type="character" w:customStyle="1" w:styleId="BodyTextChar">
    <w:name w:val="Body Text Char"/>
    <w:basedOn w:val="DefaultParagraphFont"/>
    <w:link w:val="BodyText"/>
    <w:uiPriority w:val="99"/>
    <w:rsid w:val="00A61FA9"/>
    <w:rPr>
      <w:rFonts w:ascii="Times New Roman" w:hAnsi="Times New Roman" w:cs="Times New Roman"/>
      <w:color w:val="000001"/>
      <w:sz w:val="24"/>
      <w:szCs w:val="24"/>
    </w:rPr>
  </w:style>
  <w:style w:type="table" w:customStyle="1" w:styleId="TableGrid0">
    <w:name w:val="TableGrid"/>
    <w:rsid w:val="00787CD0"/>
    <w:pPr>
      <w:spacing w:before="0" w:line="240" w:lineRule="auto"/>
      <w:ind w:left="0" w:firstLine="0"/>
      <w:jc w:val="left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7D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7D6A"/>
    <w:pPr>
      <w:pBdr>
        <w:bottom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HautduformulaireCar1">
    <w:name w:val="z-Haut du formulaire Car1"/>
    <w:basedOn w:val="DefaultParagraphFont"/>
    <w:uiPriority w:val="99"/>
    <w:semiHidden/>
    <w:rsid w:val="005A7D6A"/>
    <w:rPr>
      <w:rFonts w:ascii="Arial" w:hAnsi="Arial" w:cs="Arial"/>
      <w:vanish/>
      <w:color w:val="000001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7D6A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7D6A"/>
    <w:pPr>
      <w:pBdr>
        <w:top w:val="single" w:sz="6" w:space="1" w:color="auto"/>
      </w:pBdr>
      <w:autoSpaceDE/>
      <w:autoSpaceDN/>
      <w:adjustRightInd/>
      <w:spacing w:line="240" w:lineRule="auto"/>
      <w:jc w:val="center"/>
    </w:pPr>
    <w:rPr>
      <w:rFonts w:ascii="Arial" w:eastAsia="Times New Roman" w:hAnsi="Arial" w:cs="Arial"/>
      <w:vanish/>
      <w:color w:val="auto"/>
      <w:sz w:val="16"/>
      <w:szCs w:val="16"/>
      <w:lang w:eastAsia="fr-FR"/>
    </w:rPr>
  </w:style>
  <w:style w:type="character" w:customStyle="1" w:styleId="z-BasduformulaireCar1">
    <w:name w:val="z-Bas du formulaire Car1"/>
    <w:basedOn w:val="DefaultParagraphFont"/>
    <w:uiPriority w:val="99"/>
    <w:semiHidden/>
    <w:rsid w:val="005A7D6A"/>
    <w:rPr>
      <w:rFonts w:ascii="Arial" w:hAnsi="Arial" w:cs="Arial"/>
      <w:vanish/>
      <w:color w:val="000001"/>
      <w:sz w:val="16"/>
      <w:szCs w:val="16"/>
    </w:rPr>
  </w:style>
  <w:style w:type="character" w:customStyle="1" w:styleId="citetitle">
    <w:name w:val="citetitle"/>
    <w:basedOn w:val="DefaultParagraphFont"/>
    <w:rsid w:val="005A7D6A"/>
  </w:style>
  <w:style w:type="character" w:customStyle="1" w:styleId="st">
    <w:name w:val="st"/>
    <w:basedOn w:val="DefaultParagraphFont"/>
    <w:rsid w:val="007F3A73"/>
  </w:style>
  <w:style w:type="paragraph" w:styleId="TableofFigures">
    <w:name w:val="table of figures"/>
    <w:basedOn w:val="Normal"/>
    <w:next w:val="Italik"/>
    <w:uiPriority w:val="99"/>
    <w:unhideWhenUsed/>
    <w:rsid w:val="00CC5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6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asja.uni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e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Tahina\M&#233;moire\M&#233;msko\M&#233;moire%20d'ing&#233;nieur\Norme\Norme%20memsko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02086-9ED6-4806-BB69-84462D9BF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Norme memsko.dotx</Template>
  <TotalTime>11537</TotalTime>
  <Pages>23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Chapitre 1 - Titre</vt:lpstr>
    </vt:vector>
  </TitlesOfParts>
  <Company>TOSHIBA</Company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Chapitre 1 - Titre</dc:title>
  <dc:creator>ALAIN</dc:creator>
  <cp:lastModifiedBy>ELECTRONIC 7</cp:lastModifiedBy>
  <cp:revision>1152</cp:revision>
  <cp:lastPrinted>2018-08-24T06:46:00Z</cp:lastPrinted>
  <dcterms:created xsi:type="dcterms:W3CDTF">2011-04-17T20:30:00Z</dcterms:created>
  <dcterms:modified xsi:type="dcterms:W3CDTF">2025-02-10T09:49:00Z</dcterms:modified>
</cp:coreProperties>
</file>